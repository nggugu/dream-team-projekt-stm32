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E1FF" w14:textId="47C5577A" w:rsidR="00BB0DA6" w:rsidRPr="00695902" w:rsidRDefault="00ED3358" w:rsidP="002319A4">
      <w:pPr>
        <w:pStyle w:val="Title"/>
        <w:spacing w:line="360" w:lineRule="auto"/>
        <w:jc w:val="right"/>
        <w:rPr>
          <w:rFonts w:ascii="Times New Roman" w:hAnsi="Times New Roman"/>
          <w:sz w:val="40"/>
          <w:szCs w:val="22"/>
          <w:lang w:val="hr-HR"/>
        </w:rPr>
      </w:pPr>
      <w:r>
        <w:rPr>
          <w:rFonts w:ascii="Times New Roman" w:hAnsi="Times New Roman"/>
          <w:sz w:val="40"/>
          <w:szCs w:val="22"/>
          <w:lang w:val="hr-HR"/>
        </w:rPr>
        <w:t>P</w:t>
      </w:r>
      <w:r w:rsidR="003F65B9" w:rsidRPr="00695902">
        <w:rPr>
          <w:rFonts w:ascii="Times New Roman" w:hAnsi="Times New Roman"/>
          <w:sz w:val="40"/>
          <w:szCs w:val="22"/>
          <w:lang w:val="hr-HR"/>
        </w:rPr>
        <w:t>amet</w:t>
      </w:r>
      <w:r>
        <w:rPr>
          <w:rFonts w:ascii="Times New Roman" w:hAnsi="Times New Roman"/>
          <w:sz w:val="40"/>
          <w:szCs w:val="22"/>
          <w:lang w:val="hr-HR"/>
        </w:rPr>
        <w:t>ni</w:t>
      </w:r>
      <w:r w:rsidR="003F65B9" w:rsidRPr="00695902">
        <w:rPr>
          <w:rFonts w:ascii="Times New Roman" w:hAnsi="Times New Roman"/>
          <w:sz w:val="40"/>
          <w:szCs w:val="22"/>
          <w:lang w:val="hr-HR"/>
        </w:rPr>
        <w:t xml:space="preserve"> sustav za zalijevanje cvijeća</w:t>
      </w:r>
      <w:r>
        <w:rPr>
          <w:rFonts w:ascii="Times New Roman" w:hAnsi="Times New Roman"/>
          <w:sz w:val="40"/>
          <w:szCs w:val="22"/>
          <w:lang w:val="hr-HR"/>
        </w:rPr>
        <w:t xml:space="preserve"> </w:t>
      </w:r>
      <w:r w:rsidR="001E3297">
        <w:rPr>
          <w:rFonts w:ascii="Times New Roman" w:hAnsi="Times New Roman"/>
          <w:sz w:val="40"/>
          <w:szCs w:val="22"/>
          <w:lang w:val="hr-HR"/>
        </w:rPr>
        <w:t>–</w:t>
      </w:r>
      <w:r>
        <w:rPr>
          <w:rFonts w:ascii="Times New Roman" w:hAnsi="Times New Roman"/>
          <w:sz w:val="40"/>
          <w:szCs w:val="22"/>
          <w:lang w:val="hr-HR"/>
        </w:rPr>
        <w:t xml:space="preserve"> </w:t>
      </w:r>
      <w:proofErr w:type="spellStart"/>
      <w:r w:rsidRPr="001E3297">
        <w:rPr>
          <w:rFonts w:ascii="Times New Roman" w:hAnsi="Times New Roman"/>
          <w:i/>
          <w:iCs/>
          <w:sz w:val="40"/>
          <w:szCs w:val="22"/>
          <w:lang w:val="hr-HR"/>
        </w:rPr>
        <w:t>eKantica</w:t>
      </w:r>
      <w:proofErr w:type="spellEnd"/>
    </w:p>
    <w:p w14:paraId="3EF5F3FD" w14:textId="77777777" w:rsidR="00EB61F7" w:rsidRPr="000F551A" w:rsidRDefault="00EB61F7" w:rsidP="002319A4">
      <w:pPr>
        <w:spacing w:line="360" w:lineRule="auto"/>
        <w:rPr>
          <w:lang w:val="hr-HR"/>
        </w:rPr>
      </w:pPr>
    </w:p>
    <w:p w14:paraId="7C9E1097" w14:textId="77777777" w:rsidR="00BB0DA6" w:rsidRPr="000F551A" w:rsidRDefault="00C74132" w:rsidP="002319A4">
      <w:pPr>
        <w:pStyle w:val="Title"/>
        <w:spacing w:line="360" w:lineRule="auto"/>
        <w:jc w:val="right"/>
        <w:rPr>
          <w:rFonts w:ascii="Times New Roman" w:hAnsi="Times New Roman"/>
          <w:b w:val="0"/>
          <w:bCs/>
          <w:lang w:val="hr-HR"/>
        </w:rPr>
      </w:pPr>
      <w:r w:rsidRPr="000F551A">
        <w:rPr>
          <w:rFonts w:ascii="Times New Roman" w:hAnsi="Times New Roman"/>
          <w:b w:val="0"/>
          <w:bCs/>
          <w:lang w:val="hr-HR"/>
        </w:rPr>
        <w:t>Projektna dokumentacija</w:t>
      </w:r>
    </w:p>
    <w:p w14:paraId="56EF6F55" w14:textId="77777777" w:rsidR="00BB0DA6" w:rsidRPr="000F551A" w:rsidRDefault="00BB0DA6" w:rsidP="002319A4">
      <w:pPr>
        <w:pStyle w:val="Title"/>
        <w:spacing w:line="360" w:lineRule="auto"/>
        <w:jc w:val="right"/>
        <w:rPr>
          <w:rFonts w:ascii="Times New Roman" w:hAnsi="Times New Roman"/>
          <w:lang w:val="hr-HR"/>
        </w:rPr>
      </w:pPr>
    </w:p>
    <w:p w14:paraId="3A8F0119" w14:textId="77777777" w:rsidR="00BB0DA6" w:rsidRPr="000F551A" w:rsidRDefault="00D431B3" w:rsidP="002319A4">
      <w:pPr>
        <w:pStyle w:val="Title"/>
        <w:spacing w:line="360" w:lineRule="auto"/>
        <w:jc w:val="right"/>
        <w:rPr>
          <w:rFonts w:ascii="Times New Roman" w:hAnsi="Times New Roman"/>
          <w:sz w:val="28"/>
          <w:lang w:val="hr-HR"/>
        </w:rPr>
      </w:pPr>
      <w:r w:rsidRPr="000F551A">
        <w:rPr>
          <w:rFonts w:ascii="Times New Roman" w:hAnsi="Times New Roman"/>
          <w:sz w:val="28"/>
          <w:lang w:val="hr-HR"/>
        </w:rPr>
        <w:t>Verzija</w:t>
      </w:r>
      <w:r w:rsidR="00BB0DA6" w:rsidRPr="000F551A">
        <w:rPr>
          <w:rFonts w:ascii="Times New Roman" w:hAnsi="Times New Roman"/>
          <w:sz w:val="28"/>
          <w:lang w:val="hr-HR"/>
        </w:rPr>
        <w:t xml:space="preserve"> &lt;1.0&gt;</w:t>
      </w:r>
    </w:p>
    <w:p w14:paraId="1B29E12B" w14:textId="77777777" w:rsidR="00DE4D1A" w:rsidRPr="000F551A" w:rsidRDefault="00DE4D1A" w:rsidP="002319A4">
      <w:pPr>
        <w:pStyle w:val="Title"/>
        <w:spacing w:line="360" w:lineRule="auto"/>
        <w:rPr>
          <w:rFonts w:ascii="Times New Roman" w:hAnsi="Times New Roman"/>
          <w:sz w:val="28"/>
          <w:lang w:val="hr-HR"/>
        </w:rPr>
        <w:sectPr w:rsidR="00DE4D1A" w:rsidRPr="000F551A" w:rsidSect="00DE4D1A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0AFF43B" w14:textId="77777777" w:rsidR="00BB0DA6" w:rsidRPr="000F551A" w:rsidRDefault="00D431B3" w:rsidP="002319A4">
      <w:pPr>
        <w:pStyle w:val="Title"/>
        <w:spacing w:line="360" w:lineRule="auto"/>
        <w:rPr>
          <w:rFonts w:ascii="Times New Roman" w:hAnsi="Times New Roman"/>
          <w:lang w:val="hr-HR"/>
        </w:rPr>
      </w:pPr>
      <w:r w:rsidRPr="000F551A">
        <w:rPr>
          <w:rFonts w:ascii="Times New Roman" w:hAnsi="Times New Roman"/>
          <w:lang w:val="hr-HR"/>
        </w:rPr>
        <w:lastRenderedPageBreak/>
        <w:t>Sadržaj</w:t>
      </w:r>
    </w:p>
    <w:p w14:paraId="496973B3" w14:textId="5AB8CCFB" w:rsidR="00614CFF" w:rsidRPr="000F551A" w:rsidRDefault="00E36536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r w:rsidRPr="000F551A">
        <w:rPr>
          <w:sz w:val="24"/>
          <w:szCs w:val="24"/>
          <w:lang w:val="hr-HR"/>
        </w:rPr>
        <w:fldChar w:fldCharType="begin"/>
      </w:r>
      <w:r w:rsidRPr="000F551A">
        <w:rPr>
          <w:sz w:val="24"/>
          <w:szCs w:val="24"/>
          <w:lang w:val="hr-HR"/>
        </w:rPr>
        <w:instrText xml:space="preserve"> TOC \o "1-3" \h \z \u </w:instrText>
      </w:r>
      <w:r w:rsidRPr="000F551A">
        <w:rPr>
          <w:sz w:val="24"/>
          <w:szCs w:val="24"/>
          <w:lang w:val="hr-HR"/>
        </w:rPr>
        <w:fldChar w:fldCharType="separate"/>
      </w:r>
      <w:hyperlink w:anchor="_Toc501066267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1.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Puni naziv projekta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_Toc501066267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6D88657A" w14:textId="4CC60696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68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2.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Skraćeni naziv projekta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_Toc501066268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24A9F627" w14:textId="2280F0E7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69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3.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Opis problema/teme projekta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_Toc501066269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27550153" w14:textId="5C710711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0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4.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Cilj projekta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_Toc501066270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032087C0" w14:textId="06664F82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1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5.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Voditelj studentskog tima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_Toc501066271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120485E1" w14:textId="64A89835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2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6.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Rezultat(i)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_Toc501066272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5290B3E6" w14:textId="411909AB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3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7.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Slični projekti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_Toc501066273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14526103" w14:textId="548DE76C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4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8.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Resursi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_Toc501066274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4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37607D7E" w14:textId="4E2EE1B6" w:rsidR="00614CFF" w:rsidRPr="000F551A" w:rsidRDefault="00477E2A" w:rsidP="002319A4">
      <w:pPr>
        <w:pStyle w:val="TOC1"/>
        <w:tabs>
          <w:tab w:val="left" w:pos="432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5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9.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Glavni rizici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_Toc501066275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5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0BBB169B" w14:textId="12FDCFAE" w:rsidR="00614CFF" w:rsidRPr="000F551A" w:rsidRDefault="00477E2A" w:rsidP="002319A4">
      <w:pPr>
        <w:pStyle w:val="TOC1"/>
        <w:tabs>
          <w:tab w:val="left" w:pos="432"/>
          <w:tab w:val="left" w:pos="990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6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10.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Smanjivanje rizika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_Toc501066276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5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235EE4E5" w14:textId="418B093F" w:rsidR="00614CFF" w:rsidRPr="000F551A" w:rsidRDefault="00477E2A" w:rsidP="002319A4">
      <w:pPr>
        <w:pStyle w:val="TOC1"/>
        <w:tabs>
          <w:tab w:val="left" w:pos="432"/>
          <w:tab w:val="left" w:pos="990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7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11.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Glavne faze projekta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_Toc501066277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5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0A7FDB98" w14:textId="096192FE" w:rsidR="00614CFF" w:rsidRPr="000F551A" w:rsidRDefault="00477E2A" w:rsidP="002319A4">
      <w:pPr>
        <w:pStyle w:val="TOC1"/>
        <w:tabs>
          <w:tab w:val="left" w:pos="432"/>
          <w:tab w:val="left" w:pos="990"/>
        </w:tabs>
        <w:spacing w:line="360" w:lineRule="auto"/>
        <w:rPr>
          <w:noProof/>
          <w:sz w:val="24"/>
          <w:szCs w:val="24"/>
          <w:lang w:val="hr-HR" w:eastAsia="hr-HR"/>
        </w:rPr>
      </w:pPr>
      <w:hyperlink w:anchor="_Toc501066278" w:history="1">
        <w:r w:rsidR="00614CFF" w:rsidRPr="000F551A">
          <w:rPr>
            <w:rStyle w:val="Hyperlink"/>
            <w:noProof/>
            <w:sz w:val="24"/>
            <w:szCs w:val="24"/>
            <w:lang w:val="hr-HR"/>
          </w:rPr>
          <w:t>12.</w:t>
        </w:r>
        <w:r w:rsidR="00614CFF" w:rsidRPr="000F551A">
          <w:rPr>
            <w:noProof/>
            <w:sz w:val="24"/>
            <w:szCs w:val="24"/>
            <w:lang w:val="hr-HR" w:eastAsia="hr-HR"/>
          </w:rPr>
          <w:tab/>
        </w:r>
        <w:r w:rsidR="00614CFF" w:rsidRPr="000F551A">
          <w:rPr>
            <w:rStyle w:val="Hyperlink"/>
            <w:noProof/>
            <w:sz w:val="24"/>
            <w:szCs w:val="24"/>
            <w:lang w:val="hr-HR"/>
          </w:rPr>
          <w:t>Opis pojedinih zadataka projekta</w:t>
        </w:r>
        <w:r w:rsidR="00614CFF" w:rsidRPr="000F551A">
          <w:rPr>
            <w:noProof/>
            <w:webHidden/>
            <w:sz w:val="24"/>
            <w:szCs w:val="24"/>
            <w:lang w:val="hr-HR"/>
          </w:rPr>
          <w:tab/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begin"/>
        </w:r>
        <w:r w:rsidR="00614CFF" w:rsidRPr="000F551A">
          <w:rPr>
            <w:noProof/>
            <w:webHidden/>
            <w:sz w:val="24"/>
            <w:szCs w:val="24"/>
            <w:lang w:val="hr-HR"/>
          </w:rPr>
          <w:instrText xml:space="preserve"> PAGEREF _Toc501066278 \h </w:instrText>
        </w:r>
        <w:r w:rsidR="00614CFF" w:rsidRPr="000F551A">
          <w:rPr>
            <w:noProof/>
            <w:webHidden/>
            <w:sz w:val="24"/>
            <w:szCs w:val="24"/>
            <w:lang w:val="hr-HR"/>
          </w:rPr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separate"/>
        </w:r>
        <w:r w:rsidR="00614CFF" w:rsidRPr="000F551A">
          <w:rPr>
            <w:noProof/>
            <w:webHidden/>
            <w:sz w:val="24"/>
            <w:szCs w:val="24"/>
            <w:lang w:val="hr-HR"/>
          </w:rPr>
          <w:t>6</w:t>
        </w:r>
        <w:r w:rsidR="00614CFF" w:rsidRPr="000F551A">
          <w:rPr>
            <w:noProof/>
            <w:webHidden/>
            <w:sz w:val="24"/>
            <w:szCs w:val="24"/>
            <w:lang w:val="hr-HR"/>
          </w:rPr>
          <w:fldChar w:fldCharType="end"/>
        </w:r>
      </w:hyperlink>
    </w:p>
    <w:p w14:paraId="1872EEEF" w14:textId="69E31344" w:rsidR="00E36536" w:rsidRPr="000F551A" w:rsidRDefault="00E36536" w:rsidP="002319A4">
      <w:pPr>
        <w:tabs>
          <w:tab w:val="left" w:pos="432"/>
        </w:tabs>
        <w:spacing w:line="360" w:lineRule="auto"/>
        <w:rPr>
          <w:lang w:val="hr-HR"/>
        </w:rPr>
      </w:pPr>
      <w:r w:rsidRPr="000F551A">
        <w:rPr>
          <w:b/>
          <w:bCs/>
          <w:noProof/>
          <w:sz w:val="24"/>
          <w:szCs w:val="24"/>
          <w:lang w:val="hr-HR"/>
        </w:rPr>
        <w:fldChar w:fldCharType="end"/>
      </w:r>
    </w:p>
    <w:p w14:paraId="69394B74" w14:textId="77777777" w:rsidR="00386BD6" w:rsidRPr="000F551A" w:rsidRDefault="00386BD6" w:rsidP="002319A4">
      <w:pPr>
        <w:pStyle w:val="TOC1"/>
        <w:tabs>
          <w:tab w:val="left" w:pos="432"/>
        </w:tabs>
        <w:spacing w:line="360" w:lineRule="auto"/>
        <w:rPr>
          <w:lang w:val="hr-HR"/>
        </w:rPr>
      </w:pPr>
    </w:p>
    <w:p w14:paraId="2D172665" w14:textId="7E8258B0" w:rsidR="00BB0DA6" w:rsidRPr="000F551A" w:rsidRDefault="00BB0DA6" w:rsidP="002319A4">
      <w:pPr>
        <w:pStyle w:val="Title"/>
        <w:spacing w:line="360" w:lineRule="auto"/>
        <w:rPr>
          <w:rFonts w:ascii="Times New Roman" w:hAnsi="Times New Roman"/>
          <w:lang w:val="hr-HR"/>
        </w:rPr>
      </w:pPr>
      <w:r w:rsidRPr="000F551A">
        <w:rPr>
          <w:lang w:val="hr-HR"/>
        </w:rPr>
        <w:br w:type="page"/>
      </w:r>
      <w:r w:rsidR="006E238A" w:rsidRPr="000F551A">
        <w:rPr>
          <w:rFonts w:ascii="Times New Roman" w:hAnsi="Times New Roman"/>
          <w:lang w:val="hr-HR"/>
        </w:rPr>
        <w:lastRenderedPageBreak/>
        <w:t xml:space="preserve">Prijedlog </w:t>
      </w:r>
      <w:r w:rsidR="00C74132" w:rsidRPr="000F551A">
        <w:rPr>
          <w:rFonts w:ascii="Times New Roman" w:hAnsi="Times New Roman"/>
          <w:lang w:val="hr-HR"/>
        </w:rPr>
        <w:t xml:space="preserve">i plan </w:t>
      </w:r>
      <w:r w:rsidR="006E238A" w:rsidRPr="000F551A">
        <w:rPr>
          <w:rFonts w:ascii="Times New Roman" w:hAnsi="Times New Roman"/>
          <w:lang w:val="hr-HR"/>
        </w:rPr>
        <w:t>projekta</w:t>
      </w:r>
    </w:p>
    <w:p w14:paraId="362BDC7D" w14:textId="09494DE8" w:rsidR="53974BE1" w:rsidRPr="000F551A" w:rsidRDefault="53974BE1" w:rsidP="00877CA3">
      <w:pPr>
        <w:pStyle w:val="BodyText"/>
        <w:spacing w:line="360" w:lineRule="auto"/>
        <w:ind w:left="0"/>
        <w:rPr>
          <w:sz w:val="24"/>
          <w:szCs w:val="24"/>
          <w:lang w:val="hr-HR"/>
        </w:rPr>
      </w:pPr>
    </w:p>
    <w:p w14:paraId="049EFE26" w14:textId="2EB4133B" w:rsidR="743DF1FF" w:rsidRDefault="37DA90B2" w:rsidP="00877CA3">
      <w:pPr>
        <w:pStyle w:val="BodyText"/>
        <w:spacing w:line="360" w:lineRule="auto"/>
        <w:ind w:left="0" w:firstLine="72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Korištenjem </w:t>
      </w:r>
      <w:r w:rsidRPr="2D4569B0">
        <w:rPr>
          <w:b/>
          <w:bCs/>
          <w:sz w:val="24"/>
          <w:szCs w:val="24"/>
          <w:lang w:val="hr-HR"/>
        </w:rPr>
        <w:t>STM32F429 Discovery</w:t>
      </w:r>
      <w:r w:rsidRPr="2D4569B0">
        <w:rPr>
          <w:sz w:val="24"/>
          <w:szCs w:val="24"/>
          <w:lang w:val="hr-HR"/>
        </w:rPr>
        <w:t xml:space="preserve"> razvojnog sustava (pločice), </w:t>
      </w:r>
      <w:r w:rsidRPr="2D4569B0">
        <w:rPr>
          <w:b/>
          <w:bCs/>
          <w:sz w:val="24"/>
          <w:szCs w:val="24"/>
          <w:lang w:val="hr-HR"/>
        </w:rPr>
        <w:t>ESP8266 WiFi</w:t>
      </w:r>
      <w:r w:rsidRPr="2D4569B0">
        <w:rPr>
          <w:sz w:val="24"/>
          <w:szCs w:val="24"/>
          <w:lang w:val="hr-HR"/>
        </w:rPr>
        <w:t xml:space="preserve"> modula, senzora</w:t>
      </w:r>
      <w:r w:rsidR="6F8BA2E1" w:rsidRPr="2D4569B0">
        <w:rPr>
          <w:sz w:val="24"/>
          <w:szCs w:val="24"/>
          <w:lang w:val="hr-HR"/>
        </w:rPr>
        <w:t xml:space="preserve"> </w:t>
      </w:r>
      <w:r w:rsidR="03B328BE" w:rsidRPr="2D4569B0">
        <w:rPr>
          <w:b/>
          <w:bCs/>
          <w:sz w:val="24"/>
          <w:szCs w:val="24"/>
          <w:lang w:val="hr-HR"/>
        </w:rPr>
        <w:t>BME280</w:t>
      </w:r>
      <w:r w:rsidR="0E7009CF" w:rsidRPr="2D4569B0">
        <w:rPr>
          <w:sz w:val="24"/>
          <w:szCs w:val="24"/>
          <w:lang w:val="hr-HR"/>
        </w:rPr>
        <w:t xml:space="preserve"> za mjerenje tem</w:t>
      </w:r>
      <w:r w:rsidR="2BE8DEA6" w:rsidRPr="2D4569B0">
        <w:rPr>
          <w:sz w:val="24"/>
          <w:szCs w:val="24"/>
          <w:lang w:val="hr-HR"/>
        </w:rPr>
        <w:t>pe</w:t>
      </w:r>
      <w:r w:rsidR="0E7009CF" w:rsidRPr="2D4569B0">
        <w:rPr>
          <w:sz w:val="24"/>
          <w:szCs w:val="24"/>
          <w:lang w:val="hr-HR"/>
        </w:rPr>
        <w:t>rature i vlage zraka</w:t>
      </w:r>
      <w:r w:rsidR="6F8BA2E1" w:rsidRPr="2D4569B0">
        <w:rPr>
          <w:sz w:val="24"/>
          <w:szCs w:val="24"/>
          <w:lang w:val="hr-HR"/>
        </w:rPr>
        <w:t xml:space="preserve">, </w:t>
      </w:r>
      <w:r w:rsidR="4801D8C4" w:rsidRPr="2D4569B0">
        <w:rPr>
          <w:sz w:val="24"/>
          <w:szCs w:val="24"/>
          <w:lang w:val="hr-HR"/>
        </w:rPr>
        <w:t xml:space="preserve">senzora </w:t>
      </w:r>
      <w:r w:rsidR="173F8E32" w:rsidRPr="2D4569B0">
        <w:rPr>
          <w:b/>
          <w:bCs/>
          <w:sz w:val="24"/>
          <w:szCs w:val="24"/>
          <w:lang w:val="hr-HR"/>
        </w:rPr>
        <w:t>YL-69</w:t>
      </w:r>
      <w:r w:rsidR="1432B728" w:rsidRPr="2D4569B0">
        <w:rPr>
          <w:b/>
          <w:bCs/>
          <w:sz w:val="24"/>
          <w:szCs w:val="24"/>
          <w:lang w:val="hr-HR"/>
        </w:rPr>
        <w:t xml:space="preserve"> </w:t>
      </w:r>
      <w:r w:rsidR="1432B728" w:rsidRPr="2D4569B0">
        <w:rPr>
          <w:sz w:val="24"/>
          <w:szCs w:val="24"/>
          <w:lang w:val="hr-HR"/>
        </w:rPr>
        <w:t>za mjerenje vlage tla</w:t>
      </w:r>
      <w:r w:rsidR="4D1611C8" w:rsidRPr="2D4569B0">
        <w:rPr>
          <w:sz w:val="24"/>
          <w:szCs w:val="24"/>
          <w:lang w:val="hr-HR"/>
        </w:rPr>
        <w:t xml:space="preserve">, </w:t>
      </w:r>
      <w:r w:rsidR="21325EF3" w:rsidRPr="2D4569B0">
        <w:rPr>
          <w:sz w:val="24"/>
          <w:szCs w:val="24"/>
          <w:lang w:val="hr-HR"/>
        </w:rPr>
        <w:t xml:space="preserve">ultrazvučnog </w:t>
      </w:r>
      <w:r w:rsidR="4D1611C8" w:rsidRPr="2D4569B0">
        <w:rPr>
          <w:sz w:val="24"/>
          <w:szCs w:val="24"/>
          <w:lang w:val="hr-HR"/>
        </w:rPr>
        <w:t xml:space="preserve">senzora </w:t>
      </w:r>
      <w:r w:rsidR="44B21A3C" w:rsidRPr="2D4569B0">
        <w:rPr>
          <w:b/>
          <w:bCs/>
          <w:sz w:val="24"/>
          <w:szCs w:val="24"/>
          <w:lang w:val="hr-HR"/>
        </w:rPr>
        <w:t>HC-SR04</w:t>
      </w:r>
      <w:r w:rsidR="27236FD8" w:rsidRPr="2D4569B0">
        <w:rPr>
          <w:sz w:val="24"/>
          <w:szCs w:val="24"/>
          <w:lang w:val="hr-HR"/>
        </w:rPr>
        <w:t xml:space="preserve"> za mjerenje razine vode u spremniku</w:t>
      </w:r>
      <w:r w:rsidR="1A4E9DD6" w:rsidRPr="2D4569B0">
        <w:rPr>
          <w:sz w:val="24"/>
          <w:szCs w:val="24"/>
          <w:lang w:val="hr-HR"/>
        </w:rPr>
        <w:t xml:space="preserve">, pumpe za vodu, releja za paljenje i gašenje pumpe </w:t>
      </w:r>
      <w:r w:rsidR="61A92B08" w:rsidRPr="2D4569B0">
        <w:rPr>
          <w:sz w:val="24"/>
          <w:szCs w:val="24"/>
          <w:lang w:val="hr-HR"/>
        </w:rPr>
        <w:t xml:space="preserve">te web aplikacije </w:t>
      </w:r>
      <w:r w:rsidR="4801D8C4" w:rsidRPr="2D4569B0">
        <w:rPr>
          <w:sz w:val="24"/>
          <w:szCs w:val="24"/>
          <w:lang w:val="hr-HR"/>
        </w:rPr>
        <w:t xml:space="preserve">razviti i implementirati sustav za automatsko zalijevanje cvijeća. Sustav </w:t>
      </w:r>
      <w:r w:rsidR="179D5F9E" w:rsidRPr="2D4569B0">
        <w:rPr>
          <w:sz w:val="24"/>
          <w:szCs w:val="24"/>
          <w:lang w:val="hr-HR"/>
        </w:rPr>
        <w:t>funkcionira tako da se, ovisno o</w:t>
      </w:r>
      <w:r w:rsidR="67F96418" w:rsidRPr="2D4569B0">
        <w:rPr>
          <w:sz w:val="24"/>
          <w:szCs w:val="24"/>
          <w:lang w:val="hr-HR"/>
        </w:rPr>
        <w:t xml:space="preserve"> unesen</w:t>
      </w:r>
      <w:r w:rsidR="2CE1D16F" w:rsidRPr="2D4569B0">
        <w:rPr>
          <w:sz w:val="24"/>
          <w:szCs w:val="24"/>
          <w:lang w:val="hr-HR"/>
        </w:rPr>
        <w:t>o</w:t>
      </w:r>
      <w:r w:rsidR="67F96418" w:rsidRPr="2D4569B0">
        <w:rPr>
          <w:sz w:val="24"/>
          <w:szCs w:val="24"/>
          <w:lang w:val="hr-HR"/>
        </w:rPr>
        <w:t>m parametr</w:t>
      </w:r>
      <w:r w:rsidR="018DEB93" w:rsidRPr="2D4569B0">
        <w:rPr>
          <w:sz w:val="24"/>
          <w:szCs w:val="24"/>
          <w:lang w:val="hr-HR"/>
        </w:rPr>
        <w:t>u</w:t>
      </w:r>
      <w:r w:rsidR="67F96418" w:rsidRPr="2D4569B0">
        <w:rPr>
          <w:sz w:val="24"/>
          <w:szCs w:val="24"/>
          <w:lang w:val="hr-HR"/>
        </w:rPr>
        <w:t xml:space="preserve"> u web aplikaciji o potrebnoj vla</w:t>
      </w:r>
      <w:r w:rsidR="14BDC4A8" w:rsidRPr="2D4569B0">
        <w:rPr>
          <w:sz w:val="24"/>
          <w:szCs w:val="24"/>
          <w:lang w:val="hr-HR"/>
        </w:rPr>
        <w:t>zi zemlje</w:t>
      </w:r>
      <w:r w:rsidR="00AA3441">
        <w:rPr>
          <w:sz w:val="24"/>
          <w:szCs w:val="24"/>
          <w:lang w:val="hr-HR"/>
        </w:rPr>
        <w:t>,</w:t>
      </w:r>
      <w:r w:rsidR="00FE15FC">
        <w:rPr>
          <w:sz w:val="24"/>
          <w:szCs w:val="24"/>
          <w:lang w:val="hr-HR"/>
        </w:rPr>
        <w:t xml:space="preserve"> </w:t>
      </w:r>
      <w:r w:rsidR="11448E48" w:rsidRPr="2D4569B0">
        <w:rPr>
          <w:sz w:val="24"/>
          <w:szCs w:val="24"/>
          <w:lang w:val="hr-HR"/>
        </w:rPr>
        <w:t>biljka automatski zalije uz pomoć pumpe i releja koji kontrolira pumpu</w:t>
      </w:r>
      <w:r w:rsidR="0259C3DB" w:rsidRPr="2D4569B0">
        <w:rPr>
          <w:sz w:val="24"/>
          <w:szCs w:val="24"/>
          <w:lang w:val="hr-HR"/>
        </w:rPr>
        <w:t>.</w:t>
      </w:r>
      <w:r w:rsidR="6E647EE3" w:rsidRPr="2D4569B0">
        <w:rPr>
          <w:sz w:val="24"/>
          <w:szCs w:val="24"/>
          <w:lang w:val="hr-HR"/>
        </w:rPr>
        <w:t xml:space="preserve"> Web aplikacija povezana je sa sustavom </w:t>
      </w:r>
      <w:r w:rsidR="26E63E4B" w:rsidRPr="2D4569B0">
        <w:rPr>
          <w:sz w:val="24"/>
          <w:szCs w:val="24"/>
          <w:lang w:val="hr-HR"/>
        </w:rPr>
        <w:t xml:space="preserve">ESP8266 </w:t>
      </w:r>
      <w:r w:rsidR="6E647EE3" w:rsidRPr="2D4569B0">
        <w:rPr>
          <w:sz w:val="24"/>
          <w:szCs w:val="24"/>
          <w:lang w:val="hr-HR"/>
        </w:rPr>
        <w:t>WiFi modulom.</w:t>
      </w:r>
    </w:p>
    <w:p w14:paraId="220ED96C" w14:textId="62199FC5" w:rsidR="00614CFF" w:rsidRPr="000F551A" w:rsidRDefault="00DF3B4B" w:rsidP="002319A4">
      <w:pPr>
        <w:pStyle w:val="Heading1"/>
        <w:spacing w:line="360" w:lineRule="auto"/>
        <w:rPr>
          <w:rFonts w:ascii="Times New Roman" w:hAnsi="Times New Roman"/>
          <w:sz w:val="28"/>
          <w:szCs w:val="28"/>
          <w:lang w:val="hr-HR"/>
        </w:rPr>
      </w:pPr>
      <w:r w:rsidRPr="5D3EEE9C">
        <w:rPr>
          <w:rFonts w:ascii="Times New Roman" w:hAnsi="Times New Roman"/>
          <w:lang w:val="hr-HR"/>
        </w:rPr>
        <w:br w:type="page"/>
      </w:r>
      <w:bookmarkStart w:id="0" w:name="_Toc179182954"/>
      <w:bookmarkStart w:id="1" w:name="_Toc501066267"/>
      <w:r w:rsidR="006E238A" w:rsidRPr="5D3EEE9C">
        <w:rPr>
          <w:rFonts w:ascii="Times New Roman" w:hAnsi="Times New Roman"/>
          <w:sz w:val="28"/>
          <w:szCs w:val="28"/>
          <w:lang w:val="hr-HR"/>
        </w:rPr>
        <w:lastRenderedPageBreak/>
        <w:t>Puni naziv projekta</w:t>
      </w:r>
      <w:bookmarkEnd w:id="0"/>
      <w:bookmarkEnd w:id="1"/>
    </w:p>
    <w:p w14:paraId="64D96F2F" w14:textId="1E4DDBDC" w:rsidR="004F737C" w:rsidRPr="00877CA3" w:rsidRDefault="00C428F6" w:rsidP="00823871">
      <w:pPr>
        <w:pStyle w:val="BodyText"/>
        <w:ind w:left="0"/>
        <w:rPr>
          <w:sz w:val="24"/>
          <w:szCs w:val="24"/>
          <w:lang w:val="hr-HR"/>
        </w:rPr>
      </w:pPr>
      <w:r w:rsidRPr="5D3EEE9C">
        <w:rPr>
          <w:sz w:val="24"/>
          <w:szCs w:val="24"/>
          <w:lang w:val="hr-HR"/>
        </w:rPr>
        <w:t xml:space="preserve">Razvoj i implementacija pametnog sustava za zalijevanje cvijeća korištenjem </w:t>
      </w:r>
      <w:r w:rsidR="2F654D88" w:rsidRPr="5D3EEE9C">
        <w:rPr>
          <w:sz w:val="24"/>
          <w:szCs w:val="24"/>
          <w:lang w:val="hr-HR"/>
        </w:rPr>
        <w:t>STM32F429 Discovery razvojnog sustava uz pomoćne sklopove</w:t>
      </w:r>
    </w:p>
    <w:p w14:paraId="03B0D8BF" w14:textId="77777777" w:rsidR="00BB0DA6" w:rsidRPr="000F551A" w:rsidRDefault="00F96AD6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2" w:name="_Toc179182955"/>
      <w:bookmarkStart w:id="3" w:name="_Toc501066268"/>
      <w:r w:rsidRPr="000F551A">
        <w:rPr>
          <w:rFonts w:ascii="Times New Roman" w:hAnsi="Times New Roman"/>
          <w:sz w:val="28"/>
          <w:szCs w:val="22"/>
          <w:lang w:val="hr-HR"/>
        </w:rPr>
        <w:t>Skraćeni naziv projekta</w:t>
      </w:r>
      <w:bookmarkEnd w:id="2"/>
      <w:bookmarkEnd w:id="3"/>
    </w:p>
    <w:p w14:paraId="1510608B" w14:textId="1386328C" w:rsidR="004F737C" w:rsidRPr="000F551A" w:rsidRDefault="00D26597" w:rsidP="002319A4">
      <w:pPr>
        <w:pStyle w:val="BodyText"/>
        <w:spacing w:line="360" w:lineRule="auto"/>
        <w:ind w:left="0"/>
        <w:rPr>
          <w:sz w:val="24"/>
          <w:szCs w:val="24"/>
          <w:lang w:val="hr-HR"/>
        </w:rPr>
      </w:pPr>
      <w:proofErr w:type="spellStart"/>
      <w:r w:rsidRPr="000F551A">
        <w:rPr>
          <w:sz w:val="24"/>
          <w:szCs w:val="24"/>
          <w:lang w:val="hr-HR"/>
        </w:rPr>
        <w:t>eKantica</w:t>
      </w:r>
      <w:proofErr w:type="spellEnd"/>
    </w:p>
    <w:p w14:paraId="74EB9A78" w14:textId="77777777" w:rsidR="004D0BEF" w:rsidRPr="000F551A" w:rsidRDefault="004D0BEF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4" w:name="_Toc179182956"/>
      <w:bookmarkStart w:id="5" w:name="_Toc501066269"/>
      <w:r w:rsidRPr="000F551A">
        <w:rPr>
          <w:rFonts w:ascii="Times New Roman" w:hAnsi="Times New Roman"/>
          <w:sz w:val="28"/>
          <w:szCs w:val="22"/>
          <w:lang w:val="hr-HR"/>
        </w:rPr>
        <w:t>Opis problema/teme projekta</w:t>
      </w:r>
      <w:bookmarkEnd w:id="4"/>
      <w:bookmarkEnd w:id="5"/>
    </w:p>
    <w:p w14:paraId="5EB04DF4" w14:textId="4D7819E5" w:rsidR="004F737C" w:rsidRPr="00877CA3" w:rsidRDefault="004744B6" w:rsidP="009B2395">
      <w:pPr>
        <w:pStyle w:val="BodyText"/>
        <w:spacing w:line="360" w:lineRule="auto"/>
        <w:ind w:left="0"/>
        <w:jc w:val="both"/>
        <w:rPr>
          <w:sz w:val="24"/>
          <w:szCs w:val="24"/>
          <w:lang w:val="hr-HR"/>
        </w:rPr>
      </w:pPr>
      <w:r w:rsidRPr="00AE2613">
        <w:rPr>
          <w:sz w:val="24"/>
          <w:szCs w:val="24"/>
          <w:lang w:val="hr-HR"/>
        </w:rPr>
        <w:t>Tema je implementacija sustava za zalijevanje cvijeća na spomenutom razvojnom sustavu korištenjem periferija i pomoćnog sklopovlja</w:t>
      </w:r>
      <w:r w:rsidR="00B369D8" w:rsidRPr="00AE2613">
        <w:rPr>
          <w:sz w:val="24"/>
          <w:szCs w:val="24"/>
          <w:lang w:val="hr-HR"/>
        </w:rPr>
        <w:t>, te razvijene web aplikacije</w:t>
      </w:r>
      <w:r w:rsidRPr="00AE2613">
        <w:rPr>
          <w:sz w:val="24"/>
          <w:szCs w:val="24"/>
          <w:lang w:val="hr-HR"/>
        </w:rPr>
        <w:t>. Problem je uspješno povezivanje svog sklopovlja razvojnog sustava u funkcionalnu cjelinu kao i razvoj same logike</w:t>
      </w:r>
      <w:r w:rsidR="0010001B" w:rsidRPr="00AE2613">
        <w:rPr>
          <w:sz w:val="24"/>
          <w:szCs w:val="24"/>
          <w:lang w:val="hr-HR"/>
        </w:rPr>
        <w:t xml:space="preserve"> samostalnog </w:t>
      </w:r>
      <w:r w:rsidRPr="00AE2613">
        <w:rPr>
          <w:sz w:val="24"/>
          <w:szCs w:val="24"/>
          <w:lang w:val="hr-HR"/>
        </w:rPr>
        <w:t>zalijevanja cvijeća.</w:t>
      </w:r>
    </w:p>
    <w:p w14:paraId="3325B3CE" w14:textId="77777777" w:rsidR="00BB0DA6" w:rsidRPr="000F551A" w:rsidRDefault="00F96AD6" w:rsidP="002319A4">
      <w:pPr>
        <w:pStyle w:val="Heading1"/>
        <w:spacing w:line="360" w:lineRule="auto"/>
        <w:rPr>
          <w:rFonts w:ascii="Times New Roman" w:hAnsi="Times New Roman"/>
          <w:sz w:val="28"/>
          <w:szCs w:val="28"/>
          <w:lang w:val="hr-HR"/>
        </w:rPr>
      </w:pPr>
      <w:bookmarkStart w:id="6" w:name="_Toc179182957"/>
      <w:bookmarkStart w:id="7" w:name="_Toc501066270"/>
      <w:r w:rsidRPr="5D3EEE9C">
        <w:rPr>
          <w:rFonts w:ascii="Times New Roman" w:hAnsi="Times New Roman"/>
          <w:sz w:val="28"/>
          <w:szCs w:val="28"/>
          <w:lang w:val="hr-HR"/>
        </w:rPr>
        <w:t>Cilj projekta</w:t>
      </w:r>
      <w:bookmarkEnd w:id="6"/>
      <w:bookmarkEnd w:id="7"/>
    </w:p>
    <w:p w14:paraId="001698AC" w14:textId="6C9C911E" w:rsidR="00C601D9" w:rsidRPr="000F551A" w:rsidRDefault="5450EAF8" w:rsidP="009B2395">
      <w:pPr>
        <w:pStyle w:val="BodyText"/>
        <w:spacing w:line="360" w:lineRule="auto"/>
        <w:ind w:left="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Naučiti se radu s </w:t>
      </w:r>
      <w:proofErr w:type="spellStart"/>
      <w:r w:rsidRPr="2D4569B0">
        <w:rPr>
          <w:sz w:val="24"/>
          <w:szCs w:val="24"/>
          <w:lang w:val="hr-HR"/>
        </w:rPr>
        <w:t>mikrokontrolerom</w:t>
      </w:r>
      <w:proofErr w:type="spellEnd"/>
      <w:r w:rsidRPr="2D4569B0">
        <w:rPr>
          <w:sz w:val="24"/>
          <w:szCs w:val="24"/>
          <w:lang w:val="hr-HR"/>
        </w:rPr>
        <w:t xml:space="preserve"> te uspješno povezati </w:t>
      </w:r>
      <w:r w:rsidR="63E17DFC" w:rsidRPr="2D4569B0">
        <w:rPr>
          <w:sz w:val="24"/>
          <w:szCs w:val="24"/>
          <w:lang w:val="hr-HR"/>
        </w:rPr>
        <w:t xml:space="preserve">periferije STM324F29 Discovery razvojnog sustava </w:t>
      </w:r>
      <w:r w:rsidR="451A9388" w:rsidRPr="2D4569B0">
        <w:rPr>
          <w:sz w:val="24"/>
          <w:szCs w:val="24"/>
          <w:lang w:val="hr-HR"/>
        </w:rPr>
        <w:t>sa</w:t>
      </w:r>
      <w:r w:rsidR="63E17DFC" w:rsidRPr="2D4569B0">
        <w:rPr>
          <w:sz w:val="24"/>
          <w:szCs w:val="24"/>
          <w:lang w:val="hr-HR"/>
        </w:rPr>
        <w:t xml:space="preserve"> serijsk</w:t>
      </w:r>
      <w:r w:rsidR="771791F9" w:rsidRPr="2D4569B0">
        <w:rPr>
          <w:sz w:val="24"/>
          <w:szCs w:val="24"/>
          <w:lang w:val="hr-HR"/>
        </w:rPr>
        <w:t>im</w:t>
      </w:r>
      <w:r w:rsidR="63E17DFC" w:rsidRPr="2D4569B0">
        <w:rPr>
          <w:sz w:val="24"/>
          <w:szCs w:val="24"/>
          <w:lang w:val="hr-HR"/>
        </w:rPr>
        <w:t xml:space="preserve"> sučelj</w:t>
      </w:r>
      <w:r w:rsidR="3F9455C3" w:rsidRPr="2D4569B0">
        <w:rPr>
          <w:sz w:val="24"/>
          <w:szCs w:val="24"/>
          <w:lang w:val="hr-HR"/>
        </w:rPr>
        <w:t>em</w:t>
      </w:r>
      <w:r w:rsidR="63E17DFC" w:rsidRPr="2D4569B0">
        <w:rPr>
          <w:sz w:val="24"/>
          <w:szCs w:val="24"/>
          <w:lang w:val="hr-HR"/>
        </w:rPr>
        <w:t xml:space="preserve"> te ostale </w:t>
      </w:r>
      <w:r w:rsidR="0AC189BA" w:rsidRPr="2D4569B0">
        <w:rPr>
          <w:sz w:val="24"/>
          <w:szCs w:val="24"/>
          <w:lang w:val="hr-HR"/>
        </w:rPr>
        <w:t>pomoćne sklopove. Predviđeni kraj projekta je 1.2.2022.</w:t>
      </w:r>
    </w:p>
    <w:p w14:paraId="7DEBBA46" w14:textId="03D1C7D2" w:rsidR="00A722D2" w:rsidRPr="000F551A" w:rsidRDefault="00FC64FB" w:rsidP="002319A4">
      <w:pPr>
        <w:pStyle w:val="Heading1"/>
        <w:spacing w:line="360" w:lineRule="auto"/>
        <w:rPr>
          <w:rFonts w:ascii="Times New Roman" w:hAnsi="Times New Roman"/>
          <w:sz w:val="28"/>
          <w:szCs w:val="28"/>
          <w:lang w:val="hr-HR"/>
        </w:rPr>
      </w:pPr>
      <w:bookmarkStart w:id="8" w:name="_Toc179182958"/>
      <w:bookmarkStart w:id="9" w:name="_Toc501066271"/>
      <w:r w:rsidRPr="5D3EEE9C">
        <w:rPr>
          <w:rFonts w:ascii="Times New Roman" w:hAnsi="Times New Roman"/>
          <w:sz w:val="28"/>
          <w:szCs w:val="28"/>
          <w:lang w:val="hr-HR"/>
        </w:rPr>
        <w:t>Voditelj studentskog tima</w:t>
      </w:r>
      <w:bookmarkEnd w:id="8"/>
      <w:bookmarkEnd w:id="9"/>
    </w:p>
    <w:p w14:paraId="1B57DC9A" w14:textId="261772D1" w:rsidR="00C601D9" w:rsidRPr="00877CA3" w:rsidRDefault="44F36390" w:rsidP="002319A4">
      <w:pPr>
        <w:pStyle w:val="BodyText"/>
        <w:spacing w:line="360" w:lineRule="auto"/>
        <w:ind w:left="0"/>
        <w:rPr>
          <w:i/>
          <w:iCs/>
          <w:sz w:val="24"/>
          <w:szCs w:val="24"/>
          <w:lang w:val="hr-HR"/>
        </w:rPr>
      </w:pPr>
      <w:r w:rsidRPr="5D3EEE9C">
        <w:rPr>
          <w:sz w:val="24"/>
          <w:szCs w:val="24"/>
          <w:lang w:val="hr-HR"/>
        </w:rPr>
        <w:t>Hrvoje Elez</w:t>
      </w:r>
    </w:p>
    <w:p w14:paraId="14B6B440" w14:textId="3B72C375" w:rsidR="00A722D2" w:rsidRPr="000F551A" w:rsidRDefault="00A722D2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10" w:name="_Toc179182959"/>
      <w:bookmarkStart w:id="11" w:name="_Toc501066272"/>
      <w:r w:rsidRPr="000F551A">
        <w:rPr>
          <w:rFonts w:ascii="Times New Roman" w:hAnsi="Times New Roman"/>
          <w:sz w:val="28"/>
          <w:szCs w:val="22"/>
          <w:lang w:val="hr-HR"/>
        </w:rPr>
        <w:t>Rezultat(i)</w:t>
      </w:r>
      <w:bookmarkEnd w:id="10"/>
      <w:bookmarkEnd w:id="11"/>
    </w:p>
    <w:p w14:paraId="402DA67C" w14:textId="41B5E2DD" w:rsidR="00C601D9" w:rsidRPr="00461C78" w:rsidRDefault="00AB5021" w:rsidP="009B2395">
      <w:pPr>
        <w:pStyle w:val="BodyText"/>
        <w:spacing w:line="360" w:lineRule="auto"/>
        <w:ind w:left="0"/>
        <w:jc w:val="both"/>
        <w:rPr>
          <w:color w:val="000000"/>
          <w:sz w:val="24"/>
          <w:szCs w:val="24"/>
          <w:lang w:val="hr-HR"/>
        </w:rPr>
      </w:pPr>
      <w:r w:rsidRPr="00461C78">
        <w:rPr>
          <w:color w:val="000000"/>
          <w:sz w:val="24"/>
          <w:szCs w:val="24"/>
          <w:lang w:val="hr-HR"/>
        </w:rPr>
        <w:t xml:space="preserve">Po završetku projekta rezultat će biti vidljiv i uporabljiv na razvojnom sustavu. U našem slučaju, </w:t>
      </w:r>
      <w:r w:rsidR="00113BCC" w:rsidRPr="00461C78">
        <w:rPr>
          <w:color w:val="000000"/>
          <w:sz w:val="24"/>
          <w:szCs w:val="24"/>
          <w:lang w:val="hr-HR"/>
        </w:rPr>
        <w:t>to će biti fizički sustav koji će uz pomoć web aplikacije moći uspješno samostalno zalijevati cvijeće</w:t>
      </w:r>
      <w:r w:rsidRPr="00461C78">
        <w:rPr>
          <w:color w:val="000000"/>
          <w:sz w:val="24"/>
          <w:szCs w:val="24"/>
          <w:lang w:val="hr-HR"/>
        </w:rPr>
        <w:t xml:space="preserve">. Uz </w:t>
      </w:r>
      <w:r w:rsidR="00113BCC" w:rsidRPr="00461C78">
        <w:rPr>
          <w:color w:val="000000"/>
          <w:sz w:val="24"/>
          <w:szCs w:val="24"/>
          <w:lang w:val="hr-HR"/>
        </w:rPr>
        <w:t>sustav</w:t>
      </w:r>
      <w:r w:rsidRPr="00461C78">
        <w:rPr>
          <w:color w:val="000000"/>
          <w:sz w:val="24"/>
          <w:szCs w:val="24"/>
          <w:lang w:val="hr-HR"/>
        </w:rPr>
        <w:t xml:space="preserve"> će biti priložene korisničke upute i tehnička dokumentacija.</w:t>
      </w:r>
    </w:p>
    <w:p w14:paraId="76FD3853" w14:textId="77777777" w:rsidR="004F737C" w:rsidRPr="000F551A" w:rsidRDefault="004F737C" w:rsidP="002319A4">
      <w:pPr>
        <w:pStyle w:val="BodyText"/>
        <w:spacing w:line="360" w:lineRule="auto"/>
        <w:ind w:left="0"/>
        <w:rPr>
          <w:i/>
          <w:iCs/>
          <w:sz w:val="24"/>
          <w:szCs w:val="24"/>
          <w:lang w:val="hr-HR"/>
        </w:rPr>
      </w:pPr>
    </w:p>
    <w:p w14:paraId="3258B578" w14:textId="77777777" w:rsidR="000A6603" w:rsidRPr="000F551A" w:rsidRDefault="000A6603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12" w:name="_Toc179182960"/>
      <w:bookmarkStart w:id="13" w:name="_Toc501066273"/>
      <w:bookmarkStart w:id="14" w:name="_Toc100054240"/>
      <w:r w:rsidRPr="000F551A">
        <w:rPr>
          <w:rFonts w:ascii="Times New Roman" w:hAnsi="Times New Roman"/>
          <w:sz w:val="28"/>
          <w:szCs w:val="22"/>
          <w:lang w:val="hr-HR"/>
        </w:rPr>
        <w:t>Slični projekti</w:t>
      </w:r>
      <w:bookmarkEnd w:id="12"/>
      <w:bookmarkEnd w:id="13"/>
    </w:p>
    <w:p w14:paraId="13F2A109" w14:textId="046CACF5" w:rsidR="00C601D9" w:rsidRPr="000F551A" w:rsidRDefault="001869D9" w:rsidP="001869D9">
      <w:pPr>
        <w:pStyle w:val="BodyText"/>
        <w:spacing w:line="360" w:lineRule="auto"/>
        <w:ind w:left="0"/>
        <w:rPr>
          <w:sz w:val="22"/>
          <w:szCs w:val="22"/>
          <w:lang w:val="hr-HR"/>
        </w:rPr>
      </w:pPr>
      <w:r>
        <w:rPr>
          <w:sz w:val="24"/>
          <w:szCs w:val="24"/>
          <w:lang w:val="hr-HR"/>
        </w:rPr>
        <w:t>/</w:t>
      </w:r>
    </w:p>
    <w:p w14:paraId="18167EEE" w14:textId="77777777" w:rsidR="00C74132" w:rsidRPr="000F551A" w:rsidRDefault="00C74132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15" w:name="_Toc179182961"/>
      <w:bookmarkStart w:id="16" w:name="_Toc501066274"/>
      <w:r w:rsidRPr="000F551A">
        <w:rPr>
          <w:rFonts w:ascii="Times New Roman" w:hAnsi="Times New Roman"/>
          <w:sz w:val="28"/>
          <w:szCs w:val="22"/>
          <w:lang w:val="hr-HR"/>
        </w:rPr>
        <w:lastRenderedPageBreak/>
        <w:t>Resursi</w:t>
      </w:r>
      <w:bookmarkEnd w:id="14"/>
      <w:bookmarkEnd w:id="15"/>
      <w:bookmarkEnd w:id="16"/>
    </w:p>
    <w:p w14:paraId="32103FF6" w14:textId="4A4D7296" w:rsidR="00345D5D" w:rsidRPr="000F551A" w:rsidRDefault="49DC0E89" w:rsidP="001869D9">
      <w:pPr>
        <w:pStyle w:val="BodyText"/>
        <w:spacing w:line="360" w:lineRule="auto"/>
        <w:ind w:left="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Ljudski resursi: </w:t>
      </w:r>
      <w:r w:rsidR="704529DA" w:rsidRPr="2D4569B0">
        <w:rPr>
          <w:sz w:val="24"/>
          <w:szCs w:val="24"/>
          <w:lang w:val="hr-HR"/>
        </w:rPr>
        <w:t>6</w:t>
      </w:r>
      <w:r w:rsidRPr="2D4569B0">
        <w:rPr>
          <w:sz w:val="24"/>
          <w:szCs w:val="24"/>
          <w:lang w:val="hr-HR"/>
        </w:rPr>
        <w:t xml:space="preserve"> članova tima i mentor</w:t>
      </w:r>
      <w:r w:rsidR="704529DA" w:rsidRPr="2D4569B0">
        <w:rPr>
          <w:sz w:val="24"/>
          <w:szCs w:val="24"/>
          <w:lang w:val="hr-HR"/>
        </w:rPr>
        <w:t>i</w:t>
      </w:r>
    </w:p>
    <w:p w14:paraId="4B202C2D" w14:textId="5E2C230C" w:rsidR="009B2395" w:rsidRPr="001869D9" w:rsidRDefault="49DC0E89" w:rsidP="001869D9">
      <w:pPr>
        <w:pStyle w:val="BodyText"/>
        <w:spacing w:line="360" w:lineRule="auto"/>
        <w:ind w:left="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>Ostali resursi: STM32F429 razvojni sustav, USB to TTL UART modul, ESP8266 WiFi modul, konektori</w:t>
      </w:r>
      <w:r w:rsidR="152DB2EE" w:rsidRPr="2D4569B0">
        <w:rPr>
          <w:sz w:val="24"/>
          <w:szCs w:val="24"/>
          <w:lang w:val="hr-HR"/>
        </w:rPr>
        <w:t xml:space="preserve">, senzor </w:t>
      </w:r>
      <w:r w:rsidR="1914EDA0" w:rsidRPr="2D4569B0">
        <w:rPr>
          <w:sz w:val="24"/>
          <w:szCs w:val="24"/>
          <w:lang w:val="hr-HR"/>
        </w:rPr>
        <w:t>BME280</w:t>
      </w:r>
      <w:r w:rsidR="60938B61" w:rsidRPr="2D4569B0">
        <w:rPr>
          <w:sz w:val="24"/>
          <w:szCs w:val="24"/>
          <w:lang w:val="hr-HR"/>
        </w:rPr>
        <w:t xml:space="preserve"> za mjerenje temperature i vlage zraka</w:t>
      </w:r>
      <w:r w:rsidR="152DB2EE" w:rsidRPr="2D4569B0">
        <w:rPr>
          <w:sz w:val="24"/>
          <w:szCs w:val="24"/>
          <w:lang w:val="hr-HR"/>
        </w:rPr>
        <w:t xml:space="preserve">, senzor </w:t>
      </w:r>
      <w:r w:rsidR="27675278" w:rsidRPr="2D4569B0">
        <w:rPr>
          <w:sz w:val="24"/>
          <w:szCs w:val="24"/>
          <w:lang w:val="hr-HR" w:eastAsia="hr-HR"/>
        </w:rPr>
        <w:t>YL-69</w:t>
      </w:r>
      <w:r w:rsidR="0AEAB475" w:rsidRPr="2D4569B0">
        <w:rPr>
          <w:sz w:val="24"/>
          <w:szCs w:val="24"/>
          <w:lang w:val="hr-HR" w:eastAsia="hr-HR"/>
        </w:rPr>
        <w:t xml:space="preserve"> za mjerenje vlage tla</w:t>
      </w:r>
      <w:r w:rsidR="152DB2EE" w:rsidRPr="2D4569B0">
        <w:rPr>
          <w:sz w:val="24"/>
          <w:szCs w:val="24"/>
          <w:lang w:val="hr-HR"/>
        </w:rPr>
        <w:t>,</w:t>
      </w:r>
      <w:r w:rsidR="0263203B" w:rsidRPr="2D4569B0">
        <w:rPr>
          <w:sz w:val="24"/>
          <w:szCs w:val="24"/>
          <w:lang w:val="hr-HR"/>
        </w:rPr>
        <w:t xml:space="preserve"> ultrazvučni senzor HC-SR04 za mjerenje razine vode u spremniku</w:t>
      </w:r>
      <w:r w:rsidR="152DB2EE" w:rsidRPr="2D4569B0">
        <w:rPr>
          <w:sz w:val="24"/>
          <w:szCs w:val="24"/>
          <w:lang w:val="hr-HR"/>
        </w:rPr>
        <w:t>, pumpa, relej za pumpu</w:t>
      </w:r>
    </w:p>
    <w:p w14:paraId="22F1D9A4" w14:textId="77777777" w:rsidR="00C74132" w:rsidRPr="000F551A" w:rsidRDefault="00C74132" w:rsidP="002319A4">
      <w:pPr>
        <w:pStyle w:val="BodyText"/>
        <w:spacing w:line="360" w:lineRule="auto"/>
        <w:rPr>
          <w:b/>
          <w:sz w:val="24"/>
          <w:szCs w:val="24"/>
          <w:lang w:val="hr-HR"/>
        </w:rPr>
      </w:pPr>
      <w:r w:rsidRPr="000F551A">
        <w:rPr>
          <w:b/>
          <w:sz w:val="24"/>
          <w:szCs w:val="24"/>
          <w:lang w:val="hr-HR"/>
        </w:rPr>
        <w:t>Tablica ljudskih resursa</w:t>
      </w:r>
    </w:p>
    <w:p w14:paraId="33373934" w14:textId="77777777" w:rsidR="00AB5021" w:rsidRPr="000F551A" w:rsidRDefault="00AB5021" w:rsidP="002319A4">
      <w:pPr>
        <w:spacing w:line="360" w:lineRule="auto"/>
        <w:rPr>
          <w:sz w:val="24"/>
          <w:szCs w:val="24"/>
          <w:lang w:val="hr-HR"/>
        </w:rPr>
      </w:pPr>
      <w:bookmarkStart w:id="17" w:name="_Toc179182962"/>
    </w:p>
    <w:tbl>
      <w:tblPr>
        <w:tblW w:w="68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343"/>
        <w:gridCol w:w="1365"/>
        <w:gridCol w:w="1458"/>
      </w:tblGrid>
      <w:tr w:rsidR="00AB5021" w:rsidRPr="000F551A" w14:paraId="62E2EC12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A4473" w14:textId="77777777" w:rsidR="00AB5021" w:rsidRPr="000F551A" w:rsidRDefault="00AB5021" w:rsidP="002319A4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32"/>
                <w:szCs w:val="32"/>
                <w:lang w:val="hr-HR"/>
              </w:rPr>
            </w:pPr>
            <w:r w:rsidRPr="000F551A">
              <w:rPr>
                <w:b/>
                <w:bCs/>
                <w:color w:val="000000"/>
                <w:lang w:val="hr-HR"/>
              </w:rPr>
              <w:t>Ime i prezime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40D157" w14:textId="77777777" w:rsidR="00AB5021" w:rsidRPr="000F551A" w:rsidRDefault="00AB5021" w:rsidP="002319A4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32"/>
                <w:szCs w:val="32"/>
                <w:lang w:val="hr-HR"/>
              </w:rPr>
            </w:pPr>
            <w:r w:rsidRPr="000F551A">
              <w:rPr>
                <w:b/>
                <w:bCs/>
                <w:color w:val="000000"/>
                <w:lang w:val="hr-HR"/>
              </w:rPr>
              <w:t>E-mail adresa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B96C0" w14:textId="77777777" w:rsidR="00AB5021" w:rsidRPr="000F551A" w:rsidRDefault="00AB5021" w:rsidP="002319A4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32"/>
                <w:szCs w:val="32"/>
                <w:lang w:val="hr-HR"/>
              </w:rPr>
            </w:pPr>
            <w:r w:rsidRPr="000F551A">
              <w:rPr>
                <w:b/>
                <w:bCs/>
                <w:color w:val="000000"/>
                <w:lang w:val="hr-HR"/>
              </w:rPr>
              <w:t>GSM broj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31AAC" w14:textId="77777777" w:rsidR="00AB5021" w:rsidRPr="000F551A" w:rsidRDefault="00AB5021" w:rsidP="002319A4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32"/>
                <w:szCs w:val="32"/>
                <w:lang w:val="hr-HR"/>
              </w:rPr>
            </w:pPr>
            <w:r w:rsidRPr="000F551A">
              <w:rPr>
                <w:b/>
                <w:bCs/>
                <w:color w:val="000000"/>
                <w:lang w:val="hr-HR"/>
              </w:rPr>
              <w:t>Napomene</w:t>
            </w:r>
          </w:p>
        </w:tc>
      </w:tr>
      <w:tr w:rsidR="00AB5021" w:rsidRPr="000F551A" w14:paraId="10E06303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75DD9" w14:textId="6A504C68" w:rsidR="00B509F2" w:rsidRPr="000F551A" w:rsidRDefault="00B509F2" w:rsidP="002319A4">
            <w:pPr>
              <w:pStyle w:val="NormalWeb"/>
              <w:spacing w:before="0" w:beforeAutospacing="0" w:after="120" w:afterAutospacing="0" w:line="360" w:lineRule="auto"/>
              <w:jc w:val="center"/>
              <w:rPr>
                <w:color w:val="000000"/>
                <w:lang w:val="hr-HR"/>
              </w:rPr>
            </w:pPr>
            <w:r w:rsidRPr="000F551A">
              <w:rPr>
                <w:color w:val="000000"/>
                <w:lang w:val="hr-HR"/>
              </w:rPr>
              <w:t>Hrvoje Elez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80DD3" w14:textId="306E84D8" w:rsidR="00AB5021" w:rsidRPr="000F551A" w:rsidRDefault="00477E2A" w:rsidP="002319A4">
            <w:pPr>
              <w:pStyle w:val="NormalWeb"/>
              <w:spacing w:before="0" w:beforeAutospacing="0" w:after="330" w:afterAutospacing="0" w:line="360" w:lineRule="auto"/>
              <w:jc w:val="center"/>
              <w:rPr>
                <w:lang w:val="hr-HR"/>
              </w:rPr>
            </w:pPr>
            <w:hyperlink r:id="rId13" w:history="1">
              <w:r w:rsidR="00B509F2" w:rsidRPr="000F551A">
                <w:rPr>
                  <w:rStyle w:val="Hyperlink"/>
                  <w:lang w:val="hr-HR"/>
                </w:rPr>
                <w:t>hrvoje.elez@fer.hr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70FC6" w14:textId="77777777" w:rsidR="00AB5021" w:rsidRPr="000F551A" w:rsidRDefault="00AB5021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4FAA6" w14:textId="77777777" w:rsidR="00AB5021" w:rsidRPr="000F551A" w:rsidRDefault="00AB5021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B509F2" w:rsidRPr="000F551A" w14:paraId="51E60B88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12519" w14:textId="4B787715" w:rsidR="00B509F2" w:rsidRPr="000F551A" w:rsidRDefault="00B509F2" w:rsidP="002319A4">
            <w:pPr>
              <w:pStyle w:val="NormalWeb"/>
              <w:spacing w:before="0" w:beforeAutospacing="0" w:after="120" w:afterAutospacing="0" w:line="360" w:lineRule="auto"/>
              <w:jc w:val="center"/>
              <w:rPr>
                <w:color w:val="000000"/>
                <w:lang w:val="hr-HR"/>
              </w:rPr>
            </w:pPr>
            <w:r w:rsidRPr="000F551A">
              <w:rPr>
                <w:color w:val="000000"/>
                <w:lang w:val="hr-HR"/>
              </w:rPr>
              <w:t>Jelena Gavran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8F790" w14:textId="46376169" w:rsidR="00B509F2" w:rsidRPr="000F551A" w:rsidRDefault="00477E2A" w:rsidP="002319A4">
            <w:pPr>
              <w:pStyle w:val="NormalWeb"/>
              <w:spacing w:before="0" w:beforeAutospacing="0" w:after="330" w:afterAutospacing="0" w:line="360" w:lineRule="auto"/>
              <w:jc w:val="center"/>
              <w:rPr>
                <w:color w:val="000000"/>
                <w:lang w:val="hr-HR"/>
              </w:rPr>
            </w:pPr>
            <w:hyperlink r:id="rId14" w:history="1">
              <w:r w:rsidR="00B509F2" w:rsidRPr="000F551A">
                <w:rPr>
                  <w:rStyle w:val="Hyperlink"/>
                  <w:lang w:val="hr-HR"/>
                </w:rPr>
                <w:t>jelena.gavran@fer.hr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E3416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13BF6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B509F2" w:rsidRPr="000F551A" w14:paraId="5A442D4C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6A210" w14:textId="60518641" w:rsidR="00B509F2" w:rsidRPr="000F551A" w:rsidRDefault="00B509F2" w:rsidP="002319A4">
            <w:pPr>
              <w:pStyle w:val="NormalWeb"/>
              <w:spacing w:before="0" w:beforeAutospacing="0" w:after="120" w:afterAutospacing="0" w:line="360" w:lineRule="auto"/>
              <w:jc w:val="center"/>
              <w:rPr>
                <w:color w:val="000000"/>
                <w:lang w:val="hr-HR"/>
              </w:rPr>
            </w:pPr>
            <w:r w:rsidRPr="000F551A">
              <w:rPr>
                <w:color w:val="000000"/>
                <w:lang w:val="hr-HR"/>
              </w:rPr>
              <w:t xml:space="preserve">Nikola </w:t>
            </w:r>
            <w:proofErr w:type="spellStart"/>
            <w:r w:rsidRPr="000F551A">
              <w:rPr>
                <w:color w:val="000000"/>
                <w:lang w:val="hr-HR"/>
              </w:rPr>
              <w:t>Gudan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3FF94" w14:textId="770E7974" w:rsidR="00B509F2" w:rsidRPr="000F551A" w:rsidRDefault="00477E2A" w:rsidP="002319A4">
            <w:pPr>
              <w:pStyle w:val="NormalWeb"/>
              <w:spacing w:before="0" w:beforeAutospacing="0" w:after="330" w:afterAutospacing="0" w:line="360" w:lineRule="auto"/>
              <w:jc w:val="center"/>
              <w:rPr>
                <w:color w:val="000000"/>
                <w:lang w:val="hr-HR"/>
              </w:rPr>
            </w:pPr>
            <w:hyperlink r:id="rId15" w:history="1">
              <w:r w:rsidR="00B509F2" w:rsidRPr="000F551A">
                <w:rPr>
                  <w:rStyle w:val="Hyperlink"/>
                  <w:lang w:val="hr-HR"/>
                </w:rPr>
                <w:t>nikola.gudan@fer.hr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09A59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E0A0C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B509F2" w:rsidRPr="000F551A" w14:paraId="1E891EE8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6CCF" w14:textId="1FA1ED8B" w:rsidR="00B509F2" w:rsidRPr="000F551A" w:rsidRDefault="00B509F2" w:rsidP="002319A4">
            <w:pPr>
              <w:pStyle w:val="NormalWeb"/>
              <w:spacing w:before="0" w:beforeAutospacing="0" w:after="120" w:afterAutospacing="0" w:line="360" w:lineRule="auto"/>
              <w:jc w:val="center"/>
              <w:rPr>
                <w:color w:val="000000"/>
                <w:lang w:val="hr-HR"/>
              </w:rPr>
            </w:pPr>
            <w:r w:rsidRPr="000F551A">
              <w:rPr>
                <w:color w:val="000000"/>
                <w:lang w:val="hr-HR"/>
              </w:rPr>
              <w:t xml:space="preserve">Luka </w:t>
            </w:r>
            <w:proofErr w:type="spellStart"/>
            <w:r w:rsidRPr="000F551A">
              <w:rPr>
                <w:color w:val="000000"/>
                <w:lang w:val="hr-HR"/>
              </w:rPr>
              <w:t>Jengić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D0DC8" w14:textId="0156472A" w:rsidR="00B509F2" w:rsidRPr="000F551A" w:rsidRDefault="00477E2A" w:rsidP="002319A4">
            <w:pPr>
              <w:pStyle w:val="NormalWeb"/>
              <w:spacing w:before="0" w:beforeAutospacing="0" w:after="330" w:afterAutospacing="0" w:line="360" w:lineRule="auto"/>
              <w:jc w:val="center"/>
              <w:rPr>
                <w:color w:val="000000"/>
                <w:lang w:val="hr-HR"/>
              </w:rPr>
            </w:pPr>
            <w:hyperlink r:id="rId16" w:history="1">
              <w:r w:rsidR="00B509F2" w:rsidRPr="000F551A">
                <w:rPr>
                  <w:rStyle w:val="Hyperlink"/>
                  <w:lang w:val="hr-HR"/>
                </w:rPr>
                <w:t>luka.jengic@fer.hr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65732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BF313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B509F2" w:rsidRPr="000F551A" w14:paraId="6FC3E25A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13006" w14:textId="3D46B334" w:rsidR="00B509F2" w:rsidRPr="000F551A" w:rsidRDefault="00B509F2" w:rsidP="002319A4">
            <w:pPr>
              <w:pStyle w:val="NormalWeb"/>
              <w:spacing w:before="0" w:beforeAutospacing="0" w:after="120" w:afterAutospacing="0" w:line="360" w:lineRule="auto"/>
              <w:jc w:val="center"/>
              <w:rPr>
                <w:color w:val="000000"/>
                <w:lang w:val="hr-HR"/>
              </w:rPr>
            </w:pPr>
            <w:r w:rsidRPr="000F551A">
              <w:rPr>
                <w:color w:val="000000"/>
                <w:lang w:val="hr-HR"/>
              </w:rPr>
              <w:t>Hana Novak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17D1" w14:textId="65F4B8A6" w:rsidR="00B509F2" w:rsidRPr="000F551A" w:rsidRDefault="00477E2A" w:rsidP="002319A4">
            <w:pPr>
              <w:pStyle w:val="NormalWeb"/>
              <w:spacing w:before="0" w:beforeAutospacing="0" w:after="330" w:afterAutospacing="0" w:line="360" w:lineRule="auto"/>
              <w:jc w:val="center"/>
              <w:rPr>
                <w:color w:val="000000"/>
                <w:lang w:val="hr-HR"/>
              </w:rPr>
            </w:pPr>
            <w:hyperlink r:id="rId17" w:history="1">
              <w:r w:rsidR="00B509F2" w:rsidRPr="000F551A">
                <w:rPr>
                  <w:rStyle w:val="Hyperlink"/>
                  <w:lang w:val="hr-HR"/>
                </w:rPr>
                <w:t>hana.novak@fer.hr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A8B42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571D" w14:textId="77777777" w:rsidR="00B509F2" w:rsidRPr="000F551A" w:rsidRDefault="00B509F2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D62CA1" w:rsidRPr="000F551A" w14:paraId="11D314CA" w14:textId="77777777" w:rsidTr="00B95B7B"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BCF0C" w14:textId="7AB5941F" w:rsidR="00D62CA1" w:rsidRPr="000F551A" w:rsidRDefault="00D62CA1" w:rsidP="002319A4">
            <w:pPr>
              <w:pStyle w:val="NormalWeb"/>
              <w:spacing w:before="0" w:beforeAutospacing="0" w:after="120" w:afterAutospacing="0" w:line="360" w:lineRule="auto"/>
              <w:jc w:val="center"/>
              <w:rPr>
                <w:color w:val="000000"/>
                <w:lang w:val="hr-HR"/>
              </w:rPr>
            </w:pPr>
            <w:r w:rsidRPr="000F551A">
              <w:rPr>
                <w:color w:val="000000"/>
                <w:lang w:val="hr-HR"/>
              </w:rPr>
              <w:t>Petar Sušac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2C8A4" w14:textId="785CA074" w:rsidR="00D62CA1" w:rsidRPr="000F551A" w:rsidRDefault="00477E2A" w:rsidP="002319A4">
            <w:pPr>
              <w:pStyle w:val="NormalWeb"/>
              <w:spacing w:before="0" w:beforeAutospacing="0" w:after="330" w:afterAutospacing="0" w:line="360" w:lineRule="auto"/>
              <w:jc w:val="center"/>
              <w:rPr>
                <w:color w:val="000000"/>
                <w:lang w:val="hr-HR"/>
              </w:rPr>
            </w:pPr>
            <w:hyperlink r:id="rId18" w:history="1">
              <w:r w:rsidR="00D62CA1" w:rsidRPr="000F551A">
                <w:rPr>
                  <w:rStyle w:val="Hyperlink"/>
                  <w:lang w:val="hr-HR"/>
                </w:rPr>
                <w:t>petar.susac@fer.hr</w:t>
              </w:r>
            </w:hyperlink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807C8" w14:textId="77777777" w:rsidR="00D62CA1" w:rsidRPr="000F551A" w:rsidRDefault="00D62CA1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F5314" w14:textId="77777777" w:rsidR="00D62CA1" w:rsidRPr="000F551A" w:rsidRDefault="00D62CA1" w:rsidP="002319A4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</w:tbl>
    <w:p w14:paraId="267474BF" w14:textId="6323FEE7" w:rsidR="00472A95" w:rsidRPr="000F551A" w:rsidRDefault="00472A95" w:rsidP="002319A4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lang w:val="hr-HR"/>
        </w:rPr>
      </w:pPr>
      <w:bookmarkStart w:id="18" w:name="_Toc501066275"/>
    </w:p>
    <w:p w14:paraId="7DCF5E50" w14:textId="49806D03" w:rsidR="00A722D2" w:rsidRPr="000F551A" w:rsidRDefault="74F475B1" w:rsidP="002319A4">
      <w:pPr>
        <w:pStyle w:val="Heading1"/>
        <w:spacing w:line="360" w:lineRule="auto"/>
        <w:rPr>
          <w:rFonts w:ascii="Times New Roman" w:hAnsi="Times New Roman"/>
          <w:sz w:val="28"/>
          <w:szCs w:val="28"/>
          <w:lang w:val="hr-HR"/>
        </w:rPr>
      </w:pPr>
      <w:r w:rsidRPr="2D4569B0">
        <w:rPr>
          <w:rFonts w:ascii="Times New Roman" w:hAnsi="Times New Roman"/>
          <w:sz w:val="28"/>
          <w:szCs w:val="28"/>
          <w:lang w:val="hr-HR"/>
        </w:rPr>
        <w:t>Glavni rizici</w:t>
      </w:r>
      <w:bookmarkEnd w:id="17"/>
      <w:bookmarkEnd w:id="18"/>
    </w:p>
    <w:p w14:paraId="0F5FC479" w14:textId="020D8D2B" w:rsidR="0082058A" w:rsidRPr="001869D9" w:rsidRDefault="00AB5021" w:rsidP="00D511DA">
      <w:pPr>
        <w:pStyle w:val="BodyText"/>
        <w:spacing w:line="360" w:lineRule="auto"/>
        <w:ind w:left="0"/>
        <w:jc w:val="both"/>
        <w:rPr>
          <w:sz w:val="24"/>
          <w:szCs w:val="24"/>
          <w:lang w:val="hr-HR"/>
        </w:rPr>
      </w:pPr>
      <w:r w:rsidRPr="0074535E">
        <w:rPr>
          <w:sz w:val="24"/>
          <w:szCs w:val="24"/>
          <w:lang w:val="hr-HR"/>
        </w:rPr>
        <w:t>Glavna zapreka mogu jedino biti sami članovi tima te njihovo neznanje i neiskustvo. Posljedica neuspjelog projekta jest lošija ocjena ili sam pad kolegija Projekt, ovisno o fazi do koje je projekt dospio prije kraja roka.</w:t>
      </w:r>
    </w:p>
    <w:p w14:paraId="2A09C3CC" w14:textId="77777777" w:rsidR="009141E4" w:rsidRPr="000F551A" w:rsidRDefault="00A722D2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19" w:name="_Toc179182963"/>
      <w:bookmarkStart w:id="20" w:name="_Toc501066276"/>
      <w:r w:rsidRPr="000F551A">
        <w:rPr>
          <w:rFonts w:ascii="Times New Roman" w:hAnsi="Times New Roman"/>
          <w:sz w:val="28"/>
          <w:szCs w:val="22"/>
          <w:lang w:val="hr-HR"/>
        </w:rPr>
        <w:t>Smanjivanje rizika</w:t>
      </w:r>
      <w:bookmarkEnd w:id="19"/>
      <w:bookmarkEnd w:id="20"/>
    </w:p>
    <w:p w14:paraId="292359EC" w14:textId="5CED6690" w:rsidR="0082058A" w:rsidRPr="001869D9" w:rsidRDefault="00AB5021" w:rsidP="00D511DA">
      <w:pPr>
        <w:pStyle w:val="BodyText"/>
        <w:spacing w:line="360" w:lineRule="auto"/>
        <w:ind w:left="0"/>
        <w:jc w:val="both"/>
        <w:rPr>
          <w:sz w:val="24"/>
          <w:szCs w:val="24"/>
          <w:lang w:val="hr-HR"/>
        </w:rPr>
      </w:pPr>
      <w:r w:rsidRPr="003C0FE2">
        <w:rPr>
          <w:sz w:val="24"/>
          <w:szCs w:val="24"/>
          <w:lang w:val="hr-HR"/>
        </w:rPr>
        <w:t>Svaki član tima je dužan uložiti najviše truda i vremena u projekt koliko može kako bi što više naučio, ali i kako bi se projekt uspješno dovršio.</w:t>
      </w:r>
    </w:p>
    <w:p w14:paraId="1E1E659A" w14:textId="7D0692F9" w:rsidR="009141E4" w:rsidRPr="000F551A" w:rsidRDefault="00C74132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21" w:name="_Toc100054243"/>
      <w:bookmarkStart w:id="22" w:name="_Toc179182964"/>
      <w:bookmarkStart w:id="23" w:name="_Toc501066277"/>
      <w:r w:rsidRPr="000F551A">
        <w:rPr>
          <w:rFonts w:ascii="Times New Roman" w:hAnsi="Times New Roman"/>
          <w:sz w:val="28"/>
          <w:szCs w:val="22"/>
          <w:lang w:val="hr-HR"/>
        </w:rPr>
        <w:lastRenderedPageBreak/>
        <w:t>Glavne faze projekta</w:t>
      </w:r>
      <w:bookmarkEnd w:id="21"/>
      <w:bookmarkEnd w:id="22"/>
      <w:bookmarkEnd w:id="23"/>
    </w:p>
    <w:p w14:paraId="0F2C77E6" w14:textId="77777777" w:rsidR="001E05E2" w:rsidRPr="00236C8E" w:rsidRDefault="001E05E2" w:rsidP="002319A4">
      <w:pPr>
        <w:pStyle w:val="BodyText"/>
        <w:spacing w:line="360" w:lineRule="auto"/>
        <w:ind w:left="0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Podjela faza projekta po načelu vremenske organizacije:</w:t>
      </w:r>
    </w:p>
    <w:p w14:paraId="380079D0" w14:textId="77777777" w:rsidR="00C74132" w:rsidRPr="00236C8E" w:rsidRDefault="00154FCD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 xml:space="preserve">Faza: </w:t>
      </w:r>
      <w:r w:rsidR="001E05E2" w:rsidRPr="00236C8E">
        <w:rPr>
          <w:sz w:val="24"/>
          <w:szCs w:val="24"/>
          <w:lang w:val="hr-HR"/>
        </w:rPr>
        <w:t>Definiranje teme projekta i načina izvedbe</w:t>
      </w:r>
    </w:p>
    <w:p w14:paraId="054DF071" w14:textId="77777777" w:rsidR="001E05E2" w:rsidRPr="00236C8E" w:rsidRDefault="001E05E2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Faza: Podjela zadataka prema dogovorenom načinu izvedbe</w:t>
      </w:r>
    </w:p>
    <w:p w14:paraId="1A0DC44B" w14:textId="77777777" w:rsidR="001E05E2" w:rsidRPr="00236C8E" w:rsidRDefault="001E05E2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Faza: Točno i detaljno definiranje svake faze projekta i detaljni opis i raspon svakog od zadataka te traženje potvrde od mentora projekta</w:t>
      </w:r>
    </w:p>
    <w:p w14:paraId="1D302F4A" w14:textId="1BFE511A" w:rsidR="001E05E2" w:rsidRPr="00236C8E" w:rsidRDefault="001E05E2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Faza: Rad timova/pojedinih članova na zadacima koji su im prid</w:t>
      </w:r>
      <w:r w:rsidR="00D511DA">
        <w:rPr>
          <w:sz w:val="24"/>
          <w:szCs w:val="24"/>
          <w:lang w:val="hr-HR"/>
        </w:rPr>
        <w:t>i</w:t>
      </w:r>
      <w:r w:rsidRPr="00236C8E">
        <w:rPr>
          <w:sz w:val="24"/>
          <w:szCs w:val="24"/>
          <w:lang w:val="hr-HR"/>
        </w:rPr>
        <w:t>jeljeni uz konstantnu komunikaciju sa ostalim kolegama i mentorima</w:t>
      </w:r>
    </w:p>
    <w:p w14:paraId="5C92ECA4" w14:textId="77777777" w:rsidR="001E05E2" w:rsidRPr="00236C8E" w:rsidRDefault="001E05E2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Faza: Povezivanje svih podijeljenih i obavljenih zadataka u funkcionalnu cjelinu</w:t>
      </w:r>
    </w:p>
    <w:p w14:paraId="0B8D49B7" w14:textId="77777777" w:rsidR="001E05E2" w:rsidRPr="00236C8E" w:rsidRDefault="001E05E2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Faza: Testiranje projekta</w:t>
      </w:r>
    </w:p>
    <w:p w14:paraId="4651A7CE" w14:textId="77777777" w:rsidR="00386BD6" w:rsidRPr="00236C8E" w:rsidRDefault="001E05E2" w:rsidP="002319A4">
      <w:pPr>
        <w:pStyle w:val="BodyText"/>
        <w:numPr>
          <w:ilvl w:val="0"/>
          <w:numId w:val="21"/>
        </w:numPr>
        <w:spacing w:line="360" w:lineRule="auto"/>
        <w:rPr>
          <w:sz w:val="24"/>
          <w:szCs w:val="24"/>
          <w:lang w:val="hr-HR"/>
        </w:rPr>
      </w:pPr>
      <w:r w:rsidRPr="00236C8E">
        <w:rPr>
          <w:sz w:val="24"/>
          <w:szCs w:val="24"/>
          <w:lang w:val="hr-HR"/>
        </w:rPr>
        <w:t>Faza: Prezentacija projekta</w:t>
      </w:r>
    </w:p>
    <w:p w14:paraId="459F57C3" w14:textId="77777777" w:rsidR="00386BD6" w:rsidRPr="000F551A" w:rsidRDefault="00386BD6" w:rsidP="002319A4">
      <w:pPr>
        <w:pStyle w:val="BodyText"/>
        <w:spacing w:line="360" w:lineRule="auto"/>
        <w:ind w:left="0"/>
        <w:rPr>
          <w:sz w:val="24"/>
          <w:szCs w:val="24"/>
          <w:lang w:val="hr-HR"/>
        </w:rPr>
      </w:pPr>
    </w:p>
    <w:p w14:paraId="0CF6AA16" w14:textId="77777777" w:rsidR="00386BD6" w:rsidRPr="000F551A" w:rsidRDefault="00386BD6" w:rsidP="002319A4">
      <w:pPr>
        <w:pStyle w:val="BodyText"/>
        <w:spacing w:line="360" w:lineRule="auto"/>
        <w:ind w:left="0"/>
        <w:rPr>
          <w:sz w:val="24"/>
          <w:szCs w:val="24"/>
          <w:lang w:val="hr-HR"/>
        </w:rPr>
      </w:pPr>
    </w:p>
    <w:p w14:paraId="6DE7C417" w14:textId="13A4C538" w:rsidR="00F7507B" w:rsidRPr="000F551A" w:rsidRDefault="00386BD6" w:rsidP="002319A4">
      <w:pPr>
        <w:pStyle w:val="Heading1"/>
        <w:spacing w:line="360" w:lineRule="auto"/>
        <w:rPr>
          <w:rFonts w:ascii="Times New Roman" w:hAnsi="Times New Roman"/>
          <w:sz w:val="28"/>
          <w:szCs w:val="22"/>
          <w:lang w:val="hr-HR"/>
        </w:rPr>
      </w:pPr>
      <w:bookmarkStart w:id="24" w:name="_Toc100054244"/>
      <w:bookmarkStart w:id="25" w:name="_Toc179182965"/>
      <w:r w:rsidRPr="000F551A">
        <w:rPr>
          <w:rFonts w:ascii="Times New Roman" w:hAnsi="Times New Roman"/>
          <w:lang w:val="hr-HR"/>
        </w:rPr>
        <w:br w:type="page"/>
      </w:r>
      <w:bookmarkStart w:id="26" w:name="_Toc501066278"/>
      <w:r w:rsidR="00B01889">
        <w:rPr>
          <w:rFonts w:ascii="Times New Roman" w:hAnsi="Times New Roman"/>
          <w:lang w:val="hr-HR"/>
        </w:rPr>
        <w:lastRenderedPageBreak/>
        <w:t>-</w:t>
      </w:r>
      <w:r w:rsidR="00F7507B" w:rsidRPr="000F551A">
        <w:rPr>
          <w:rFonts w:ascii="Times New Roman" w:hAnsi="Times New Roman"/>
          <w:sz w:val="28"/>
          <w:szCs w:val="22"/>
          <w:lang w:val="hr-HR"/>
        </w:rPr>
        <w:t>Opis pojedinih zadataka projekta</w:t>
      </w:r>
      <w:bookmarkEnd w:id="26"/>
    </w:p>
    <w:p w14:paraId="6F5A85BD" w14:textId="77777777" w:rsidR="00F7507B" w:rsidRPr="000F551A" w:rsidRDefault="00F7507B" w:rsidP="002319A4">
      <w:pPr>
        <w:spacing w:line="360" w:lineRule="auto"/>
        <w:rPr>
          <w:lang w:val="hr-HR"/>
        </w:rPr>
      </w:pPr>
    </w:p>
    <w:p w14:paraId="143399FD" w14:textId="14B70268" w:rsidR="00F7507B" w:rsidRPr="000F551A" w:rsidRDefault="00F7507B" w:rsidP="002319A4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sz w:val="24"/>
          <w:szCs w:val="24"/>
          <w:u w:val="single"/>
          <w:lang w:val="hr-HR"/>
        </w:rPr>
        <w:t>Zadatak</w:t>
      </w:r>
      <w:r w:rsidR="00FE6F37" w:rsidRPr="5D3EEE9C">
        <w:rPr>
          <w:b/>
          <w:bCs/>
          <w:sz w:val="24"/>
          <w:szCs w:val="24"/>
          <w:u w:val="single"/>
          <w:lang w:val="hr-HR"/>
        </w:rPr>
        <w:t xml:space="preserve"> 1</w:t>
      </w:r>
      <w:r w:rsidRPr="5D3EEE9C">
        <w:rPr>
          <w:b/>
          <w:bCs/>
          <w:sz w:val="24"/>
          <w:szCs w:val="24"/>
          <w:u w:val="single"/>
          <w:lang w:val="hr-HR"/>
        </w:rPr>
        <w:t>:</w:t>
      </w:r>
      <w:r w:rsidRPr="5D3EEE9C">
        <w:rPr>
          <w:sz w:val="24"/>
          <w:szCs w:val="24"/>
          <w:lang w:val="hr-HR"/>
        </w:rPr>
        <w:t xml:space="preserve"> </w:t>
      </w:r>
      <w:r w:rsidR="592EAD9D" w:rsidRPr="5D3EEE9C">
        <w:rPr>
          <w:sz w:val="24"/>
          <w:szCs w:val="24"/>
          <w:lang w:val="hr-HR"/>
        </w:rPr>
        <w:t xml:space="preserve">Omogućiti spajanje </w:t>
      </w:r>
      <w:proofErr w:type="spellStart"/>
      <w:r w:rsidR="592EAD9D" w:rsidRPr="5D3EEE9C">
        <w:rPr>
          <w:sz w:val="24"/>
          <w:szCs w:val="24"/>
          <w:lang w:val="hr-HR"/>
        </w:rPr>
        <w:t>mikrokontrolera</w:t>
      </w:r>
      <w:proofErr w:type="spellEnd"/>
      <w:r w:rsidR="592EAD9D" w:rsidRPr="5D3EEE9C">
        <w:rPr>
          <w:sz w:val="24"/>
          <w:szCs w:val="24"/>
          <w:lang w:val="hr-HR"/>
        </w:rPr>
        <w:t xml:space="preserve"> STM32 na lokalnu WiFi mrežu </w:t>
      </w:r>
      <w:r w:rsidR="4FA0F3B4" w:rsidRPr="5D3EEE9C">
        <w:rPr>
          <w:sz w:val="24"/>
          <w:szCs w:val="24"/>
          <w:lang w:val="hr-HR"/>
        </w:rPr>
        <w:t>i slanje očitanja senzora na server koristeći ESP8266.</w:t>
      </w:r>
    </w:p>
    <w:p w14:paraId="1E1EF0CA" w14:textId="6036BDF6" w:rsidR="00F7507B" w:rsidRPr="000F551A" w:rsidRDefault="00F7507B" w:rsidP="002319A4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sz w:val="24"/>
          <w:szCs w:val="24"/>
          <w:u w:val="single"/>
          <w:lang w:val="hr-HR"/>
        </w:rPr>
        <w:t xml:space="preserve">Članovi </w:t>
      </w:r>
      <w:proofErr w:type="spellStart"/>
      <w:r w:rsidRPr="5D3EEE9C">
        <w:rPr>
          <w:b/>
          <w:bCs/>
          <w:sz w:val="24"/>
          <w:szCs w:val="24"/>
          <w:u w:val="single"/>
          <w:lang w:val="hr-HR"/>
        </w:rPr>
        <w:t>podtima</w:t>
      </w:r>
      <w:proofErr w:type="spellEnd"/>
      <w:r w:rsidRPr="5D3EEE9C">
        <w:rPr>
          <w:b/>
          <w:bCs/>
          <w:sz w:val="24"/>
          <w:szCs w:val="24"/>
          <w:u w:val="single"/>
          <w:lang w:val="hr-HR"/>
        </w:rPr>
        <w:t>:</w:t>
      </w:r>
      <w:r w:rsidRPr="5D3EEE9C">
        <w:rPr>
          <w:sz w:val="24"/>
          <w:szCs w:val="24"/>
          <w:lang w:val="hr-HR"/>
        </w:rPr>
        <w:t xml:space="preserve"> </w:t>
      </w:r>
      <w:r w:rsidR="4B9998F6" w:rsidRPr="5D3EEE9C">
        <w:rPr>
          <w:sz w:val="24"/>
          <w:szCs w:val="24"/>
          <w:lang w:val="hr-HR"/>
        </w:rPr>
        <w:t>Petar Sušac</w:t>
      </w:r>
    </w:p>
    <w:p w14:paraId="240843D6" w14:textId="77777777" w:rsidR="00F7507B" w:rsidRPr="000F551A" w:rsidRDefault="00F7507B" w:rsidP="002319A4">
      <w:pPr>
        <w:spacing w:line="360" w:lineRule="auto"/>
        <w:rPr>
          <w:sz w:val="24"/>
          <w:szCs w:val="24"/>
          <w:lang w:val="hr-HR"/>
        </w:rPr>
      </w:pPr>
      <w:r w:rsidRPr="000F551A">
        <w:rPr>
          <w:b/>
          <w:sz w:val="24"/>
          <w:szCs w:val="24"/>
          <w:u w:val="single"/>
          <w:lang w:val="hr-HR"/>
        </w:rPr>
        <w:t>Potrebna oprema:</w:t>
      </w:r>
      <w:r w:rsidRPr="000F551A">
        <w:rPr>
          <w:sz w:val="24"/>
          <w:szCs w:val="24"/>
          <w:lang w:val="hr-HR"/>
        </w:rPr>
        <w:t xml:space="preserve"> </w:t>
      </w:r>
    </w:p>
    <w:p w14:paraId="6C1F2309" w14:textId="2ECA96D6" w:rsidR="00F7507B" w:rsidRPr="000F551A" w:rsidRDefault="00F7507B" w:rsidP="002319A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STM32F429 Discovery</w:t>
      </w:r>
    </w:p>
    <w:p w14:paraId="11EB0E8A" w14:textId="01A272B3" w:rsidR="00F7507B" w:rsidRPr="000F551A" w:rsidRDefault="00F7507B" w:rsidP="002319A4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ESP8266 WiFi modul</w:t>
      </w:r>
    </w:p>
    <w:p w14:paraId="0AE6B0F9" w14:textId="1F7F634B" w:rsidR="00F7507B" w:rsidRPr="000F551A" w:rsidRDefault="00F7507B" w:rsidP="002319A4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USB to TTL UART modul</w:t>
      </w:r>
    </w:p>
    <w:p w14:paraId="1687E464" w14:textId="1FD956F9" w:rsidR="00F7507B" w:rsidRPr="00892BD8" w:rsidRDefault="00F7507B" w:rsidP="00892BD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0F551A">
        <w:rPr>
          <w:rFonts w:ascii="Times New Roman" w:hAnsi="Times New Roman"/>
          <w:sz w:val="24"/>
          <w:szCs w:val="24"/>
        </w:rPr>
        <w:t>Konektori</w:t>
      </w:r>
    </w:p>
    <w:p w14:paraId="311D5D4B" w14:textId="4605893D" w:rsidR="0062039A" w:rsidRPr="000F551A" w:rsidRDefault="00F7507B" w:rsidP="002319A4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sz w:val="24"/>
          <w:szCs w:val="24"/>
          <w:u w:val="single"/>
          <w:lang w:val="hr-HR"/>
        </w:rPr>
        <w:t>Ideja realizacije:</w:t>
      </w:r>
      <w:r w:rsidRPr="5D3EEE9C">
        <w:rPr>
          <w:sz w:val="24"/>
          <w:szCs w:val="24"/>
          <w:lang w:val="hr-HR"/>
        </w:rPr>
        <w:t xml:space="preserve"> </w:t>
      </w:r>
      <w:r w:rsidR="17B6C307" w:rsidRPr="5D3EEE9C">
        <w:rPr>
          <w:sz w:val="24"/>
          <w:szCs w:val="24"/>
          <w:lang w:val="hr-HR"/>
        </w:rPr>
        <w:t>Ideja je povezati ESP8266 s STM32 korištenjem UART sučelja, i isprogramirati ga za rad u klijent</w:t>
      </w:r>
      <w:r w:rsidR="37E9D261" w:rsidRPr="5D3EEE9C">
        <w:rPr>
          <w:sz w:val="24"/>
          <w:szCs w:val="24"/>
          <w:lang w:val="hr-HR"/>
        </w:rPr>
        <w:t xml:space="preserve">skom načinu. </w:t>
      </w:r>
      <w:r w:rsidR="6C34C11B" w:rsidRPr="5D3EEE9C">
        <w:rPr>
          <w:sz w:val="24"/>
          <w:szCs w:val="24"/>
          <w:lang w:val="hr-HR"/>
        </w:rPr>
        <w:t xml:space="preserve">Očitanja senzora šalju se u predodređenim intervalima, npr. svakih 30 ili 60 minuta. </w:t>
      </w:r>
      <w:r w:rsidR="37E9D261" w:rsidRPr="5D3EEE9C">
        <w:rPr>
          <w:sz w:val="24"/>
          <w:szCs w:val="24"/>
          <w:lang w:val="hr-HR"/>
        </w:rPr>
        <w:t xml:space="preserve">Potrebno je odrediti koji protokol </w:t>
      </w:r>
      <w:r w:rsidR="747B2CD8" w:rsidRPr="5D3EEE9C">
        <w:rPr>
          <w:sz w:val="24"/>
          <w:szCs w:val="24"/>
          <w:lang w:val="hr-HR"/>
        </w:rPr>
        <w:t xml:space="preserve">više razine </w:t>
      </w:r>
      <w:r w:rsidR="37E9D261" w:rsidRPr="5D3EEE9C">
        <w:rPr>
          <w:sz w:val="24"/>
          <w:szCs w:val="24"/>
          <w:lang w:val="hr-HR"/>
        </w:rPr>
        <w:t>će se koristiti</w:t>
      </w:r>
      <w:r w:rsidR="67EFC099" w:rsidRPr="5D3EEE9C">
        <w:rPr>
          <w:sz w:val="24"/>
          <w:szCs w:val="24"/>
          <w:lang w:val="hr-HR"/>
        </w:rPr>
        <w:t xml:space="preserve"> – </w:t>
      </w:r>
      <w:r w:rsidR="55024465" w:rsidRPr="5D3EEE9C">
        <w:rPr>
          <w:sz w:val="24"/>
          <w:szCs w:val="24"/>
          <w:lang w:val="hr-HR"/>
        </w:rPr>
        <w:t>HTTP ili MQTT.</w:t>
      </w:r>
      <w:r w:rsidR="1B791A46" w:rsidRPr="5D3EEE9C">
        <w:rPr>
          <w:sz w:val="24"/>
          <w:szCs w:val="24"/>
          <w:lang w:val="hr-HR"/>
        </w:rPr>
        <w:t xml:space="preserve"> </w:t>
      </w:r>
      <w:r w:rsidR="463EA60E" w:rsidRPr="5D3EEE9C">
        <w:rPr>
          <w:sz w:val="24"/>
          <w:szCs w:val="24"/>
          <w:lang w:val="hr-HR"/>
        </w:rPr>
        <w:t>Također, p</w:t>
      </w:r>
      <w:r w:rsidR="1B791A46" w:rsidRPr="5D3EEE9C">
        <w:rPr>
          <w:sz w:val="24"/>
          <w:szCs w:val="24"/>
          <w:lang w:val="hr-HR"/>
        </w:rPr>
        <w:t xml:space="preserve">otrebno je </w:t>
      </w:r>
      <w:r w:rsidR="5980AF3E" w:rsidRPr="5D3EEE9C">
        <w:rPr>
          <w:sz w:val="24"/>
          <w:szCs w:val="24"/>
          <w:lang w:val="hr-HR"/>
        </w:rPr>
        <w:t>osmisliti način za testiranje funkcionalnosti dok server ne bude izrađen.</w:t>
      </w:r>
    </w:p>
    <w:p w14:paraId="2F91ABEC" w14:textId="53AE279A" w:rsidR="00F7507B" w:rsidRPr="000F551A" w:rsidRDefault="528A0B9A" w:rsidP="002319A4">
      <w:pPr>
        <w:spacing w:line="360" w:lineRule="auto"/>
        <w:rPr>
          <w:sz w:val="24"/>
          <w:szCs w:val="24"/>
          <w:lang w:val="hr-HR"/>
        </w:rPr>
      </w:pPr>
      <w:proofErr w:type="spellStart"/>
      <w:r w:rsidRPr="000F551A">
        <w:rPr>
          <w:b/>
          <w:bCs/>
          <w:sz w:val="24"/>
          <w:szCs w:val="24"/>
          <w:u w:val="single"/>
          <w:lang w:val="hr-HR"/>
        </w:rPr>
        <w:t>Podzadaci</w:t>
      </w:r>
      <w:proofErr w:type="spellEnd"/>
      <w:r w:rsidRPr="000F551A">
        <w:rPr>
          <w:b/>
          <w:bCs/>
          <w:sz w:val="24"/>
          <w:szCs w:val="24"/>
          <w:u w:val="single"/>
          <w:lang w:val="hr-HR"/>
        </w:rPr>
        <w:t>:</w:t>
      </w:r>
    </w:p>
    <w:p w14:paraId="027D3888" w14:textId="4EA65B8D" w:rsidR="00F7507B" w:rsidRPr="000F551A" w:rsidRDefault="528A0B9A" w:rsidP="002319A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 xml:space="preserve">Proučiti </w:t>
      </w:r>
      <w:proofErr w:type="spellStart"/>
      <w:r w:rsidRPr="5D3EEE9C">
        <w:rPr>
          <w:rFonts w:ascii="Times New Roman" w:hAnsi="Times New Roman"/>
          <w:i/>
          <w:iCs/>
          <w:sz w:val="24"/>
          <w:szCs w:val="24"/>
        </w:rPr>
        <w:t>datasheet</w:t>
      </w:r>
      <w:proofErr w:type="spellEnd"/>
      <w:r w:rsidRPr="5D3EEE9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5D3EEE9C">
        <w:rPr>
          <w:rFonts w:ascii="Times New Roman" w:hAnsi="Times New Roman"/>
          <w:sz w:val="24"/>
          <w:szCs w:val="24"/>
        </w:rPr>
        <w:t>i t</w:t>
      </w:r>
      <w:r w:rsidR="56BCAB3B" w:rsidRPr="5D3EEE9C">
        <w:rPr>
          <w:rFonts w:ascii="Times New Roman" w:hAnsi="Times New Roman"/>
          <w:sz w:val="24"/>
          <w:szCs w:val="24"/>
        </w:rPr>
        <w:t>ehnički</w:t>
      </w:r>
      <w:r w:rsidRPr="5D3EEE9C">
        <w:rPr>
          <w:rFonts w:ascii="Times New Roman" w:hAnsi="Times New Roman"/>
          <w:sz w:val="24"/>
          <w:szCs w:val="24"/>
        </w:rPr>
        <w:t xml:space="preserve"> </w:t>
      </w:r>
      <w:r w:rsidR="01E599D3" w:rsidRPr="5D3EEE9C">
        <w:rPr>
          <w:rFonts w:ascii="Times New Roman" w:hAnsi="Times New Roman"/>
          <w:sz w:val="24"/>
          <w:szCs w:val="24"/>
        </w:rPr>
        <w:t xml:space="preserve">priručnik </w:t>
      </w:r>
      <w:r w:rsidRPr="5D3EEE9C">
        <w:rPr>
          <w:rFonts w:ascii="Times New Roman" w:hAnsi="Times New Roman"/>
          <w:sz w:val="24"/>
          <w:szCs w:val="24"/>
        </w:rPr>
        <w:t xml:space="preserve">od ESP-a te ostale korisne sadržaje, </w:t>
      </w:r>
      <w:r w:rsidR="506598D9" w:rsidRPr="5D3EEE9C">
        <w:rPr>
          <w:rFonts w:ascii="Times New Roman" w:hAnsi="Times New Roman"/>
          <w:sz w:val="24"/>
          <w:szCs w:val="24"/>
        </w:rPr>
        <w:t xml:space="preserve">upute </w:t>
      </w:r>
      <w:r w:rsidR="15EBCB82" w:rsidRPr="5D3EEE9C">
        <w:rPr>
          <w:rFonts w:ascii="Times New Roman" w:hAnsi="Times New Roman"/>
          <w:sz w:val="24"/>
          <w:szCs w:val="24"/>
        </w:rPr>
        <w:t>itd.</w:t>
      </w:r>
    </w:p>
    <w:p w14:paraId="78814A46" w14:textId="5AAE9869" w:rsidR="2715F684" w:rsidRDefault="2715F684" w:rsidP="002319A4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Usporediti različite protokole za prijenos podataka i donijeti odluku koji protokol će se koristiti</w:t>
      </w:r>
    </w:p>
    <w:p w14:paraId="527539E8" w14:textId="2F210DAB" w:rsidR="20E1E933" w:rsidRDefault="20E1E933" w:rsidP="002319A4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 xml:space="preserve"> U dogovoru s timom koji izrađuje server odrediti način i format komunikacije</w:t>
      </w:r>
    </w:p>
    <w:p w14:paraId="18EE6AF0" w14:textId="1F3317A4" w:rsidR="00F7507B" w:rsidRPr="000F551A" w:rsidRDefault="528A0B9A" w:rsidP="002319A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 xml:space="preserve"> Preuzeti opremu od Zavoda</w:t>
      </w:r>
    </w:p>
    <w:p w14:paraId="62E23A2A" w14:textId="728AA8C0" w:rsidR="00F7507B" w:rsidRPr="000F551A" w:rsidRDefault="69F37BA2" w:rsidP="002319A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P</w:t>
      </w:r>
      <w:r w:rsidR="33E3234C" w:rsidRPr="5D3EEE9C">
        <w:rPr>
          <w:rFonts w:ascii="Times New Roman" w:hAnsi="Times New Roman"/>
          <w:sz w:val="24"/>
          <w:szCs w:val="24"/>
        </w:rPr>
        <w:t>ronaći i isprobati jednostavne primjere za korištenje ESP-a</w:t>
      </w:r>
    </w:p>
    <w:p w14:paraId="336D5332" w14:textId="38A522BF" w:rsidR="528A0B9A" w:rsidRDefault="528A0B9A" w:rsidP="002319A4">
      <w:pPr>
        <w:pStyle w:val="ListParagraph"/>
        <w:numPr>
          <w:ilvl w:val="0"/>
          <w:numId w:val="28"/>
        </w:numPr>
        <w:spacing w:after="0" w:line="360" w:lineRule="auto"/>
        <w:rPr>
          <w:rFonts w:cs="Calibri"/>
        </w:rPr>
      </w:pPr>
      <w:r w:rsidRPr="5D3EEE9C">
        <w:rPr>
          <w:rFonts w:ascii="Times New Roman" w:hAnsi="Times New Roman"/>
          <w:sz w:val="24"/>
          <w:szCs w:val="24"/>
        </w:rPr>
        <w:t xml:space="preserve"> </w:t>
      </w:r>
      <w:r w:rsidR="3703A4E4" w:rsidRPr="5D3EEE9C">
        <w:rPr>
          <w:rFonts w:ascii="Times New Roman" w:hAnsi="Times New Roman"/>
          <w:sz w:val="24"/>
          <w:szCs w:val="24"/>
        </w:rPr>
        <w:t xml:space="preserve">Istražiti postojeće </w:t>
      </w:r>
      <w:r w:rsidR="20B79047" w:rsidRPr="5D3EEE9C">
        <w:rPr>
          <w:rFonts w:ascii="Times New Roman" w:hAnsi="Times New Roman"/>
          <w:sz w:val="24"/>
          <w:szCs w:val="24"/>
        </w:rPr>
        <w:t xml:space="preserve">biblioteke </w:t>
      </w:r>
      <w:r w:rsidR="3703A4E4" w:rsidRPr="5D3EEE9C">
        <w:rPr>
          <w:rFonts w:ascii="Times New Roman" w:hAnsi="Times New Roman"/>
          <w:sz w:val="24"/>
          <w:szCs w:val="24"/>
        </w:rPr>
        <w:t xml:space="preserve">za </w:t>
      </w:r>
      <w:r w:rsidR="159D52A2" w:rsidRPr="5D3EEE9C">
        <w:rPr>
          <w:rFonts w:ascii="Times New Roman" w:hAnsi="Times New Roman"/>
          <w:sz w:val="24"/>
          <w:szCs w:val="24"/>
        </w:rPr>
        <w:t>spajanje</w:t>
      </w:r>
      <w:r w:rsidR="3703A4E4" w:rsidRPr="5D3EEE9C">
        <w:rPr>
          <w:rFonts w:ascii="Times New Roman" w:hAnsi="Times New Roman"/>
          <w:sz w:val="24"/>
          <w:szCs w:val="24"/>
        </w:rPr>
        <w:t xml:space="preserve"> na STM</w:t>
      </w:r>
    </w:p>
    <w:p w14:paraId="6FC40C94" w14:textId="4E9A4BA4" w:rsidR="00F7507B" w:rsidRPr="000F551A" w:rsidRDefault="0C05BF5B" w:rsidP="002319A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2D4569B0">
        <w:rPr>
          <w:rFonts w:ascii="Times New Roman" w:hAnsi="Times New Roman"/>
          <w:sz w:val="24"/>
          <w:szCs w:val="24"/>
        </w:rPr>
        <w:t xml:space="preserve">Ostvariti serijski spoj STM </w:t>
      </w:r>
      <w:r w:rsidR="322F8ADC" w:rsidRPr="2D4569B0">
        <w:rPr>
          <w:rFonts w:ascii="Times New Roman" w:hAnsi="Times New Roman"/>
          <w:sz w:val="24"/>
          <w:szCs w:val="24"/>
        </w:rPr>
        <w:t>-</w:t>
      </w:r>
      <w:r w:rsidRPr="2D4569B0">
        <w:rPr>
          <w:rFonts w:ascii="Times New Roman" w:hAnsi="Times New Roman"/>
          <w:sz w:val="24"/>
          <w:szCs w:val="24"/>
        </w:rPr>
        <w:t xml:space="preserve"> ESP </w:t>
      </w:r>
      <w:r w:rsidR="27934DFF" w:rsidRPr="2D4569B0">
        <w:rPr>
          <w:rFonts w:ascii="Times New Roman" w:hAnsi="Times New Roman"/>
          <w:sz w:val="24"/>
          <w:szCs w:val="24"/>
        </w:rPr>
        <w:t>koristeći UART</w:t>
      </w:r>
      <w:r w:rsidRPr="2D4569B0">
        <w:rPr>
          <w:rFonts w:ascii="Times New Roman" w:hAnsi="Times New Roman"/>
          <w:sz w:val="24"/>
          <w:szCs w:val="24"/>
        </w:rPr>
        <w:t xml:space="preserve"> (voditi brigu oko potrebnog napajanja od 3.3V za ESP)</w:t>
      </w:r>
    </w:p>
    <w:p w14:paraId="20E1074F" w14:textId="63067F97" w:rsidR="00AC6C7F" w:rsidRPr="000F551A" w:rsidRDefault="690932D0" w:rsidP="002319A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2D4569B0">
        <w:rPr>
          <w:rFonts w:ascii="Times New Roman" w:hAnsi="Times New Roman"/>
          <w:sz w:val="24"/>
          <w:szCs w:val="24"/>
        </w:rPr>
        <w:t>Rad na implementaciji</w:t>
      </w:r>
    </w:p>
    <w:p w14:paraId="73E229ED" w14:textId="77777777" w:rsidR="00AC6C7F" w:rsidRPr="000F551A" w:rsidRDefault="00AC6C7F" w:rsidP="002319A4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3BBCF9FF" w14:textId="25BAB6D3" w:rsidR="00AC6C7F" w:rsidRPr="00C41772" w:rsidRDefault="00CC106F" w:rsidP="00C41772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u w:val="single"/>
          <w:lang w:val="hr-HR"/>
        </w:rPr>
        <w:br w:type="page"/>
      </w:r>
      <w:r w:rsidR="00AC6C7F" w:rsidRPr="5D3EEE9C">
        <w:rPr>
          <w:b/>
          <w:bCs/>
          <w:sz w:val="24"/>
          <w:szCs w:val="24"/>
          <w:u w:val="single"/>
          <w:lang w:val="hr-HR"/>
        </w:rPr>
        <w:lastRenderedPageBreak/>
        <w:t>Zadatak</w:t>
      </w:r>
      <w:r w:rsidR="0062540E" w:rsidRPr="5D3EEE9C">
        <w:rPr>
          <w:b/>
          <w:bCs/>
          <w:sz w:val="24"/>
          <w:szCs w:val="24"/>
          <w:u w:val="single"/>
          <w:lang w:val="hr-HR"/>
        </w:rPr>
        <w:t xml:space="preserve"> 2</w:t>
      </w:r>
      <w:r w:rsidR="00AC6C7F" w:rsidRPr="5D3EEE9C">
        <w:rPr>
          <w:sz w:val="24"/>
          <w:szCs w:val="24"/>
          <w:u w:val="single"/>
          <w:lang w:val="hr-HR"/>
        </w:rPr>
        <w:t>:</w:t>
      </w:r>
      <w:r w:rsidR="00FF116A" w:rsidRPr="5D3EEE9C">
        <w:rPr>
          <w:sz w:val="24"/>
          <w:szCs w:val="24"/>
          <w:lang w:val="hr-HR"/>
        </w:rPr>
        <w:t xml:space="preserve"> </w:t>
      </w:r>
      <w:r w:rsidR="6034286A" w:rsidRPr="5D3EEE9C">
        <w:rPr>
          <w:sz w:val="24"/>
          <w:szCs w:val="24"/>
          <w:lang w:val="hr-HR"/>
        </w:rPr>
        <w:t xml:space="preserve">Odabrati i kontrolirati pumpu kojom </w:t>
      </w:r>
      <w:r w:rsidR="00F13483">
        <w:rPr>
          <w:sz w:val="24"/>
          <w:szCs w:val="24"/>
          <w:lang w:val="hr-HR"/>
        </w:rPr>
        <w:t>će se zalijevati</w:t>
      </w:r>
      <w:r w:rsidR="6034286A" w:rsidRPr="5D3EEE9C">
        <w:rPr>
          <w:sz w:val="24"/>
          <w:szCs w:val="24"/>
          <w:lang w:val="hr-HR"/>
        </w:rPr>
        <w:t xml:space="preserve"> biljk</w:t>
      </w:r>
      <w:r w:rsidR="00F13483">
        <w:rPr>
          <w:sz w:val="24"/>
          <w:szCs w:val="24"/>
          <w:lang w:val="hr-HR"/>
        </w:rPr>
        <w:t>a</w:t>
      </w:r>
    </w:p>
    <w:p w14:paraId="5BCF7584" w14:textId="612F7C2E" w:rsidR="00AC6C7F" w:rsidRPr="000F551A" w:rsidRDefault="00AC6C7F" w:rsidP="002319A4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5D3EEE9C">
        <w:rPr>
          <w:rFonts w:ascii="Times New Roman" w:hAnsi="Times New Roman"/>
          <w:b/>
          <w:bCs/>
          <w:sz w:val="24"/>
          <w:szCs w:val="24"/>
          <w:u w:val="single"/>
        </w:rPr>
        <w:t xml:space="preserve">Članovi </w:t>
      </w:r>
      <w:proofErr w:type="spellStart"/>
      <w:r w:rsidRPr="5D3EEE9C">
        <w:rPr>
          <w:rFonts w:ascii="Times New Roman" w:hAnsi="Times New Roman"/>
          <w:b/>
          <w:bCs/>
          <w:sz w:val="24"/>
          <w:szCs w:val="24"/>
          <w:u w:val="single"/>
        </w:rPr>
        <w:t>podtima</w:t>
      </w:r>
      <w:proofErr w:type="spellEnd"/>
      <w:r w:rsidRPr="5D3EEE9C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Pr="5D3EEE9C">
        <w:rPr>
          <w:rFonts w:ascii="Times New Roman" w:hAnsi="Times New Roman"/>
          <w:sz w:val="24"/>
          <w:szCs w:val="24"/>
        </w:rPr>
        <w:t xml:space="preserve">  </w:t>
      </w:r>
      <w:r w:rsidR="6228A262" w:rsidRPr="5D3EEE9C">
        <w:rPr>
          <w:rFonts w:ascii="Times New Roman" w:hAnsi="Times New Roman"/>
          <w:sz w:val="24"/>
          <w:szCs w:val="24"/>
        </w:rPr>
        <w:t xml:space="preserve">Luka </w:t>
      </w:r>
      <w:proofErr w:type="spellStart"/>
      <w:r w:rsidR="6228A262" w:rsidRPr="5D3EEE9C">
        <w:rPr>
          <w:rFonts w:ascii="Times New Roman" w:hAnsi="Times New Roman"/>
          <w:sz w:val="24"/>
          <w:szCs w:val="24"/>
        </w:rPr>
        <w:t>Jengić</w:t>
      </w:r>
      <w:proofErr w:type="spellEnd"/>
    </w:p>
    <w:p w14:paraId="40DC268A" w14:textId="77777777" w:rsidR="00AC6C7F" w:rsidRPr="000F551A" w:rsidRDefault="008B2601" w:rsidP="002319A4">
      <w:pPr>
        <w:spacing w:line="360" w:lineRule="auto"/>
        <w:rPr>
          <w:b/>
          <w:sz w:val="24"/>
          <w:szCs w:val="24"/>
          <w:lang w:val="hr-HR"/>
        </w:rPr>
      </w:pPr>
      <w:r w:rsidRPr="000F551A">
        <w:rPr>
          <w:b/>
          <w:sz w:val="24"/>
          <w:szCs w:val="24"/>
          <w:u w:val="single"/>
          <w:lang w:val="hr-HR"/>
        </w:rPr>
        <w:t>Potrebna</w:t>
      </w:r>
      <w:r w:rsidR="00AC6C7F" w:rsidRPr="000F551A">
        <w:rPr>
          <w:b/>
          <w:sz w:val="24"/>
          <w:szCs w:val="24"/>
          <w:u w:val="single"/>
          <w:lang w:val="hr-HR"/>
        </w:rPr>
        <w:t xml:space="preserve"> oprema:</w:t>
      </w:r>
      <w:r w:rsidR="00AC6C7F" w:rsidRPr="000F551A">
        <w:rPr>
          <w:b/>
          <w:sz w:val="24"/>
          <w:szCs w:val="24"/>
          <w:lang w:val="hr-HR"/>
        </w:rPr>
        <w:t xml:space="preserve">    </w:t>
      </w:r>
    </w:p>
    <w:p w14:paraId="31089535" w14:textId="57807A3C" w:rsidR="00614CFF" w:rsidRPr="000F551A" w:rsidRDefault="00AC6C7F" w:rsidP="002319A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STM32F429 Discovery</w:t>
      </w:r>
    </w:p>
    <w:p w14:paraId="29B0ED57" w14:textId="1B3857B8" w:rsidR="6DE2785E" w:rsidRDefault="6DE2785E" w:rsidP="002319A4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5D3EEE9C">
        <w:rPr>
          <w:rFonts w:ascii="Times New Roman" w:hAnsi="Times New Roman"/>
          <w:sz w:val="24"/>
          <w:szCs w:val="24"/>
        </w:rPr>
        <w:t>Jednokanalni</w:t>
      </w:r>
      <w:proofErr w:type="spellEnd"/>
      <w:r w:rsidRPr="5D3EEE9C">
        <w:rPr>
          <w:rFonts w:ascii="Times New Roman" w:hAnsi="Times New Roman"/>
          <w:sz w:val="24"/>
          <w:szCs w:val="24"/>
        </w:rPr>
        <w:t xml:space="preserve"> relej</w:t>
      </w:r>
    </w:p>
    <w:p w14:paraId="461D4A05" w14:textId="042FB5C3" w:rsidR="6DE2785E" w:rsidRDefault="6DE2785E" w:rsidP="002319A4">
      <w:pPr>
        <w:pStyle w:val="ListParagraph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 w:rsidRPr="5D3EEE9C">
        <w:rPr>
          <w:rFonts w:ascii="Times New Roman" w:hAnsi="Times New Roman"/>
          <w:sz w:val="24"/>
          <w:szCs w:val="24"/>
        </w:rPr>
        <w:t>Pumpa</w:t>
      </w:r>
    </w:p>
    <w:p w14:paraId="67A85055" w14:textId="3D297473" w:rsidR="00AC6C7F" w:rsidRPr="000F551A" w:rsidRDefault="1373E4EA" w:rsidP="002319A4">
      <w:pPr>
        <w:spacing w:line="360" w:lineRule="auto"/>
        <w:rPr>
          <w:sz w:val="24"/>
          <w:szCs w:val="24"/>
          <w:lang w:val="hr-HR"/>
        </w:rPr>
      </w:pPr>
      <w:r w:rsidRPr="2D4569B0">
        <w:rPr>
          <w:b/>
          <w:bCs/>
          <w:sz w:val="24"/>
          <w:szCs w:val="24"/>
          <w:u w:val="single"/>
          <w:lang w:val="hr-HR"/>
        </w:rPr>
        <w:t>Ideja realizacije:</w:t>
      </w:r>
      <w:r w:rsidR="4AAAA013" w:rsidRPr="2D4569B0">
        <w:rPr>
          <w:b/>
          <w:bCs/>
          <w:sz w:val="24"/>
          <w:szCs w:val="24"/>
          <w:lang w:val="hr-HR"/>
        </w:rPr>
        <w:t xml:space="preserve"> </w:t>
      </w:r>
    </w:p>
    <w:p w14:paraId="2CDB0119" w14:textId="3F679016" w:rsidR="47EDF226" w:rsidRDefault="065E7BB6" w:rsidP="002319A4">
      <w:pPr>
        <w:pStyle w:val="Heading2"/>
        <w:numPr>
          <w:ilvl w:val="1"/>
          <w:numId w:val="0"/>
        </w:numPr>
        <w:spacing w:line="360" w:lineRule="auto"/>
        <w:rPr>
          <w:rFonts w:ascii="Times New Roman" w:hAnsi="Times New Roman"/>
          <w:b w:val="0"/>
          <w:sz w:val="24"/>
          <w:szCs w:val="24"/>
          <w:u w:val="single"/>
          <w:lang w:val="hr"/>
        </w:rPr>
      </w:pPr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Pumpa</w:t>
      </w:r>
    </w:p>
    <w:p w14:paraId="0C9DB894" w14:textId="119B7ECD" w:rsidR="47EDF226" w:rsidRDefault="065E7BB6" w:rsidP="0001635B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Prvo treba </w:t>
      </w:r>
      <w:r w:rsidR="60A9B4C0" w:rsidRPr="2D4569B0">
        <w:rPr>
          <w:sz w:val="24"/>
          <w:szCs w:val="24"/>
          <w:lang w:val="hr"/>
        </w:rPr>
        <w:t>primijetiti</w:t>
      </w:r>
      <w:r w:rsidRPr="2D4569B0">
        <w:rPr>
          <w:sz w:val="24"/>
          <w:szCs w:val="24"/>
          <w:lang w:val="hr"/>
        </w:rPr>
        <w:t xml:space="preserve"> kako nam pri zalijevanju biljke vrijeme nije kritičan faktor te je protok kroz pumpu u jedinici vremena praktički nebitna veličina </w:t>
      </w:r>
      <w:r w:rsidR="00EC67A4">
        <w:rPr>
          <w:sz w:val="24"/>
          <w:szCs w:val="24"/>
          <w:lang w:val="hr"/>
        </w:rPr>
        <w:t>– s</w:t>
      </w:r>
      <w:r w:rsidRPr="2D4569B0">
        <w:rPr>
          <w:sz w:val="24"/>
          <w:szCs w:val="24"/>
          <w:lang w:val="hr"/>
        </w:rPr>
        <w:t>vejedno je koliko će jedno zalijevanje trajati.</w:t>
      </w:r>
    </w:p>
    <w:p w14:paraId="04F8100D" w14:textId="6CFB73B2" w:rsidR="47EDF226" w:rsidRDefault="065E7BB6" w:rsidP="0001635B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Pri izboru pumpe dalje je razmatrano </w:t>
      </w:r>
      <w:r w:rsidR="00F67ACA">
        <w:rPr>
          <w:sz w:val="24"/>
          <w:szCs w:val="24"/>
          <w:lang w:val="hr"/>
        </w:rPr>
        <w:t>mogu</w:t>
      </w:r>
      <w:r w:rsidRPr="2D4569B0">
        <w:rPr>
          <w:sz w:val="24"/>
          <w:szCs w:val="24"/>
          <w:lang w:val="hr"/>
        </w:rPr>
        <w:t xml:space="preserve"> li</w:t>
      </w:r>
      <w:r w:rsidR="00F80BF8">
        <w:rPr>
          <w:sz w:val="24"/>
          <w:szCs w:val="24"/>
          <w:lang w:val="hr"/>
        </w:rPr>
        <w:t xml:space="preserve"> se</w:t>
      </w:r>
      <w:r w:rsidRPr="2D4569B0">
        <w:rPr>
          <w:sz w:val="24"/>
          <w:szCs w:val="24"/>
          <w:lang w:val="hr"/>
        </w:rPr>
        <w:t xml:space="preserve"> male pumpe koje rade na 5</w:t>
      </w:r>
      <w:r w:rsidR="30D29461" w:rsidRPr="2D4569B0">
        <w:rPr>
          <w:sz w:val="24"/>
          <w:szCs w:val="24"/>
          <w:lang w:val="hr"/>
        </w:rPr>
        <w:t>V</w:t>
      </w:r>
      <w:r w:rsidRPr="2D4569B0">
        <w:rPr>
          <w:sz w:val="24"/>
          <w:szCs w:val="24"/>
          <w:lang w:val="hr"/>
        </w:rPr>
        <w:t xml:space="preserve"> napajati direktno sa razvojne </w:t>
      </w:r>
      <w:r w:rsidR="407D0785" w:rsidRPr="2D4569B0">
        <w:rPr>
          <w:sz w:val="24"/>
          <w:szCs w:val="24"/>
          <w:lang w:val="hr"/>
        </w:rPr>
        <w:t>pločice</w:t>
      </w:r>
      <w:r w:rsidRPr="2D4569B0">
        <w:rPr>
          <w:sz w:val="24"/>
          <w:szCs w:val="24"/>
          <w:lang w:val="hr"/>
        </w:rPr>
        <w:t xml:space="preserve"> kako n</w:t>
      </w:r>
      <w:r w:rsidR="7F0D2A1F" w:rsidRPr="2D4569B0">
        <w:rPr>
          <w:sz w:val="24"/>
          <w:szCs w:val="24"/>
          <w:lang w:val="hr"/>
        </w:rPr>
        <w:t xml:space="preserve">e </w:t>
      </w:r>
      <w:r w:rsidR="008E094B">
        <w:rPr>
          <w:sz w:val="24"/>
          <w:szCs w:val="24"/>
          <w:lang w:val="hr"/>
        </w:rPr>
        <w:t>bi bilo potrebe za dodatnim napajanjem.</w:t>
      </w:r>
      <w:r w:rsidRPr="2D4569B0">
        <w:rPr>
          <w:sz w:val="24"/>
          <w:szCs w:val="24"/>
          <w:lang w:val="hr"/>
        </w:rPr>
        <w:t xml:space="preserve"> Iz </w:t>
      </w:r>
      <w:proofErr w:type="spellStart"/>
      <w:r w:rsidRPr="2D4569B0">
        <w:rPr>
          <w:i/>
          <w:iCs/>
          <w:sz w:val="24"/>
          <w:szCs w:val="24"/>
          <w:lang w:val="hr"/>
        </w:rPr>
        <w:t>datasheeta</w:t>
      </w:r>
      <w:proofErr w:type="spellEnd"/>
      <w:r w:rsidRPr="2D4569B0">
        <w:rPr>
          <w:i/>
          <w:iCs/>
          <w:sz w:val="24"/>
          <w:szCs w:val="24"/>
          <w:lang w:val="hr"/>
        </w:rPr>
        <w:t xml:space="preserve"> </w:t>
      </w:r>
      <w:r w:rsidRPr="2D4569B0">
        <w:rPr>
          <w:sz w:val="24"/>
          <w:szCs w:val="24"/>
          <w:lang w:val="hr"/>
        </w:rPr>
        <w:t>razvojne pločice vidljivo je kako maksimalna struja koju pin koji je na 5</w:t>
      </w:r>
      <w:r w:rsidR="5A12BE16" w:rsidRPr="2D4569B0">
        <w:rPr>
          <w:sz w:val="24"/>
          <w:szCs w:val="24"/>
          <w:lang w:val="hr"/>
        </w:rPr>
        <w:t>V</w:t>
      </w:r>
      <w:r w:rsidRPr="2D4569B0">
        <w:rPr>
          <w:sz w:val="24"/>
          <w:szCs w:val="24"/>
          <w:lang w:val="hr"/>
        </w:rPr>
        <w:t xml:space="preserve"> može dati mora biti manja od 100 </w:t>
      </w:r>
      <w:proofErr w:type="spellStart"/>
      <w:r w:rsidRPr="2D4569B0">
        <w:rPr>
          <w:sz w:val="24"/>
          <w:szCs w:val="24"/>
          <w:lang w:val="hr"/>
        </w:rPr>
        <w:t>mA</w:t>
      </w:r>
      <w:proofErr w:type="spellEnd"/>
      <w:r w:rsidRPr="2D4569B0">
        <w:rPr>
          <w:sz w:val="24"/>
          <w:szCs w:val="24"/>
          <w:lang w:val="hr"/>
        </w:rPr>
        <w:t xml:space="preserve"> što nije dovoljno za pogon pumpe. Zaključak je da moramo </w:t>
      </w:r>
      <w:r w:rsidR="005F1E72">
        <w:rPr>
          <w:sz w:val="24"/>
          <w:szCs w:val="24"/>
          <w:lang w:val="hr"/>
        </w:rPr>
        <w:t>postojati</w:t>
      </w:r>
      <w:r w:rsidRPr="2D4569B0">
        <w:rPr>
          <w:sz w:val="24"/>
          <w:szCs w:val="24"/>
          <w:lang w:val="hr"/>
        </w:rPr>
        <w:t xml:space="preserve"> vanjsko napajanje za pumpu.</w:t>
      </w:r>
    </w:p>
    <w:p w14:paraId="21CA65C4" w14:textId="6477387A" w:rsidR="47EDF226" w:rsidRDefault="1CDD8C0E" w:rsidP="0001635B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Budući da </w:t>
      </w:r>
      <w:r w:rsidR="065E7BB6" w:rsidRPr="2D4569B0">
        <w:rPr>
          <w:sz w:val="24"/>
          <w:szCs w:val="24"/>
          <w:lang w:val="hr"/>
        </w:rPr>
        <w:t xml:space="preserve">mora </w:t>
      </w:r>
      <w:r w:rsidR="00886BF5">
        <w:rPr>
          <w:sz w:val="24"/>
          <w:szCs w:val="24"/>
          <w:lang w:val="hr"/>
        </w:rPr>
        <w:t>postojati</w:t>
      </w:r>
      <w:r w:rsidR="065E7BB6" w:rsidRPr="2D4569B0">
        <w:rPr>
          <w:sz w:val="24"/>
          <w:szCs w:val="24"/>
          <w:lang w:val="hr"/>
        </w:rPr>
        <w:t xml:space="preserve"> vanjsko napajanje pumpe</w:t>
      </w:r>
      <w:r w:rsidR="545A7836" w:rsidRPr="2D4569B0">
        <w:rPr>
          <w:sz w:val="24"/>
          <w:szCs w:val="24"/>
          <w:lang w:val="hr"/>
        </w:rPr>
        <w:t>,</w:t>
      </w:r>
      <w:r w:rsidR="065E7BB6" w:rsidRPr="2D4569B0">
        <w:rPr>
          <w:sz w:val="24"/>
          <w:szCs w:val="24"/>
          <w:lang w:val="hr"/>
        </w:rPr>
        <w:t xml:space="preserve"> </w:t>
      </w:r>
      <w:r w:rsidR="002707E0">
        <w:rPr>
          <w:sz w:val="24"/>
          <w:szCs w:val="24"/>
          <w:lang w:val="hr"/>
        </w:rPr>
        <w:t xml:space="preserve">treba uzeti </w:t>
      </w:r>
      <w:r w:rsidR="065E7BB6" w:rsidRPr="2D4569B0">
        <w:rPr>
          <w:sz w:val="24"/>
          <w:szCs w:val="24"/>
          <w:lang w:val="hr"/>
        </w:rPr>
        <w:t>napajanje od 12</w:t>
      </w:r>
      <w:r w:rsidR="42FCAA74" w:rsidRPr="2D4569B0">
        <w:rPr>
          <w:sz w:val="24"/>
          <w:szCs w:val="24"/>
          <w:lang w:val="hr"/>
        </w:rPr>
        <w:t>V</w:t>
      </w:r>
      <w:r w:rsidR="065E7BB6" w:rsidRPr="2D4569B0">
        <w:rPr>
          <w:sz w:val="24"/>
          <w:szCs w:val="24"/>
          <w:lang w:val="hr"/>
        </w:rPr>
        <w:t>. Razlog je što na 12</w:t>
      </w:r>
      <w:r w:rsidR="6F6C966A" w:rsidRPr="2D4569B0">
        <w:rPr>
          <w:sz w:val="24"/>
          <w:szCs w:val="24"/>
          <w:lang w:val="hr"/>
        </w:rPr>
        <w:t>V</w:t>
      </w:r>
      <w:r w:rsidR="065E7BB6" w:rsidRPr="2D4569B0">
        <w:rPr>
          <w:sz w:val="24"/>
          <w:szCs w:val="24"/>
          <w:lang w:val="hr"/>
        </w:rPr>
        <w:t xml:space="preserve"> rade brojne pumpe, a i pretvarač na DC napon od 12</w:t>
      </w:r>
      <w:r w:rsidR="2A68E3EC" w:rsidRPr="2D4569B0">
        <w:rPr>
          <w:sz w:val="24"/>
          <w:szCs w:val="24"/>
          <w:lang w:val="hr"/>
        </w:rPr>
        <w:t>V</w:t>
      </w:r>
      <w:r w:rsidR="065E7BB6" w:rsidRPr="2D4569B0">
        <w:rPr>
          <w:sz w:val="24"/>
          <w:szCs w:val="24"/>
          <w:lang w:val="hr"/>
        </w:rPr>
        <w:t xml:space="preserve"> je lako naći.</w:t>
      </w:r>
    </w:p>
    <w:p w14:paraId="3440AEF4" w14:textId="7F8EC30E" w:rsidR="651D2C3C" w:rsidRDefault="00477E2A" w:rsidP="00741A22">
      <w:pPr>
        <w:spacing w:line="360" w:lineRule="auto"/>
        <w:jc w:val="both"/>
        <w:rPr>
          <w:sz w:val="24"/>
          <w:szCs w:val="24"/>
          <w:lang w:val="hr"/>
        </w:rPr>
      </w:pPr>
      <w:hyperlink r:id="rId19">
        <w:r w:rsidR="7519BB7F" w:rsidRPr="2D4569B0">
          <w:rPr>
            <w:rStyle w:val="Hyperlink"/>
            <w:sz w:val="24"/>
            <w:szCs w:val="24"/>
            <w:lang w:val="hr"/>
          </w:rPr>
          <w:t>Primjer pumpe</w:t>
        </w:r>
      </w:hyperlink>
      <w:r w:rsidR="7519BB7F" w:rsidRPr="2D4569B0">
        <w:rPr>
          <w:sz w:val="24"/>
          <w:szCs w:val="24"/>
          <w:lang w:val="hr"/>
        </w:rPr>
        <w:t xml:space="preserve"> koja bi odgovarala potrebama</w:t>
      </w:r>
      <w:r w:rsidR="003967FA">
        <w:rPr>
          <w:sz w:val="24"/>
          <w:szCs w:val="24"/>
          <w:lang w:val="hr"/>
        </w:rPr>
        <w:t xml:space="preserve"> sustava</w:t>
      </w:r>
      <w:r w:rsidR="065E7BB6" w:rsidRPr="2D4569B0">
        <w:rPr>
          <w:sz w:val="24"/>
          <w:szCs w:val="24"/>
          <w:lang w:val="hr"/>
        </w:rPr>
        <w:t xml:space="preserve"> ima protok 240</w:t>
      </w:r>
      <w:r w:rsidR="0F59219E" w:rsidRPr="2D4569B0">
        <w:rPr>
          <w:sz w:val="24"/>
          <w:szCs w:val="24"/>
          <w:lang w:val="hr"/>
        </w:rPr>
        <w:t>L</w:t>
      </w:r>
      <w:r w:rsidR="065E7BB6" w:rsidRPr="2D4569B0">
        <w:rPr>
          <w:sz w:val="24"/>
          <w:szCs w:val="24"/>
          <w:lang w:val="hr"/>
        </w:rPr>
        <w:t xml:space="preserve">/h te će za zaliti jednu biljku morati biti vrlo kratko uključena. Po specifikacijama pumpa troši 300 </w:t>
      </w:r>
      <w:proofErr w:type="spellStart"/>
      <w:r w:rsidR="065E7BB6" w:rsidRPr="2D4569B0">
        <w:rPr>
          <w:sz w:val="24"/>
          <w:szCs w:val="24"/>
          <w:lang w:val="hr"/>
        </w:rPr>
        <w:t>mA</w:t>
      </w:r>
      <w:proofErr w:type="spellEnd"/>
      <w:r w:rsidR="065E7BB6" w:rsidRPr="2D4569B0">
        <w:rPr>
          <w:sz w:val="24"/>
          <w:szCs w:val="24"/>
          <w:lang w:val="hr"/>
        </w:rPr>
        <w:t xml:space="preserve"> te će za napajanje stoga </w:t>
      </w:r>
      <w:r w:rsidR="00123656">
        <w:rPr>
          <w:sz w:val="24"/>
          <w:szCs w:val="24"/>
          <w:lang w:val="hr"/>
        </w:rPr>
        <w:t>biti potreban</w:t>
      </w:r>
      <w:r w:rsidR="065E7BB6" w:rsidRPr="2D4569B0">
        <w:rPr>
          <w:sz w:val="24"/>
          <w:szCs w:val="24"/>
          <w:lang w:val="hr"/>
        </w:rPr>
        <w:t xml:space="preserve"> DC pretvarač od nominalno 500 </w:t>
      </w:r>
      <w:proofErr w:type="spellStart"/>
      <w:r w:rsidR="065E7BB6" w:rsidRPr="2D4569B0">
        <w:rPr>
          <w:sz w:val="24"/>
          <w:szCs w:val="24"/>
          <w:lang w:val="hr"/>
        </w:rPr>
        <w:t>mA</w:t>
      </w:r>
      <w:proofErr w:type="spellEnd"/>
      <w:r w:rsidR="065E7BB6" w:rsidRPr="2D4569B0">
        <w:rPr>
          <w:sz w:val="24"/>
          <w:szCs w:val="24"/>
          <w:lang w:val="hr"/>
        </w:rPr>
        <w:t xml:space="preserve"> kao dodatno osiguranje.</w:t>
      </w:r>
      <w:r w:rsidR="008C61D9">
        <w:rPr>
          <w:sz w:val="24"/>
          <w:szCs w:val="24"/>
          <w:lang w:val="hr"/>
        </w:rPr>
        <w:t xml:space="preserve"> </w:t>
      </w:r>
      <w:r w:rsidR="0E3D55D1" w:rsidRPr="2D4569B0">
        <w:rPr>
          <w:sz w:val="24"/>
          <w:szCs w:val="24"/>
          <w:lang w:val="hr"/>
        </w:rPr>
        <w:t>Također je potrebno nabaviti tanka fleksibilna crijeva za povezivanje pumpe sa posudom</w:t>
      </w:r>
      <w:r w:rsidR="00916806">
        <w:rPr>
          <w:sz w:val="24"/>
          <w:szCs w:val="24"/>
          <w:lang w:val="hr"/>
        </w:rPr>
        <w:t xml:space="preserve"> u kojoj se nalazi voda</w:t>
      </w:r>
      <w:r w:rsidR="0E3D55D1" w:rsidRPr="2D4569B0">
        <w:rPr>
          <w:sz w:val="24"/>
          <w:szCs w:val="24"/>
          <w:lang w:val="hr"/>
        </w:rPr>
        <w:t xml:space="preserve">. </w:t>
      </w:r>
    </w:p>
    <w:p w14:paraId="780EFC5A" w14:textId="3CDBF1A9" w:rsidR="47EDF226" w:rsidRDefault="065E7BB6" w:rsidP="00741A22">
      <w:pPr>
        <w:pStyle w:val="Heading2"/>
        <w:numPr>
          <w:ilvl w:val="1"/>
          <w:numId w:val="0"/>
        </w:numPr>
        <w:spacing w:line="360" w:lineRule="auto"/>
        <w:jc w:val="both"/>
        <w:rPr>
          <w:rFonts w:ascii="Times New Roman" w:hAnsi="Times New Roman"/>
          <w:b w:val="0"/>
          <w:sz w:val="24"/>
          <w:szCs w:val="24"/>
          <w:u w:val="single"/>
          <w:lang w:val="hr"/>
        </w:rPr>
      </w:pPr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Napajanje pumpe</w:t>
      </w:r>
    </w:p>
    <w:p w14:paraId="046C9D6D" w14:textId="03FBF5FA" w:rsidR="47EDF226" w:rsidRDefault="065E7BB6" w:rsidP="00184D9B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Za napajanje pumpe </w:t>
      </w:r>
      <w:r w:rsidR="009705BB">
        <w:rPr>
          <w:sz w:val="24"/>
          <w:szCs w:val="24"/>
          <w:lang w:val="hr"/>
        </w:rPr>
        <w:t>može se</w:t>
      </w:r>
      <w:r w:rsidRPr="2D4569B0">
        <w:rPr>
          <w:sz w:val="24"/>
          <w:szCs w:val="24"/>
          <w:lang w:val="hr"/>
        </w:rPr>
        <w:t xml:space="preserve"> koristiti bilo koji izvor DC napona 12</w:t>
      </w:r>
      <w:r w:rsidR="46986F1B" w:rsidRPr="2D4569B0">
        <w:rPr>
          <w:sz w:val="24"/>
          <w:szCs w:val="24"/>
          <w:lang w:val="hr"/>
        </w:rPr>
        <w:t>V</w:t>
      </w:r>
      <w:r w:rsidRPr="2D4569B0">
        <w:rPr>
          <w:sz w:val="24"/>
          <w:szCs w:val="24"/>
          <w:lang w:val="hr"/>
        </w:rPr>
        <w:t xml:space="preserve"> koji može dati više od 300 </w:t>
      </w:r>
      <w:proofErr w:type="spellStart"/>
      <w:r w:rsidRPr="2D4569B0">
        <w:rPr>
          <w:sz w:val="24"/>
          <w:szCs w:val="24"/>
          <w:lang w:val="hr"/>
        </w:rPr>
        <w:t>mA</w:t>
      </w:r>
      <w:proofErr w:type="spellEnd"/>
      <w:r w:rsidRPr="2D4569B0">
        <w:rPr>
          <w:sz w:val="24"/>
          <w:szCs w:val="24"/>
          <w:lang w:val="hr"/>
        </w:rPr>
        <w:t xml:space="preserve"> struje. </w:t>
      </w:r>
    </w:p>
    <w:p w14:paraId="7A18BB11" w14:textId="435D856E" w:rsidR="47EDF226" w:rsidRDefault="065E7BB6" w:rsidP="002319A4">
      <w:pPr>
        <w:pStyle w:val="Heading2"/>
        <w:numPr>
          <w:ilvl w:val="1"/>
          <w:numId w:val="0"/>
        </w:numPr>
        <w:spacing w:line="360" w:lineRule="auto"/>
        <w:rPr>
          <w:rFonts w:ascii="Times New Roman" w:hAnsi="Times New Roman"/>
          <w:b w:val="0"/>
          <w:sz w:val="24"/>
          <w:szCs w:val="24"/>
          <w:u w:val="single"/>
          <w:lang w:val="hr"/>
        </w:rPr>
      </w:pPr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Upravljanje pumpom</w:t>
      </w:r>
    </w:p>
    <w:p w14:paraId="0BC764A5" w14:textId="68FFC16F" w:rsidR="47EDF226" w:rsidRDefault="065E7BB6" w:rsidP="00B67EA2">
      <w:pPr>
        <w:spacing w:line="360" w:lineRule="auto"/>
        <w:ind w:firstLine="720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Pumpom </w:t>
      </w:r>
      <w:r w:rsidR="007C752E">
        <w:rPr>
          <w:sz w:val="24"/>
          <w:szCs w:val="24"/>
          <w:lang w:val="hr"/>
        </w:rPr>
        <w:t xml:space="preserve">će se upravljati </w:t>
      </w:r>
      <w:proofErr w:type="spellStart"/>
      <w:r w:rsidRPr="2D4569B0">
        <w:rPr>
          <w:sz w:val="24"/>
          <w:szCs w:val="24"/>
          <w:lang w:val="hr"/>
        </w:rPr>
        <w:t>jednokanalnim</w:t>
      </w:r>
      <w:proofErr w:type="spellEnd"/>
      <w:r w:rsidRPr="2D4569B0">
        <w:rPr>
          <w:sz w:val="24"/>
          <w:szCs w:val="24"/>
          <w:lang w:val="hr"/>
        </w:rPr>
        <w:t xml:space="preserve"> </w:t>
      </w:r>
      <w:proofErr w:type="spellStart"/>
      <w:r w:rsidRPr="2D4569B0">
        <w:rPr>
          <w:sz w:val="24"/>
          <w:szCs w:val="24"/>
          <w:lang w:val="hr"/>
        </w:rPr>
        <w:t>relejem</w:t>
      </w:r>
      <w:proofErr w:type="spellEnd"/>
      <w:r w:rsidRPr="2D4569B0">
        <w:rPr>
          <w:sz w:val="24"/>
          <w:szCs w:val="24"/>
          <w:lang w:val="hr"/>
        </w:rPr>
        <w:t>.</w:t>
      </w:r>
    </w:p>
    <w:p w14:paraId="7E51AD70" w14:textId="6E529692" w:rsidR="47EDF226" w:rsidRDefault="065E7BB6" w:rsidP="00B67EA2">
      <w:pPr>
        <w:spacing w:line="360" w:lineRule="auto"/>
        <w:ind w:firstLine="720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lastRenderedPageBreak/>
        <w:t>Pozitivan pol napajanja pumpe (12</w:t>
      </w:r>
      <w:r w:rsidR="1A458982" w:rsidRPr="2D4569B0">
        <w:rPr>
          <w:sz w:val="24"/>
          <w:szCs w:val="24"/>
          <w:lang w:val="hr"/>
        </w:rPr>
        <w:t>V</w:t>
      </w:r>
      <w:r w:rsidRPr="2D4569B0">
        <w:rPr>
          <w:sz w:val="24"/>
          <w:szCs w:val="24"/>
          <w:lang w:val="hr"/>
        </w:rPr>
        <w:t xml:space="preserve">) </w:t>
      </w:r>
      <w:r w:rsidR="00815B75">
        <w:rPr>
          <w:sz w:val="24"/>
          <w:szCs w:val="24"/>
          <w:lang w:val="hr"/>
        </w:rPr>
        <w:t>treba dovesti</w:t>
      </w:r>
      <w:r w:rsidRPr="2D4569B0">
        <w:rPr>
          <w:sz w:val="24"/>
          <w:szCs w:val="24"/>
          <w:lang w:val="hr"/>
        </w:rPr>
        <w:t xml:space="preserve"> na relej te pomoću njega paliti i gasiti pumpu. Negativni pol tog napajanja direktno </w:t>
      </w:r>
      <w:r w:rsidR="00970B4D">
        <w:rPr>
          <w:sz w:val="24"/>
          <w:szCs w:val="24"/>
          <w:lang w:val="hr"/>
        </w:rPr>
        <w:t>će se</w:t>
      </w:r>
      <w:r w:rsidRPr="2D4569B0">
        <w:rPr>
          <w:sz w:val="24"/>
          <w:szCs w:val="24"/>
          <w:lang w:val="hr"/>
        </w:rPr>
        <w:t xml:space="preserve"> povezati na pumpu. Ovim </w:t>
      </w:r>
      <w:r w:rsidR="005B407B">
        <w:rPr>
          <w:sz w:val="24"/>
          <w:szCs w:val="24"/>
          <w:lang w:val="hr"/>
        </w:rPr>
        <w:t xml:space="preserve">se </w:t>
      </w:r>
      <w:r w:rsidRPr="2D4569B0">
        <w:rPr>
          <w:sz w:val="24"/>
          <w:szCs w:val="24"/>
          <w:lang w:val="hr"/>
        </w:rPr>
        <w:t xml:space="preserve">pristupom </w:t>
      </w:r>
      <w:r w:rsidR="00481185">
        <w:rPr>
          <w:sz w:val="24"/>
          <w:szCs w:val="24"/>
          <w:lang w:val="hr"/>
        </w:rPr>
        <w:t>može</w:t>
      </w:r>
      <w:r w:rsidRPr="2D4569B0">
        <w:rPr>
          <w:sz w:val="24"/>
          <w:szCs w:val="24"/>
          <w:lang w:val="hr"/>
        </w:rPr>
        <w:t xml:space="preserve"> iz programskog koda vrlo lako upaliti pump</w:t>
      </w:r>
      <w:r w:rsidR="0035001C">
        <w:rPr>
          <w:sz w:val="24"/>
          <w:szCs w:val="24"/>
          <w:lang w:val="hr"/>
        </w:rPr>
        <w:t>a</w:t>
      </w:r>
      <w:r w:rsidRPr="2D4569B0">
        <w:rPr>
          <w:sz w:val="24"/>
          <w:szCs w:val="24"/>
          <w:lang w:val="hr"/>
        </w:rPr>
        <w:t xml:space="preserve"> samo postavljanjem jednog GPIO pina.</w:t>
      </w:r>
    </w:p>
    <w:p w14:paraId="338A12B7" w14:textId="2B5D1B25" w:rsidR="47EDF226" w:rsidRPr="00B95B7B" w:rsidRDefault="065E7BB6" w:rsidP="00026CBD">
      <w:pPr>
        <w:pStyle w:val="Heading2"/>
        <w:numPr>
          <w:ilvl w:val="1"/>
          <w:numId w:val="0"/>
        </w:numPr>
        <w:spacing w:line="360" w:lineRule="auto"/>
        <w:jc w:val="both"/>
        <w:rPr>
          <w:rFonts w:ascii="Times New Roman" w:hAnsi="Times New Roman"/>
          <w:b w:val="0"/>
          <w:color w:val="2F5496"/>
          <w:sz w:val="24"/>
          <w:szCs w:val="24"/>
          <w:u w:val="single"/>
          <w:lang w:val="hr"/>
        </w:rPr>
      </w:pPr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 xml:space="preserve">Odabir i povezivanje releja na </w:t>
      </w:r>
      <w:proofErr w:type="spellStart"/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mik</w:t>
      </w:r>
      <w:r w:rsidR="56E4DCA4"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r</w:t>
      </w:r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okontroler</w:t>
      </w:r>
      <w:proofErr w:type="spellEnd"/>
    </w:p>
    <w:p w14:paraId="4D242040" w14:textId="12489E24" w:rsidR="47EDF226" w:rsidRDefault="065E7BB6" w:rsidP="00026CBD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Potreban je modul </w:t>
      </w:r>
      <w:proofErr w:type="spellStart"/>
      <w:r w:rsidRPr="2D4569B0">
        <w:rPr>
          <w:sz w:val="24"/>
          <w:szCs w:val="24"/>
          <w:lang w:val="hr"/>
        </w:rPr>
        <w:t>jednokanalnog</w:t>
      </w:r>
      <w:proofErr w:type="spellEnd"/>
      <w:r w:rsidRPr="2D4569B0">
        <w:rPr>
          <w:sz w:val="24"/>
          <w:szCs w:val="24"/>
          <w:lang w:val="hr"/>
        </w:rPr>
        <w:t xml:space="preserve"> releja kojim </w:t>
      </w:r>
      <w:r w:rsidR="00641ADB">
        <w:rPr>
          <w:sz w:val="24"/>
          <w:szCs w:val="24"/>
          <w:lang w:val="hr"/>
        </w:rPr>
        <w:t>će se</w:t>
      </w:r>
      <w:r w:rsidRPr="2D4569B0">
        <w:rPr>
          <w:sz w:val="24"/>
          <w:szCs w:val="24"/>
          <w:lang w:val="hr"/>
        </w:rPr>
        <w:t xml:space="preserve"> upravljati pomoću izlaznog GPIO pina.</w:t>
      </w:r>
      <w:r w:rsidR="00641ADB">
        <w:rPr>
          <w:sz w:val="24"/>
          <w:szCs w:val="24"/>
          <w:lang w:val="hr"/>
        </w:rPr>
        <w:t xml:space="preserve"> </w:t>
      </w:r>
      <w:r w:rsidRPr="2D4569B0">
        <w:rPr>
          <w:sz w:val="24"/>
          <w:szCs w:val="24"/>
          <w:lang w:val="hr"/>
        </w:rPr>
        <w:t xml:space="preserve">Modul </w:t>
      </w:r>
      <w:r w:rsidR="001A3A7E">
        <w:rPr>
          <w:sz w:val="24"/>
          <w:szCs w:val="24"/>
          <w:lang w:val="hr"/>
        </w:rPr>
        <w:t>se može</w:t>
      </w:r>
      <w:r w:rsidRPr="2D4569B0">
        <w:rPr>
          <w:sz w:val="24"/>
          <w:szCs w:val="24"/>
          <w:lang w:val="hr"/>
        </w:rPr>
        <w:t xml:space="preserve"> napajati sa </w:t>
      </w:r>
      <w:proofErr w:type="spellStart"/>
      <w:r w:rsidRPr="2D4569B0">
        <w:rPr>
          <w:sz w:val="24"/>
          <w:szCs w:val="24"/>
          <w:lang w:val="hr"/>
        </w:rPr>
        <w:t>mikrokontrolera</w:t>
      </w:r>
      <w:proofErr w:type="spellEnd"/>
      <w:r w:rsidRPr="2D4569B0">
        <w:rPr>
          <w:sz w:val="24"/>
          <w:szCs w:val="24"/>
          <w:lang w:val="hr"/>
        </w:rPr>
        <w:t xml:space="preserve"> jer se radi samo o jednom modulu i potrebna struja (oko 70 </w:t>
      </w:r>
      <w:proofErr w:type="spellStart"/>
      <w:r w:rsidRPr="2D4569B0">
        <w:rPr>
          <w:sz w:val="24"/>
          <w:szCs w:val="24"/>
          <w:lang w:val="hr"/>
        </w:rPr>
        <w:t>mA</w:t>
      </w:r>
      <w:proofErr w:type="spellEnd"/>
      <w:r w:rsidRPr="2D4569B0">
        <w:rPr>
          <w:sz w:val="24"/>
          <w:szCs w:val="24"/>
          <w:lang w:val="hr"/>
        </w:rPr>
        <w:t xml:space="preserve"> kada je relej aktivan) je manja od ograničenja za output 5</w:t>
      </w:r>
      <w:r w:rsidR="00B0022C">
        <w:rPr>
          <w:sz w:val="24"/>
          <w:szCs w:val="24"/>
          <w:lang w:val="hr"/>
        </w:rPr>
        <w:t>V</w:t>
      </w:r>
      <w:r w:rsidRPr="2D4569B0">
        <w:rPr>
          <w:sz w:val="24"/>
          <w:szCs w:val="24"/>
          <w:lang w:val="hr"/>
        </w:rPr>
        <w:t xml:space="preserve"> sa razvojne pločice (100 </w:t>
      </w:r>
      <w:proofErr w:type="spellStart"/>
      <w:r w:rsidRPr="2D4569B0">
        <w:rPr>
          <w:sz w:val="24"/>
          <w:szCs w:val="24"/>
          <w:lang w:val="hr"/>
        </w:rPr>
        <w:t>mA</w:t>
      </w:r>
      <w:proofErr w:type="spellEnd"/>
      <w:r w:rsidRPr="2D4569B0">
        <w:rPr>
          <w:sz w:val="24"/>
          <w:szCs w:val="24"/>
          <w:lang w:val="hr"/>
        </w:rPr>
        <w:t xml:space="preserve">, podatak uzet iz </w:t>
      </w:r>
      <w:proofErr w:type="spellStart"/>
      <w:r w:rsidRPr="2D4569B0">
        <w:rPr>
          <w:i/>
          <w:iCs/>
          <w:sz w:val="24"/>
          <w:szCs w:val="24"/>
          <w:lang w:val="hr"/>
        </w:rPr>
        <w:t>datasheeta</w:t>
      </w:r>
      <w:proofErr w:type="spellEnd"/>
      <w:r w:rsidRPr="2D4569B0">
        <w:rPr>
          <w:sz w:val="24"/>
          <w:szCs w:val="24"/>
          <w:lang w:val="hr"/>
        </w:rPr>
        <w:t xml:space="preserve">).  </w:t>
      </w:r>
    </w:p>
    <w:p w14:paraId="6C5850C1" w14:textId="5979592F" w:rsidR="47EDF226" w:rsidRDefault="065E7BB6" w:rsidP="002319A4">
      <w:pPr>
        <w:spacing w:line="360" w:lineRule="auto"/>
        <w:rPr>
          <w:sz w:val="24"/>
          <w:szCs w:val="24"/>
          <w:u w:val="single"/>
          <w:lang w:val="hr"/>
        </w:rPr>
      </w:pPr>
      <w:r w:rsidRPr="2D4569B0">
        <w:rPr>
          <w:sz w:val="24"/>
          <w:szCs w:val="24"/>
          <w:u w:val="single"/>
          <w:lang w:val="hr"/>
        </w:rPr>
        <w:t>Ulazni signali releja</w:t>
      </w:r>
    </w:p>
    <w:p w14:paraId="32355B2F" w14:textId="50CCBD71" w:rsidR="47EDF226" w:rsidRDefault="065E7BB6" w:rsidP="00DD00CD">
      <w:pPr>
        <w:spacing w:line="360" w:lineRule="auto"/>
        <w:ind w:firstLine="720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>Promatrani relej ima 3 ulaza, napajanje</w:t>
      </w:r>
      <w:r w:rsidR="6D31DF06" w:rsidRPr="2D4569B0">
        <w:rPr>
          <w:sz w:val="24"/>
          <w:szCs w:val="24"/>
          <w:lang w:val="hr"/>
        </w:rPr>
        <w:t xml:space="preserve"> </w:t>
      </w:r>
      <w:r w:rsidRPr="2D4569B0">
        <w:rPr>
          <w:sz w:val="24"/>
          <w:szCs w:val="24"/>
          <w:lang w:val="hr"/>
        </w:rPr>
        <w:t xml:space="preserve">(GND, VCC) te ulazni upravljački signal IN na koji </w:t>
      </w:r>
      <w:r w:rsidR="009A0B3F">
        <w:rPr>
          <w:sz w:val="24"/>
          <w:szCs w:val="24"/>
          <w:lang w:val="hr"/>
        </w:rPr>
        <w:t>se dovodi</w:t>
      </w:r>
      <w:r w:rsidRPr="2D4569B0">
        <w:rPr>
          <w:sz w:val="24"/>
          <w:szCs w:val="24"/>
          <w:lang w:val="hr"/>
        </w:rPr>
        <w:t xml:space="preserve"> nulu ili jedinicu generiranu na izlaznom GPIO pinu </w:t>
      </w:r>
      <w:proofErr w:type="spellStart"/>
      <w:r w:rsidRPr="2D4569B0">
        <w:rPr>
          <w:sz w:val="24"/>
          <w:szCs w:val="24"/>
          <w:lang w:val="hr"/>
        </w:rPr>
        <w:t>mikrokontrolera</w:t>
      </w:r>
      <w:proofErr w:type="spellEnd"/>
      <w:r w:rsidRPr="2D4569B0">
        <w:rPr>
          <w:sz w:val="24"/>
          <w:szCs w:val="24"/>
          <w:lang w:val="hr"/>
        </w:rPr>
        <w:t xml:space="preserve"> ovisno </w:t>
      </w:r>
      <w:r w:rsidR="154EA9DA" w:rsidRPr="2D4569B0">
        <w:rPr>
          <w:sz w:val="24"/>
          <w:szCs w:val="24"/>
          <w:lang w:val="hr"/>
        </w:rPr>
        <w:t>odluči li</w:t>
      </w:r>
      <w:r w:rsidRPr="2D4569B0">
        <w:rPr>
          <w:sz w:val="24"/>
          <w:szCs w:val="24"/>
          <w:lang w:val="hr"/>
        </w:rPr>
        <w:t xml:space="preserve"> glavni program pokrenuti zalijevanje biljke ili ne.</w:t>
      </w:r>
    </w:p>
    <w:p w14:paraId="19170D2A" w14:textId="21501629" w:rsidR="47EDF226" w:rsidRDefault="065E7BB6" w:rsidP="00D04324">
      <w:pPr>
        <w:spacing w:line="360" w:lineRule="auto"/>
        <w:rPr>
          <w:b/>
          <w:bCs/>
          <w:sz w:val="24"/>
          <w:szCs w:val="24"/>
          <w:lang w:val="hr"/>
        </w:rPr>
      </w:pPr>
      <w:r w:rsidRPr="2D4569B0">
        <w:rPr>
          <w:b/>
          <w:bCs/>
          <w:sz w:val="24"/>
          <w:szCs w:val="24"/>
          <w:lang w:val="hr"/>
        </w:rPr>
        <w:t>Lista spajanja:</w:t>
      </w:r>
    </w:p>
    <w:p w14:paraId="68CE5C1B" w14:textId="48DFEF5E" w:rsidR="47EDF226" w:rsidRDefault="065E7BB6" w:rsidP="002319A4">
      <w:pPr>
        <w:spacing w:line="360" w:lineRule="auto"/>
        <w:ind w:left="720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"/>
        </w:rPr>
        <w:t xml:space="preserve">GND releja </w:t>
      </w:r>
      <w:r w:rsidR="000842F9" w:rsidRPr="000842F9">
        <w:rPr>
          <w:sz w:val="24"/>
          <w:szCs w:val="24"/>
          <w:lang w:val="hr"/>
        </w:rPr>
        <w:sym w:font="Wingdings" w:char="F0E0"/>
      </w:r>
      <w:r w:rsidRPr="2D4569B0">
        <w:rPr>
          <w:sz w:val="24"/>
          <w:szCs w:val="24"/>
          <w:lang w:val="hr-HR"/>
        </w:rPr>
        <w:t xml:space="preserve"> GND razvojne p</w:t>
      </w:r>
      <w:r w:rsidR="6789CB83" w:rsidRPr="2D4569B0">
        <w:rPr>
          <w:sz w:val="24"/>
          <w:szCs w:val="24"/>
          <w:lang w:val="hr-HR"/>
        </w:rPr>
        <w:t>ločice</w:t>
      </w:r>
    </w:p>
    <w:p w14:paraId="3D32629C" w14:textId="7B87F5DC" w:rsidR="47EDF226" w:rsidRDefault="065E7BB6" w:rsidP="002319A4">
      <w:pPr>
        <w:spacing w:line="360" w:lineRule="auto"/>
        <w:ind w:left="720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VCC releja </w:t>
      </w:r>
      <w:r w:rsidR="00077779" w:rsidRPr="00077779">
        <w:rPr>
          <w:sz w:val="24"/>
          <w:szCs w:val="24"/>
          <w:lang w:val="hr"/>
        </w:rPr>
        <w:sym w:font="Wingdings" w:char="F0E0"/>
      </w:r>
      <w:r w:rsidRPr="2D4569B0">
        <w:rPr>
          <w:sz w:val="24"/>
          <w:szCs w:val="24"/>
          <w:lang w:val="hr-HR"/>
        </w:rPr>
        <w:t xml:space="preserve"> </w:t>
      </w:r>
      <w:r w:rsidRPr="2D4569B0">
        <w:rPr>
          <w:sz w:val="24"/>
          <w:szCs w:val="24"/>
          <w:lang w:val="hr"/>
        </w:rPr>
        <w:t xml:space="preserve">5V </w:t>
      </w:r>
      <w:r w:rsidRPr="2D4569B0">
        <w:rPr>
          <w:sz w:val="24"/>
          <w:szCs w:val="24"/>
          <w:lang w:val="hr-HR"/>
        </w:rPr>
        <w:t>na r</w:t>
      </w:r>
      <w:r w:rsidR="4955DDFF" w:rsidRPr="2D4569B0">
        <w:rPr>
          <w:sz w:val="24"/>
          <w:szCs w:val="24"/>
          <w:lang w:val="hr-HR"/>
        </w:rPr>
        <w:t xml:space="preserve">azvojnoj </w:t>
      </w:r>
      <w:r w:rsidRPr="2D4569B0">
        <w:rPr>
          <w:sz w:val="24"/>
          <w:szCs w:val="24"/>
          <w:lang w:val="hr"/>
        </w:rPr>
        <w:t>pločici</w:t>
      </w:r>
    </w:p>
    <w:p w14:paraId="7439F273" w14:textId="1B1BF3D2" w:rsidR="47EDF226" w:rsidRDefault="065E7BB6" w:rsidP="002319A4">
      <w:pPr>
        <w:spacing w:line="360" w:lineRule="auto"/>
        <w:ind w:left="720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 xml:space="preserve">IN releja </w:t>
      </w:r>
      <w:r w:rsidR="00AE1FC6" w:rsidRPr="00AE1FC6">
        <w:rPr>
          <w:sz w:val="24"/>
          <w:szCs w:val="24"/>
          <w:lang w:val="hr"/>
        </w:rPr>
        <w:sym w:font="Wingdings" w:char="F0E0"/>
      </w:r>
      <w:r w:rsidRPr="2D4569B0">
        <w:rPr>
          <w:sz w:val="24"/>
          <w:szCs w:val="24"/>
          <w:lang w:val="hr"/>
        </w:rPr>
        <w:t xml:space="preserve"> bilo koji slobodan GPIO pin na </w:t>
      </w:r>
      <w:r w:rsidR="3CE1D967" w:rsidRPr="2D4569B0">
        <w:rPr>
          <w:sz w:val="24"/>
          <w:szCs w:val="24"/>
          <w:lang w:val="hr"/>
        </w:rPr>
        <w:t>razvojnoj</w:t>
      </w:r>
      <w:r w:rsidRPr="2D4569B0">
        <w:rPr>
          <w:sz w:val="24"/>
          <w:szCs w:val="24"/>
          <w:lang w:val="hr"/>
        </w:rPr>
        <w:t xml:space="preserve"> pločici</w:t>
      </w:r>
    </w:p>
    <w:p w14:paraId="556E4650" w14:textId="6B11F10E" w:rsidR="47EDF226" w:rsidRDefault="065E7BB6" w:rsidP="002319A4">
      <w:pPr>
        <w:pStyle w:val="Heading3"/>
        <w:numPr>
          <w:ilvl w:val="2"/>
          <w:numId w:val="0"/>
        </w:numPr>
        <w:spacing w:line="360" w:lineRule="auto"/>
        <w:rPr>
          <w:rFonts w:ascii="Times New Roman" w:hAnsi="Times New Roman"/>
          <w:i w:val="0"/>
          <w:sz w:val="24"/>
          <w:szCs w:val="24"/>
          <w:u w:val="single"/>
          <w:lang w:val="hr"/>
        </w:rPr>
      </w:pPr>
      <w:r w:rsidRPr="2D4569B0">
        <w:rPr>
          <w:rFonts w:ascii="Times New Roman" w:hAnsi="Times New Roman"/>
          <w:i w:val="0"/>
          <w:sz w:val="24"/>
          <w:szCs w:val="24"/>
          <w:u w:val="single"/>
          <w:lang w:val="hr"/>
        </w:rPr>
        <w:t>Izlazni signali releja</w:t>
      </w:r>
    </w:p>
    <w:p w14:paraId="7B8EEC55" w14:textId="1B0BDEBC" w:rsidR="47EDF226" w:rsidRDefault="065E7BB6" w:rsidP="006B18A0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>Relej ima 3 izlazna signala. Signali su COM (</w:t>
      </w:r>
      <w:proofErr w:type="spellStart"/>
      <w:r w:rsidRPr="2D4569B0">
        <w:rPr>
          <w:i/>
          <w:iCs/>
          <w:sz w:val="24"/>
          <w:szCs w:val="24"/>
          <w:lang w:val="hr"/>
        </w:rPr>
        <w:t>Common</w:t>
      </w:r>
      <w:proofErr w:type="spellEnd"/>
      <w:r w:rsidRPr="2D4569B0">
        <w:rPr>
          <w:sz w:val="24"/>
          <w:szCs w:val="24"/>
          <w:lang w:val="hr"/>
        </w:rPr>
        <w:t>), NO (</w:t>
      </w:r>
      <w:proofErr w:type="spellStart"/>
      <w:r w:rsidRPr="2D4569B0">
        <w:rPr>
          <w:i/>
          <w:iCs/>
          <w:sz w:val="24"/>
          <w:szCs w:val="24"/>
          <w:lang w:val="hr-HR"/>
        </w:rPr>
        <w:t>Normally</w:t>
      </w:r>
      <w:proofErr w:type="spellEnd"/>
      <w:r w:rsidRPr="2D4569B0">
        <w:rPr>
          <w:i/>
          <w:iCs/>
          <w:sz w:val="24"/>
          <w:szCs w:val="24"/>
          <w:lang w:val="hr-HR"/>
        </w:rPr>
        <w:t xml:space="preserve"> Open</w:t>
      </w:r>
      <w:r w:rsidRPr="2D4569B0">
        <w:rPr>
          <w:sz w:val="24"/>
          <w:szCs w:val="24"/>
          <w:lang w:val="hr"/>
        </w:rPr>
        <w:t>) i NC (</w:t>
      </w:r>
      <w:proofErr w:type="spellStart"/>
      <w:r w:rsidRPr="2D4569B0">
        <w:rPr>
          <w:i/>
          <w:iCs/>
          <w:sz w:val="24"/>
          <w:szCs w:val="24"/>
          <w:lang w:val="hr-HR"/>
        </w:rPr>
        <w:t>Normally</w:t>
      </w:r>
      <w:proofErr w:type="spellEnd"/>
      <w:r w:rsidRPr="2D4569B0">
        <w:rPr>
          <w:i/>
          <w:iCs/>
          <w:sz w:val="24"/>
          <w:szCs w:val="24"/>
          <w:lang w:val="hr-HR"/>
        </w:rPr>
        <w:t xml:space="preserve"> </w:t>
      </w:r>
      <w:proofErr w:type="spellStart"/>
      <w:r w:rsidRPr="2D4569B0">
        <w:rPr>
          <w:i/>
          <w:iCs/>
          <w:sz w:val="24"/>
          <w:szCs w:val="24"/>
          <w:lang w:val="hr-HR"/>
        </w:rPr>
        <w:t>Closed</w:t>
      </w:r>
      <w:proofErr w:type="spellEnd"/>
      <w:r w:rsidRPr="2D4569B0">
        <w:rPr>
          <w:sz w:val="24"/>
          <w:szCs w:val="24"/>
          <w:lang w:val="hr"/>
        </w:rPr>
        <w:t xml:space="preserve">). Na COM </w:t>
      </w:r>
      <w:r w:rsidR="008978F9">
        <w:rPr>
          <w:sz w:val="24"/>
          <w:szCs w:val="24"/>
          <w:lang w:val="hr"/>
        </w:rPr>
        <w:t>se dovodi</w:t>
      </w:r>
      <w:r w:rsidRPr="2D4569B0">
        <w:rPr>
          <w:sz w:val="24"/>
          <w:szCs w:val="24"/>
          <w:lang w:val="hr"/>
        </w:rPr>
        <w:t xml:space="preserve"> signal koji </w:t>
      </w:r>
      <w:r w:rsidR="008978F9">
        <w:rPr>
          <w:sz w:val="24"/>
          <w:szCs w:val="24"/>
          <w:lang w:val="hr"/>
        </w:rPr>
        <w:t>se želi</w:t>
      </w:r>
      <w:r w:rsidRPr="2D4569B0">
        <w:rPr>
          <w:sz w:val="24"/>
          <w:szCs w:val="24"/>
          <w:lang w:val="hr"/>
        </w:rPr>
        <w:t xml:space="preserve"> prekidati. U </w:t>
      </w:r>
      <w:r w:rsidR="004D539D">
        <w:rPr>
          <w:sz w:val="24"/>
          <w:szCs w:val="24"/>
          <w:lang w:val="hr"/>
        </w:rPr>
        <w:t>ovom</w:t>
      </w:r>
      <w:r w:rsidRPr="2D4569B0">
        <w:rPr>
          <w:sz w:val="24"/>
          <w:szCs w:val="24"/>
          <w:lang w:val="hr"/>
        </w:rPr>
        <w:t xml:space="preserve"> slučaju to je pozitivni pol napona napajanja pumpe. Treba</w:t>
      </w:r>
      <w:r w:rsidR="002845A1">
        <w:rPr>
          <w:sz w:val="24"/>
          <w:szCs w:val="24"/>
          <w:lang w:val="hr"/>
        </w:rPr>
        <w:t xml:space="preserve"> još </w:t>
      </w:r>
      <w:r w:rsidRPr="2D4569B0">
        <w:rPr>
          <w:sz w:val="24"/>
          <w:szCs w:val="24"/>
          <w:lang w:val="hr"/>
        </w:rPr>
        <w:t xml:space="preserve">jedan signal, NO i NC ovisno </w:t>
      </w:r>
      <w:r w:rsidR="00345684">
        <w:rPr>
          <w:sz w:val="24"/>
          <w:szCs w:val="24"/>
          <w:lang w:val="hr"/>
        </w:rPr>
        <w:t>radi</w:t>
      </w:r>
      <w:r w:rsidRPr="2D4569B0">
        <w:rPr>
          <w:sz w:val="24"/>
          <w:szCs w:val="24"/>
          <w:lang w:val="hr"/>
        </w:rPr>
        <w:t xml:space="preserve"> li</w:t>
      </w:r>
      <w:r w:rsidR="00345684">
        <w:rPr>
          <w:sz w:val="24"/>
          <w:szCs w:val="24"/>
          <w:lang w:val="hr"/>
        </w:rPr>
        <w:t xml:space="preserve"> se</w:t>
      </w:r>
      <w:r w:rsidRPr="2D4569B0">
        <w:rPr>
          <w:sz w:val="24"/>
          <w:szCs w:val="24"/>
          <w:lang w:val="hr"/>
        </w:rPr>
        <w:t xml:space="preserve"> u pozitivnoj ili negativnoj logici. </w:t>
      </w:r>
      <w:r w:rsidR="00CD6BDE">
        <w:rPr>
          <w:sz w:val="24"/>
          <w:szCs w:val="24"/>
          <w:lang w:val="hr"/>
        </w:rPr>
        <w:t>Budući da</w:t>
      </w:r>
      <w:r w:rsidRPr="2D4569B0">
        <w:rPr>
          <w:sz w:val="24"/>
          <w:szCs w:val="24"/>
          <w:lang w:val="hr"/>
        </w:rPr>
        <w:t xml:space="preserve"> će pumpa većinu vremena biti isključena, tada i zavojnica u releju treba biti isključena kako bi se smanjila ukupna potrošnja struje našeg sustava. Zbog toga </w:t>
      </w:r>
      <w:r w:rsidR="00956743">
        <w:rPr>
          <w:sz w:val="24"/>
          <w:szCs w:val="24"/>
          <w:lang w:val="hr"/>
        </w:rPr>
        <w:t xml:space="preserve"> je bolji odabir</w:t>
      </w:r>
      <w:r w:rsidRPr="2D4569B0">
        <w:rPr>
          <w:sz w:val="24"/>
          <w:szCs w:val="24"/>
          <w:lang w:val="hr"/>
        </w:rPr>
        <w:t xml:space="preserve"> pozitivn</w:t>
      </w:r>
      <w:r w:rsidR="00956743">
        <w:rPr>
          <w:sz w:val="24"/>
          <w:szCs w:val="24"/>
          <w:lang w:val="hr"/>
        </w:rPr>
        <w:t>a</w:t>
      </w:r>
      <w:r w:rsidRPr="2D4569B0">
        <w:rPr>
          <w:sz w:val="24"/>
          <w:szCs w:val="24"/>
          <w:lang w:val="hr"/>
        </w:rPr>
        <w:t xml:space="preserve"> logik</w:t>
      </w:r>
      <w:r w:rsidR="00956743">
        <w:rPr>
          <w:sz w:val="24"/>
          <w:szCs w:val="24"/>
          <w:lang w:val="hr"/>
        </w:rPr>
        <w:t>a</w:t>
      </w:r>
      <w:r w:rsidRPr="2D4569B0">
        <w:rPr>
          <w:sz w:val="24"/>
          <w:szCs w:val="24"/>
          <w:lang w:val="hr"/>
        </w:rPr>
        <w:t xml:space="preserve"> i NO povez</w:t>
      </w:r>
      <w:r w:rsidR="00956743">
        <w:rPr>
          <w:sz w:val="24"/>
          <w:szCs w:val="24"/>
          <w:lang w:val="hr"/>
        </w:rPr>
        <w:t>ivanje</w:t>
      </w:r>
      <w:r w:rsidRPr="2D4569B0">
        <w:rPr>
          <w:sz w:val="24"/>
          <w:szCs w:val="24"/>
          <w:lang w:val="hr"/>
        </w:rPr>
        <w:t xml:space="preserve"> na pozitivnu stezaljku pumpe.</w:t>
      </w:r>
    </w:p>
    <w:p w14:paraId="47481BD3" w14:textId="6383F50D" w:rsidR="47EDF226" w:rsidRDefault="065E7BB6" w:rsidP="00845F46">
      <w:pPr>
        <w:spacing w:line="360" w:lineRule="auto"/>
        <w:rPr>
          <w:b/>
          <w:bCs/>
          <w:sz w:val="24"/>
          <w:szCs w:val="24"/>
          <w:lang w:val="hr"/>
        </w:rPr>
      </w:pPr>
      <w:r w:rsidRPr="2D4569B0">
        <w:rPr>
          <w:b/>
          <w:bCs/>
          <w:sz w:val="24"/>
          <w:szCs w:val="24"/>
          <w:lang w:val="hr"/>
        </w:rPr>
        <w:t>Lista spajanja:</w:t>
      </w:r>
    </w:p>
    <w:p w14:paraId="2F232958" w14:textId="2A3FA9A4" w:rsidR="47EDF226" w:rsidRDefault="065E7BB6" w:rsidP="002319A4">
      <w:pPr>
        <w:spacing w:line="360" w:lineRule="auto"/>
        <w:ind w:left="720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"/>
        </w:rPr>
        <w:t xml:space="preserve">COM releja </w:t>
      </w:r>
      <w:r w:rsidR="00F22889" w:rsidRPr="00F22889">
        <w:rPr>
          <w:sz w:val="24"/>
          <w:szCs w:val="24"/>
          <w:lang w:val="hr"/>
        </w:rPr>
        <w:sym w:font="Wingdings" w:char="F0E0"/>
      </w:r>
      <w:r w:rsidRPr="2D4569B0">
        <w:rPr>
          <w:sz w:val="24"/>
          <w:szCs w:val="24"/>
          <w:lang w:val="hr-HR"/>
        </w:rPr>
        <w:t xml:space="preserve"> napon  napajanja od 12</w:t>
      </w:r>
      <w:r w:rsidR="00F22889">
        <w:rPr>
          <w:sz w:val="24"/>
          <w:szCs w:val="24"/>
          <w:lang w:val="hr-HR"/>
        </w:rPr>
        <w:t>V</w:t>
      </w:r>
    </w:p>
    <w:p w14:paraId="69AA5C6A" w14:textId="034A6A30" w:rsidR="47EDF226" w:rsidRDefault="065E7BB6" w:rsidP="002319A4">
      <w:pPr>
        <w:spacing w:line="360" w:lineRule="auto"/>
        <w:ind w:left="720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NO </w:t>
      </w:r>
      <w:r w:rsidR="00F22889" w:rsidRPr="00F22889">
        <w:rPr>
          <w:sz w:val="24"/>
          <w:szCs w:val="24"/>
          <w:lang w:val="hr-HR"/>
        </w:rPr>
        <w:sym w:font="Wingdings" w:char="F0E0"/>
      </w:r>
      <w:r w:rsidRPr="2D4569B0">
        <w:rPr>
          <w:sz w:val="24"/>
          <w:szCs w:val="24"/>
          <w:lang w:val="hr-HR"/>
        </w:rPr>
        <w:t xml:space="preserve"> pozitivna stezaljka pumpe</w:t>
      </w:r>
    </w:p>
    <w:p w14:paraId="2E2ACCDA" w14:textId="3791AC93" w:rsidR="6DAF3D53" w:rsidRDefault="4D637FA8" w:rsidP="006B18A0">
      <w:pPr>
        <w:pStyle w:val="Heading2"/>
        <w:numPr>
          <w:ilvl w:val="1"/>
          <w:numId w:val="0"/>
        </w:numPr>
        <w:spacing w:line="360" w:lineRule="auto"/>
        <w:jc w:val="both"/>
        <w:rPr>
          <w:rFonts w:ascii="Times New Roman" w:hAnsi="Times New Roman"/>
          <w:b w:val="0"/>
          <w:sz w:val="24"/>
          <w:szCs w:val="24"/>
          <w:u w:val="single"/>
          <w:lang w:val="hr"/>
        </w:rPr>
      </w:pPr>
      <w:r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>Kontrola</w:t>
      </w:r>
      <w:r w:rsidR="23ED8D4D" w:rsidRPr="2D4569B0">
        <w:rPr>
          <w:rFonts w:ascii="Times New Roman" w:hAnsi="Times New Roman"/>
          <w:b w:val="0"/>
          <w:sz w:val="24"/>
          <w:szCs w:val="24"/>
          <w:u w:val="single"/>
          <w:lang w:val="hr"/>
        </w:rPr>
        <w:t xml:space="preserve"> GPIO pina</w:t>
      </w:r>
    </w:p>
    <w:p w14:paraId="2004E2DE" w14:textId="3BF69A21" w:rsidR="6DAF3D53" w:rsidRDefault="23ED8D4D" w:rsidP="00B403F1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>Potrebno je provesti inicijalizaciju jednog GPIO pina i postaviti ga kao izlazni.</w:t>
      </w:r>
      <w:r w:rsidR="00B403F1">
        <w:rPr>
          <w:sz w:val="24"/>
          <w:szCs w:val="24"/>
          <w:lang w:val="hr"/>
        </w:rPr>
        <w:t xml:space="preserve"> </w:t>
      </w:r>
      <w:r w:rsidRPr="2D4569B0">
        <w:rPr>
          <w:sz w:val="24"/>
          <w:szCs w:val="24"/>
          <w:lang w:val="hr"/>
        </w:rPr>
        <w:t xml:space="preserve">Glavni program na STM32F4 DISCOVERY pločici odlučivat će na temelju ulaznih podataka sa ostalih </w:t>
      </w:r>
      <w:r w:rsidRPr="2D4569B0">
        <w:rPr>
          <w:sz w:val="24"/>
          <w:szCs w:val="24"/>
          <w:lang w:val="hr"/>
        </w:rPr>
        <w:lastRenderedPageBreak/>
        <w:t xml:space="preserve">senzora  sustava kada paliti pumpu te će to učiniti </w:t>
      </w:r>
      <w:r w:rsidR="37E85EDA" w:rsidRPr="2D4569B0">
        <w:rPr>
          <w:sz w:val="24"/>
          <w:szCs w:val="24"/>
          <w:lang w:val="hr"/>
        </w:rPr>
        <w:t>postavljanjem</w:t>
      </w:r>
      <w:r w:rsidRPr="2D4569B0">
        <w:rPr>
          <w:sz w:val="24"/>
          <w:szCs w:val="24"/>
          <w:lang w:val="hr"/>
        </w:rPr>
        <w:t xml:space="preserve"> GPIO pina u jedinicu na određeno vrijeme. </w:t>
      </w:r>
    </w:p>
    <w:p w14:paraId="3F1EC5AA" w14:textId="5BC07160" w:rsidR="00AC6C7F" w:rsidRPr="00837BDD" w:rsidRDefault="23ED8D4D" w:rsidP="00E068D8">
      <w:pPr>
        <w:spacing w:line="360" w:lineRule="auto"/>
        <w:ind w:firstLine="720"/>
        <w:jc w:val="both"/>
        <w:rPr>
          <w:sz w:val="24"/>
          <w:szCs w:val="24"/>
          <w:lang w:val="hr"/>
        </w:rPr>
      </w:pPr>
      <w:r w:rsidRPr="2D4569B0">
        <w:rPr>
          <w:sz w:val="24"/>
          <w:szCs w:val="24"/>
          <w:lang w:val="hr"/>
        </w:rPr>
        <w:t>Vrijeme koje pumpa treba biti upaljena ovisi o veličini posude i ciljanoj vlažnosti tla koje korisnik unese te o protoku pumpe u jedinici vremena.</w:t>
      </w:r>
    </w:p>
    <w:p w14:paraId="1A91DD1B" w14:textId="77777777" w:rsidR="00AC6C7F" w:rsidRPr="000F551A" w:rsidRDefault="4AAAA013" w:rsidP="002319A4">
      <w:pPr>
        <w:spacing w:line="360" w:lineRule="auto"/>
        <w:rPr>
          <w:sz w:val="24"/>
          <w:szCs w:val="24"/>
          <w:lang w:val="hr-HR"/>
        </w:rPr>
      </w:pPr>
      <w:proofErr w:type="spellStart"/>
      <w:r w:rsidRPr="2D4569B0">
        <w:rPr>
          <w:b/>
          <w:bCs/>
          <w:sz w:val="24"/>
          <w:szCs w:val="24"/>
          <w:u w:val="single"/>
          <w:lang w:val="hr-HR"/>
        </w:rPr>
        <w:t>Podzadaci</w:t>
      </w:r>
      <w:proofErr w:type="spellEnd"/>
      <w:r w:rsidRPr="2D4569B0">
        <w:rPr>
          <w:sz w:val="24"/>
          <w:szCs w:val="24"/>
          <w:u w:val="single"/>
          <w:lang w:val="hr-HR"/>
        </w:rPr>
        <w:t>:</w:t>
      </w:r>
      <w:r w:rsidRPr="2D4569B0">
        <w:rPr>
          <w:sz w:val="24"/>
          <w:szCs w:val="24"/>
          <w:lang w:val="hr-HR"/>
        </w:rPr>
        <w:t xml:space="preserve">   </w:t>
      </w:r>
    </w:p>
    <w:p w14:paraId="68DC202F" w14:textId="6AE388D9" w:rsidR="00AC6C7F" w:rsidRPr="00B95B7B" w:rsidRDefault="081D7153" w:rsidP="002319A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2D4569B0">
        <w:rPr>
          <w:rFonts w:ascii="Times New Roman" w:hAnsi="Times New Roman"/>
          <w:sz w:val="24"/>
          <w:szCs w:val="24"/>
        </w:rPr>
        <w:t>Nabaviti potrebne komponente (pumpu i relej)</w:t>
      </w:r>
    </w:p>
    <w:p w14:paraId="5FCBA0EF" w14:textId="28F3E82B" w:rsidR="00AC6C7F" w:rsidRPr="00B95B7B" w:rsidRDefault="641E8EDA" w:rsidP="002319A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2D4569B0">
        <w:rPr>
          <w:rFonts w:ascii="Times New Roman" w:hAnsi="Times New Roman"/>
          <w:sz w:val="24"/>
          <w:szCs w:val="24"/>
        </w:rPr>
        <w:t>Upo</w:t>
      </w:r>
      <w:r w:rsidR="7FBC1D5F" w:rsidRPr="2D4569B0">
        <w:rPr>
          <w:rFonts w:ascii="Times New Roman" w:hAnsi="Times New Roman"/>
          <w:sz w:val="24"/>
          <w:szCs w:val="24"/>
        </w:rPr>
        <w:t>goniti</w:t>
      </w:r>
      <w:proofErr w:type="spellEnd"/>
      <w:r w:rsidR="7FBC1D5F" w:rsidRPr="2D4569B0">
        <w:rPr>
          <w:rFonts w:ascii="Times New Roman" w:hAnsi="Times New Roman"/>
          <w:sz w:val="24"/>
          <w:szCs w:val="24"/>
        </w:rPr>
        <w:t xml:space="preserve"> GPIO port, spojiti ga na relej i </w:t>
      </w:r>
      <w:r w:rsidR="0F63E961" w:rsidRPr="2D4569B0">
        <w:rPr>
          <w:rFonts w:ascii="Times New Roman" w:hAnsi="Times New Roman"/>
          <w:sz w:val="24"/>
          <w:szCs w:val="24"/>
        </w:rPr>
        <w:t>t</w:t>
      </w:r>
      <w:r w:rsidR="7FBC1D5F" w:rsidRPr="2D4569B0">
        <w:rPr>
          <w:rFonts w:ascii="Times New Roman" w:hAnsi="Times New Roman"/>
          <w:sz w:val="24"/>
          <w:szCs w:val="24"/>
        </w:rPr>
        <w:t>estirati funkcionalnost</w:t>
      </w:r>
      <w:r w:rsidRPr="2D4569B0">
        <w:rPr>
          <w:rFonts w:ascii="Times New Roman" w:hAnsi="Times New Roman"/>
          <w:sz w:val="24"/>
          <w:szCs w:val="24"/>
        </w:rPr>
        <w:t xml:space="preserve"> </w:t>
      </w:r>
    </w:p>
    <w:p w14:paraId="08D398A6" w14:textId="7F6858B8" w:rsidR="00386BD6" w:rsidRPr="000F551A" w:rsidRDefault="5F460ACD" w:rsidP="002564BC">
      <w:pPr>
        <w:pStyle w:val="ListParagraph"/>
        <w:numPr>
          <w:ilvl w:val="0"/>
          <w:numId w:val="31"/>
        </w:numPr>
        <w:spacing w:line="360" w:lineRule="auto"/>
        <w:rPr>
          <w:b/>
          <w:bCs/>
          <w:sz w:val="24"/>
          <w:szCs w:val="24"/>
          <w:u w:val="single"/>
          <w:lang w:eastAsia="hr-HR"/>
        </w:rPr>
      </w:pPr>
      <w:r w:rsidRPr="2D4569B0">
        <w:rPr>
          <w:rFonts w:ascii="Times New Roman" w:hAnsi="Times New Roman"/>
          <w:sz w:val="24"/>
          <w:szCs w:val="24"/>
        </w:rPr>
        <w:t>Nabaviti crijeva za pumpu, spojiti pumpu u neki probni spremnik vode, povezati pumpu na relej i napajanje i testirati rad pumpe</w:t>
      </w:r>
    </w:p>
    <w:p w14:paraId="1B8CEBD8" w14:textId="41546829" w:rsidR="00386BD6" w:rsidRPr="000F551A" w:rsidRDefault="5D3EEE9C" w:rsidP="002319A4">
      <w:pPr>
        <w:spacing w:line="360" w:lineRule="auto"/>
        <w:rPr>
          <w:sz w:val="24"/>
          <w:szCs w:val="24"/>
          <w:lang w:val="hr-HR" w:eastAsia="hr-HR"/>
        </w:rPr>
      </w:pPr>
      <w:r w:rsidRPr="2D4569B0">
        <w:rPr>
          <w:b/>
          <w:bCs/>
          <w:sz w:val="24"/>
          <w:szCs w:val="24"/>
          <w:u w:val="single"/>
          <w:lang w:val="hr-HR" w:eastAsia="hr-HR"/>
        </w:rPr>
        <w:br w:type="page"/>
      </w:r>
      <w:r w:rsidR="4A132494" w:rsidRPr="2D4569B0">
        <w:rPr>
          <w:b/>
          <w:bCs/>
          <w:sz w:val="24"/>
          <w:szCs w:val="24"/>
          <w:u w:val="single"/>
          <w:lang w:val="hr-HR" w:eastAsia="hr-HR"/>
        </w:rPr>
        <w:lastRenderedPageBreak/>
        <w:t>Zadatak</w:t>
      </w:r>
      <w:r w:rsidR="230FE855" w:rsidRPr="2D4569B0">
        <w:rPr>
          <w:b/>
          <w:bCs/>
          <w:sz w:val="24"/>
          <w:szCs w:val="24"/>
          <w:u w:val="single"/>
          <w:lang w:val="hr-HR" w:eastAsia="hr-HR"/>
        </w:rPr>
        <w:t xml:space="preserve"> 3</w:t>
      </w:r>
      <w:r w:rsidR="4A132494" w:rsidRPr="2D4569B0">
        <w:rPr>
          <w:b/>
          <w:bCs/>
          <w:sz w:val="24"/>
          <w:szCs w:val="24"/>
          <w:lang w:val="hr-HR" w:eastAsia="hr-HR"/>
        </w:rPr>
        <w:t>:</w:t>
      </w:r>
      <w:r w:rsidR="4A132494" w:rsidRPr="2D4569B0">
        <w:rPr>
          <w:sz w:val="24"/>
          <w:szCs w:val="24"/>
          <w:lang w:val="hr-HR" w:eastAsia="hr-HR"/>
        </w:rPr>
        <w:t xml:space="preserve"> </w:t>
      </w:r>
      <w:r w:rsidR="309AD987" w:rsidRPr="2D4569B0">
        <w:rPr>
          <w:sz w:val="24"/>
          <w:szCs w:val="24"/>
          <w:lang w:val="hr-HR" w:eastAsia="hr-HR"/>
        </w:rPr>
        <w:t>O</w:t>
      </w:r>
      <w:r w:rsidR="6CC272CE" w:rsidRPr="2D4569B0">
        <w:rPr>
          <w:sz w:val="24"/>
          <w:szCs w:val="24"/>
          <w:lang w:val="hr-HR" w:eastAsia="hr-HR"/>
        </w:rPr>
        <w:t>stvariti mjerenje temperature i vlage zraka uz pomoć senzora BME280</w:t>
      </w:r>
      <w:r w:rsidR="41DCBC55" w:rsidRPr="2D4569B0">
        <w:rPr>
          <w:sz w:val="24"/>
          <w:szCs w:val="24"/>
          <w:lang w:val="hr-HR" w:eastAsia="hr-HR"/>
        </w:rPr>
        <w:t>, o</w:t>
      </w:r>
      <w:r w:rsidR="6F5754C3" w:rsidRPr="2D4569B0">
        <w:rPr>
          <w:sz w:val="24"/>
          <w:szCs w:val="24"/>
          <w:lang w:val="hr-HR" w:eastAsia="hr-HR"/>
        </w:rPr>
        <w:t xml:space="preserve">stvariti mjerenje vlage u tlu uz pomoć </w:t>
      </w:r>
      <w:r w:rsidR="4CD38034" w:rsidRPr="2D4569B0">
        <w:rPr>
          <w:sz w:val="24"/>
          <w:szCs w:val="24"/>
          <w:lang w:val="hr-HR" w:eastAsia="hr-HR"/>
        </w:rPr>
        <w:t>YL-69</w:t>
      </w:r>
      <w:r w:rsidR="6F5754C3" w:rsidRPr="2D4569B0">
        <w:rPr>
          <w:sz w:val="24"/>
          <w:szCs w:val="24"/>
          <w:lang w:val="hr-HR" w:eastAsia="hr-HR"/>
        </w:rPr>
        <w:t xml:space="preserve"> s</w:t>
      </w:r>
      <w:r w:rsidR="45B57498" w:rsidRPr="2D4569B0">
        <w:rPr>
          <w:sz w:val="24"/>
          <w:szCs w:val="24"/>
          <w:lang w:val="hr-HR" w:eastAsia="hr-HR"/>
        </w:rPr>
        <w:t>onde</w:t>
      </w:r>
    </w:p>
    <w:p w14:paraId="7ABD73E7" w14:textId="03F89772" w:rsidR="00386BD6" w:rsidRDefault="36C58726" w:rsidP="002319A4">
      <w:pPr>
        <w:pStyle w:val="ListParagraph"/>
        <w:spacing w:line="360" w:lineRule="auto"/>
        <w:ind w:left="0"/>
        <w:rPr>
          <w:rFonts w:ascii="Times New Roman" w:eastAsia="Times New Roman" w:hAnsi="Times New Roman"/>
        </w:rPr>
      </w:pPr>
      <w:r w:rsidRPr="2D4569B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Članovi </w:t>
      </w:r>
      <w:proofErr w:type="spellStart"/>
      <w:r w:rsidRPr="2D4569B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podtima</w:t>
      </w:r>
      <w:proofErr w:type="spellEnd"/>
      <w:r w:rsidRPr="2D4569B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:</w:t>
      </w:r>
      <w:r w:rsidRPr="2D4569B0">
        <w:rPr>
          <w:rFonts w:ascii="Times New Roman" w:eastAsia="Times New Roman" w:hAnsi="Times New Roman"/>
          <w:sz w:val="24"/>
          <w:szCs w:val="24"/>
        </w:rPr>
        <w:t xml:space="preserve">  </w:t>
      </w:r>
      <w:r w:rsidR="06DF6415" w:rsidRPr="2D4569B0">
        <w:rPr>
          <w:rFonts w:ascii="Times New Roman" w:eastAsia="Times New Roman" w:hAnsi="Times New Roman"/>
          <w:sz w:val="24"/>
          <w:szCs w:val="24"/>
        </w:rPr>
        <w:t xml:space="preserve">Nikola </w:t>
      </w:r>
      <w:proofErr w:type="spellStart"/>
      <w:r w:rsidR="06DF6415" w:rsidRPr="2D4569B0">
        <w:rPr>
          <w:rFonts w:ascii="Times New Roman" w:eastAsia="Times New Roman" w:hAnsi="Times New Roman"/>
          <w:sz w:val="24"/>
          <w:szCs w:val="24"/>
        </w:rPr>
        <w:t>Gudan</w:t>
      </w:r>
      <w:proofErr w:type="spellEnd"/>
    </w:p>
    <w:p w14:paraId="4C3AF51C" w14:textId="67300656" w:rsidR="00317171" w:rsidRPr="000F551A" w:rsidRDefault="4A132494" w:rsidP="002319A4">
      <w:pPr>
        <w:spacing w:line="360" w:lineRule="auto"/>
        <w:rPr>
          <w:sz w:val="24"/>
          <w:szCs w:val="24"/>
          <w:lang w:val="hr-HR" w:eastAsia="hr-HR"/>
        </w:rPr>
      </w:pPr>
      <w:r w:rsidRPr="2D4569B0">
        <w:rPr>
          <w:b/>
          <w:bCs/>
          <w:sz w:val="24"/>
          <w:szCs w:val="24"/>
          <w:u w:val="single"/>
          <w:lang w:val="hr-HR" w:eastAsia="hr-HR"/>
        </w:rPr>
        <w:t>Potrebna</w:t>
      </w:r>
      <w:r w:rsidRPr="2D4569B0">
        <w:rPr>
          <w:b/>
          <w:bCs/>
          <w:sz w:val="24"/>
          <w:szCs w:val="24"/>
          <w:lang w:val="hr-HR" w:eastAsia="hr-HR"/>
        </w:rPr>
        <w:t xml:space="preserve"> </w:t>
      </w:r>
      <w:r w:rsidRPr="2D4569B0">
        <w:rPr>
          <w:b/>
          <w:bCs/>
          <w:sz w:val="24"/>
          <w:szCs w:val="24"/>
          <w:u w:val="single"/>
          <w:lang w:val="hr-HR" w:eastAsia="hr-HR"/>
        </w:rPr>
        <w:t>oprema</w:t>
      </w:r>
      <w:r w:rsidRPr="2D4569B0">
        <w:rPr>
          <w:b/>
          <w:bCs/>
          <w:sz w:val="24"/>
          <w:szCs w:val="24"/>
          <w:lang w:val="hr-HR" w:eastAsia="hr-HR"/>
        </w:rPr>
        <w:t>:</w:t>
      </w:r>
      <w:r w:rsidRPr="2D4569B0">
        <w:rPr>
          <w:sz w:val="24"/>
          <w:szCs w:val="24"/>
          <w:lang w:val="hr-HR" w:eastAsia="hr-HR"/>
        </w:rPr>
        <w:t xml:space="preserve"> STM32F429 Discovery, </w:t>
      </w:r>
      <w:r w:rsidR="00D89370" w:rsidRPr="2D4569B0">
        <w:rPr>
          <w:sz w:val="24"/>
          <w:szCs w:val="24"/>
          <w:lang w:val="hr-HR" w:eastAsia="hr-HR"/>
        </w:rPr>
        <w:t>s</w:t>
      </w:r>
      <w:r w:rsidR="6AC4CF01" w:rsidRPr="2D4569B0">
        <w:rPr>
          <w:sz w:val="24"/>
          <w:szCs w:val="24"/>
          <w:lang w:val="hr-HR" w:eastAsia="hr-HR"/>
        </w:rPr>
        <w:t>enzor BME280</w:t>
      </w:r>
      <w:r w:rsidR="23FB3220" w:rsidRPr="2D4569B0">
        <w:rPr>
          <w:sz w:val="24"/>
          <w:szCs w:val="24"/>
          <w:lang w:val="hr-HR" w:eastAsia="hr-HR"/>
        </w:rPr>
        <w:t>, senzor za mjerenje vlage u tlu</w:t>
      </w:r>
    </w:p>
    <w:p w14:paraId="1B6F8722" w14:textId="497EE55A" w:rsidR="2D4569B0" w:rsidRPr="00CC2D44" w:rsidRDefault="513A69C3" w:rsidP="002319A4">
      <w:pPr>
        <w:spacing w:line="360" w:lineRule="auto"/>
        <w:rPr>
          <w:sz w:val="24"/>
          <w:szCs w:val="24"/>
          <w:lang w:val="hr-HR" w:eastAsia="hr-HR"/>
        </w:rPr>
      </w:pPr>
      <w:r w:rsidRPr="2D4569B0">
        <w:rPr>
          <w:b/>
          <w:bCs/>
          <w:sz w:val="24"/>
          <w:szCs w:val="24"/>
          <w:u w:val="single"/>
          <w:lang w:val="hr-HR" w:eastAsia="hr-HR"/>
        </w:rPr>
        <w:t>Ideja</w:t>
      </w:r>
      <w:r w:rsidRPr="2D4569B0">
        <w:rPr>
          <w:sz w:val="24"/>
          <w:szCs w:val="24"/>
          <w:lang w:val="hr-HR" w:eastAsia="hr-HR"/>
        </w:rPr>
        <w:t xml:space="preserve"> </w:t>
      </w:r>
      <w:r w:rsidRPr="2D4569B0">
        <w:rPr>
          <w:b/>
          <w:bCs/>
          <w:sz w:val="24"/>
          <w:szCs w:val="24"/>
          <w:u w:val="single"/>
          <w:lang w:val="hr-HR" w:eastAsia="hr-HR"/>
        </w:rPr>
        <w:t xml:space="preserve">realizacije: </w:t>
      </w:r>
    </w:p>
    <w:p w14:paraId="7B7F347E" w14:textId="2972C4CE" w:rsidR="30F8C42D" w:rsidRDefault="1929FCA7" w:rsidP="002319A4">
      <w:pPr>
        <w:spacing w:line="360" w:lineRule="auto"/>
        <w:rPr>
          <w:sz w:val="24"/>
          <w:szCs w:val="24"/>
          <w:u w:val="single"/>
          <w:lang w:val="hr-HR" w:eastAsia="hr-HR"/>
        </w:rPr>
      </w:pPr>
      <w:r w:rsidRPr="2D4569B0">
        <w:rPr>
          <w:sz w:val="24"/>
          <w:szCs w:val="24"/>
          <w:u w:val="single"/>
          <w:lang w:val="hr-HR" w:eastAsia="hr-HR"/>
        </w:rPr>
        <w:t>Sažetak mogućnosti BME280 senzora</w:t>
      </w:r>
      <w:r w:rsidR="44524559" w:rsidRPr="2D4569B0">
        <w:rPr>
          <w:sz w:val="24"/>
          <w:szCs w:val="24"/>
          <w:u w:val="single"/>
          <w:lang w:val="hr-HR" w:eastAsia="hr-HR"/>
        </w:rPr>
        <w:t xml:space="preserve"> i realizacija</w:t>
      </w:r>
    </w:p>
    <w:p w14:paraId="5438628A" w14:textId="2211015D" w:rsidR="27A28264" w:rsidRDefault="681D96B8" w:rsidP="002319A4">
      <w:pPr>
        <w:spacing w:line="360" w:lineRule="auto"/>
        <w:ind w:firstLine="720"/>
        <w:jc w:val="both"/>
        <w:rPr>
          <w:sz w:val="24"/>
          <w:szCs w:val="24"/>
          <w:lang w:val="hr-HR" w:eastAsia="hr-HR"/>
        </w:rPr>
      </w:pPr>
      <w:r w:rsidRPr="2D4569B0">
        <w:rPr>
          <w:sz w:val="24"/>
          <w:szCs w:val="24"/>
          <w:lang w:val="hr-HR" w:eastAsia="hr-HR"/>
        </w:rPr>
        <w:t xml:space="preserve">Senzor BME280 može </w:t>
      </w:r>
      <w:r w:rsidR="1ED3E054" w:rsidRPr="2D4569B0">
        <w:rPr>
          <w:sz w:val="24"/>
          <w:szCs w:val="24"/>
          <w:lang w:val="hr-HR" w:eastAsia="hr-HR"/>
        </w:rPr>
        <w:t>istovremeno mjeriti temperaturu, vlagu i tlak zraka, a moguće je i pojedina mjer</w:t>
      </w:r>
      <w:r w:rsidR="1CE0E102" w:rsidRPr="2D4569B0">
        <w:rPr>
          <w:sz w:val="24"/>
          <w:szCs w:val="24"/>
          <w:lang w:val="hr-HR" w:eastAsia="hr-HR"/>
        </w:rPr>
        <w:t>enja preskočiti. Senzor nudi 3 različita načina rada:</w:t>
      </w:r>
    </w:p>
    <w:p w14:paraId="17BDB36F" w14:textId="6D8BE481" w:rsidR="5B39169D" w:rsidRDefault="1CE0E102" w:rsidP="002319A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Sleep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mode 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– senzor miruje</w:t>
      </w:r>
    </w:p>
    <w:p w14:paraId="074ABAE1" w14:textId="3D1C6098" w:rsidR="5B39169D" w:rsidRDefault="1CE0E102" w:rsidP="002319A4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Forced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mode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 – senzor obavi mjerenje jednom i potom se vrati u </w:t>
      </w: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Sleep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mode</w:t>
      </w:r>
    </w:p>
    <w:p w14:paraId="259EA259" w14:textId="260E4E24" w:rsidR="2D4569B0" w:rsidRPr="00AE7288" w:rsidRDefault="1CE0E102" w:rsidP="00AE7288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Normal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mode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 – senzor redovito obavlja mjerenja</w:t>
      </w:r>
    </w:p>
    <w:p w14:paraId="1AED113C" w14:textId="357AC78D" w:rsidR="1A8DC0A8" w:rsidRDefault="4009827B" w:rsidP="00880919">
      <w:pPr>
        <w:spacing w:line="360" w:lineRule="auto"/>
        <w:ind w:firstLine="360"/>
        <w:jc w:val="both"/>
        <w:rPr>
          <w:sz w:val="24"/>
          <w:szCs w:val="24"/>
          <w:lang w:val="hr-HR" w:eastAsia="hr-HR"/>
        </w:rPr>
      </w:pPr>
      <w:r w:rsidRPr="2D4569B0">
        <w:rPr>
          <w:sz w:val="24"/>
          <w:szCs w:val="24"/>
          <w:lang w:val="hr-HR" w:eastAsia="hr-HR"/>
        </w:rPr>
        <w:t xml:space="preserve">Kod </w:t>
      </w:r>
      <w:proofErr w:type="spellStart"/>
      <w:r w:rsidRPr="2D4569B0">
        <w:rPr>
          <w:i/>
          <w:iCs/>
          <w:sz w:val="24"/>
          <w:szCs w:val="24"/>
          <w:lang w:val="hr-HR" w:eastAsia="hr-HR"/>
        </w:rPr>
        <w:t>Normal</w:t>
      </w:r>
      <w:proofErr w:type="spellEnd"/>
      <w:r w:rsidRPr="2D4569B0">
        <w:rPr>
          <w:i/>
          <w:iCs/>
          <w:sz w:val="24"/>
          <w:szCs w:val="24"/>
          <w:lang w:val="hr-HR" w:eastAsia="hr-HR"/>
        </w:rPr>
        <w:t xml:space="preserve"> mode</w:t>
      </w:r>
      <w:r w:rsidRPr="2D4569B0">
        <w:rPr>
          <w:sz w:val="24"/>
          <w:szCs w:val="24"/>
          <w:lang w:val="hr-HR" w:eastAsia="hr-HR"/>
        </w:rPr>
        <w:t xml:space="preserve"> interval mjerenja ovisi o vremenu potrebnom za samo mjerenje, koje ovisi o tome koja se mjerenja rade, i </w:t>
      </w:r>
      <w:r w:rsidR="4A1E06EA" w:rsidRPr="2D4569B0">
        <w:rPr>
          <w:sz w:val="24"/>
          <w:szCs w:val="24"/>
          <w:lang w:val="hr-HR" w:eastAsia="hr-HR"/>
        </w:rPr>
        <w:t xml:space="preserve">vremenu </w:t>
      </w:r>
      <w:r w:rsidR="0DC8C6AC" w:rsidRPr="2D4569B0">
        <w:rPr>
          <w:sz w:val="24"/>
          <w:szCs w:val="24"/>
          <w:lang w:val="hr-HR" w:eastAsia="hr-HR"/>
        </w:rPr>
        <w:t>pripravnosti</w:t>
      </w:r>
      <w:r w:rsidR="4A1E06EA" w:rsidRPr="2D4569B0">
        <w:rPr>
          <w:sz w:val="24"/>
          <w:szCs w:val="24"/>
          <w:lang w:val="hr-HR" w:eastAsia="hr-HR"/>
        </w:rPr>
        <w:t xml:space="preserve"> kojega je moguće podesiti između 0.5 i 1000 </w:t>
      </w:r>
      <w:proofErr w:type="spellStart"/>
      <w:r w:rsidR="4A1E06EA" w:rsidRPr="2D4569B0">
        <w:rPr>
          <w:sz w:val="24"/>
          <w:szCs w:val="24"/>
          <w:lang w:val="hr-HR" w:eastAsia="hr-HR"/>
        </w:rPr>
        <w:t>ms</w:t>
      </w:r>
      <w:proofErr w:type="spellEnd"/>
      <w:r w:rsidR="4A1E06EA" w:rsidRPr="2D4569B0">
        <w:rPr>
          <w:sz w:val="24"/>
          <w:szCs w:val="24"/>
          <w:lang w:val="hr-HR" w:eastAsia="hr-HR"/>
        </w:rPr>
        <w:t xml:space="preserve">. </w:t>
      </w:r>
      <w:r w:rsidR="38FAFC0D" w:rsidRPr="2D4569B0">
        <w:rPr>
          <w:sz w:val="24"/>
          <w:szCs w:val="24"/>
          <w:lang w:val="hr-HR" w:eastAsia="hr-HR"/>
        </w:rPr>
        <w:t xml:space="preserve">Kroz vrijeme pripravnosti senzor ne radi nikakva mjerenja i moguće je očitati vrijednosti sa senzora. </w:t>
      </w:r>
      <w:r w:rsidR="3CBC2773" w:rsidRPr="2D4569B0">
        <w:rPr>
          <w:sz w:val="24"/>
          <w:szCs w:val="24"/>
          <w:lang w:val="hr-HR" w:eastAsia="hr-HR"/>
        </w:rPr>
        <w:t>Senzor nudi mogućnost korištenja IIR filtra za temperaturu i tlak. IIR filtar služi za otklanjanje smetnji sa mjerenja (npr. lupanje vratima uzrokuje naglu promjenu tlaka). S obzirom na to da se vlaga sp</w:t>
      </w:r>
      <w:r w:rsidR="78EA3586" w:rsidRPr="2D4569B0">
        <w:rPr>
          <w:sz w:val="24"/>
          <w:szCs w:val="24"/>
          <w:lang w:val="hr-HR" w:eastAsia="hr-HR"/>
        </w:rPr>
        <w:t xml:space="preserve">oro mijenja, IIR filtar se ne koristi kod mjerenja vlage. IIR filtar se koristi </w:t>
      </w:r>
      <w:r w:rsidR="385F9632" w:rsidRPr="2D4569B0">
        <w:rPr>
          <w:sz w:val="24"/>
          <w:szCs w:val="24"/>
          <w:lang w:val="hr-HR" w:eastAsia="hr-HR"/>
        </w:rPr>
        <w:t xml:space="preserve">u slučaju kad se mjerenja trebaju obavljati </w:t>
      </w:r>
      <w:r w:rsidR="1AEE9B45" w:rsidRPr="2D4569B0">
        <w:rPr>
          <w:sz w:val="24"/>
          <w:szCs w:val="24"/>
          <w:lang w:val="hr-HR" w:eastAsia="hr-HR"/>
        </w:rPr>
        <w:t>u gustim intervalima</w:t>
      </w:r>
      <w:r w:rsidR="385F9632" w:rsidRPr="2D4569B0">
        <w:rPr>
          <w:sz w:val="24"/>
          <w:szCs w:val="24"/>
          <w:lang w:val="hr-HR" w:eastAsia="hr-HR"/>
        </w:rPr>
        <w:t>.</w:t>
      </w:r>
      <w:r w:rsidR="5A56A0B6" w:rsidRPr="2D4569B0">
        <w:rPr>
          <w:sz w:val="24"/>
          <w:szCs w:val="24"/>
          <w:lang w:val="hr-HR" w:eastAsia="hr-HR"/>
        </w:rPr>
        <w:t xml:space="preserve"> </w:t>
      </w:r>
      <w:r w:rsidR="0D79A2AD" w:rsidRPr="2D4569B0">
        <w:rPr>
          <w:sz w:val="24"/>
          <w:szCs w:val="24"/>
          <w:lang w:val="hr-HR" w:eastAsia="hr-HR"/>
        </w:rPr>
        <w:t xml:space="preserve">Vrijeme pripravnosti i podešavanje IIR filtra se obavljaju preko </w:t>
      </w:r>
      <w:proofErr w:type="spellStart"/>
      <w:r w:rsidR="0D79A2AD" w:rsidRPr="2D4569B0">
        <w:rPr>
          <w:i/>
          <w:iCs/>
          <w:sz w:val="24"/>
          <w:szCs w:val="24"/>
          <w:lang w:val="hr-HR" w:eastAsia="hr-HR"/>
        </w:rPr>
        <w:t>config</w:t>
      </w:r>
      <w:proofErr w:type="spellEnd"/>
      <w:r w:rsidR="0D79A2AD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0D79A2AD" w:rsidRPr="2D4569B0">
        <w:rPr>
          <w:sz w:val="24"/>
          <w:szCs w:val="24"/>
          <w:lang w:val="hr-HR" w:eastAsia="hr-HR"/>
        </w:rPr>
        <w:t xml:space="preserve">registra na adresi </w:t>
      </w:r>
      <w:r w:rsidR="75146D68" w:rsidRPr="2D4569B0">
        <w:rPr>
          <w:sz w:val="24"/>
          <w:szCs w:val="24"/>
          <w:lang w:val="hr-HR" w:eastAsia="hr-HR"/>
        </w:rPr>
        <w:t xml:space="preserve">senzora </w:t>
      </w:r>
      <w:r w:rsidR="0D79A2AD" w:rsidRPr="2D4569B0">
        <w:rPr>
          <w:sz w:val="24"/>
          <w:szCs w:val="24"/>
          <w:lang w:val="hr-HR" w:eastAsia="hr-HR"/>
        </w:rPr>
        <w:t>0x</w:t>
      </w:r>
      <w:r w:rsidR="37650A31" w:rsidRPr="2D4569B0">
        <w:rPr>
          <w:sz w:val="24"/>
          <w:szCs w:val="24"/>
          <w:lang w:val="hr-HR" w:eastAsia="hr-HR"/>
        </w:rPr>
        <w:t>F5.</w:t>
      </w:r>
      <w:r w:rsidR="39A2BD2E" w:rsidRPr="2D4569B0">
        <w:rPr>
          <w:sz w:val="24"/>
          <w:szCs w:val="24"/>
          <w:lang w:val="hr-HR" w:eastAsia="hr-HR"/>
        </w:rPr>
        <w:t xml:space="preserve"> Bitovima 7, 6 i 5 se podešava vrijeme pripravnosti, bitovima 4, 3 i 2 se podešava IIR filtar, a bitom 0 se podešava S</w:t>
      </w:r>
      <w:r w:rsidR="251A607C" w:rsidRPr="2D4569B0">
        <w:rPr>
          <w:sz w:val="24"/>
          <w:szCs w:val="24"/>
          <w:lang w:val="hr-HR" w:eastAsia="hr-HR"/>
        </w:rPr>
        <w:t xml:space="preserve">PI komunikacija dok se bit 1 ne koristi i uvijek iznosi 0. </w:t>
      </w:r>
      <w:r w:rsidR="39A2BD2E" w:rsidRPr="2D4569B0">
        <w:rPr>
          <w:sz w:val="24"/>
          <w:szCs w:val="24"/>
          <w:lang w:val="hr-HR" w:eastAsia="hr-HR"/>
        </w:rPr>
        <w:t xml:space="preserve">Za </w:t>
      </w:r>
      <w:r w:rsidR="06FFB4D7" w:rsidRPr="2D4569B0">
        <w:rPr>
          <w:sz w:val="24"/>
          <w:szCs w:val="24"/>
          <w:lang w:val="hr-HR" w:eastAsia="hr-HR"/>
        </w:rPr>
        <w:t>d</w:t>
      </w:r>
      <w:r w:rsidR="4545FD09" w:rsidRPr="2D4569B0">
        <w:rPr>
          <w:sz w:val="24"/>
          <w:szCs w:val="24"/>
          <w:lang w:val="hr-HR" w:eastAsia="hr-HR"/>
        </w:rPr>
        <w:t>odatna otklanjanja smetnji sa mjerenja senzor također nudi prekomjerno uzorkovanje</w:t>
      </w:r>
      <w:r w:rsidR="6B2D6D7B" w:rsidRPr="2D4569B0">
        <w:rPr>
          <w:sz w:val="24"/>
          <w:szCs w:val="24"/>
          <w:lang w:val="hr-HR" w:eastAsia="hr-HR"/>
        </w:rPr>
        <w:t>, koje je moguće posebno podesiti za svako mjerenje.</w:t>
      </w:r>
      <w:r w:rsidR="15FD9594" w:rsidRPr="2D4569B0">
        <w:rPr>
          <w:sz w:val="24"/>
          <w:szCs w:val="24"/>
          <w:lang w:val="hr-HR" w:eastAsia="hr-HR"/>
        </w:rPr>
        <w:t xml:space="preserve"> Prekomjerno uzorkovanje moguće je podesiti na </w:t>
      </w:r>
      <w:r w:rsidR="2D8316B3" w:rsidRPr="2D4569B0">
        <w:rPr>
          <w:sz w:val="24"/>
          <w:szCs w:val="24"/>
          <w:lang w:val="hr-HR" w:eastAsia="hr-HR"/>
        </w:rPr>
        <w:t>x</w:t>
      </w:r>
      <w:r w:rsidR="15FD9594" w:rsidRPr="2D4569B0">
        <w:rPr>
          <w:sz w:val="24"/>
          <w:szCs w:val="24"/>
          <w:lang w:val="hr-HR" w:eastAsia="hr-HR"/>
        </w:rPr>
        <w:t xml:space="preserve">1, </w:t>
      </w:r>
      <w:r w:rsidR="2D8316B3" w:rsidRPr="2D4569B0">
        <w:rPr>
          <w:sz w:val="24"/>
          <w:szCs w:val="24"/>
          <w:lang w:val="hr-HR" w:eastAsia="hr-HR"/>
        </w:rPr>
        <w:t>x</w:t>
      </w:r>
      <w:r w:rsidR="15FD9594" w:rsidRPr="2D4569B0">
        <w:rPr>
          <w:sz w:val="24"/>
          <w:szCs w:val="24"/>
          <w:lang w:val="hr-HR" w:eastAsia="hr-HR"/>
        </w:rPr>
        <w:t xml:space="preserve">2, </w:t>
      </w:r>
      <w:r w:rsidR="2B5522B1" w:rsidRPr="2D4569B0">
        <w:rPr>
          <w:sz w:val="24"/>
          <w:szCs w:val="24"/>
          <w:lang w:val="hr-HR" w:eastAsia="hr-HR"/>
        </w:rPr>
        <w:t>x</w:t>
      </w:r>
      <w:r w:rsidR="15FD9594" w:rsidRPr="2D4569B0">
        <w:rPr>
          <w:sz w:val="24"/>
          <w:szCs w:val="24"/>
          <w:lang w:val="hr-HR" w:eastAsia="hr-HR"/>
        </w:rPr>
        <w:t xml:space="preserve">4, </w:t>
      </w:r>
      <w:r w:rsidR="2B5522B1" w:rsidRPr="2D4569B0">
        <w:rPr>
          <w:sz w:val="24"/>
          <w:szCs w:val="24"/>
          <w:lang w:val="hr-HR" w:eastAsia="hr-HR"/>
        </w:rPr>
        <w:t>x</w:t>
      </w:r>
      <w:r w:rsidR="15FD9594" w:rsidRPr="2D4569B0">
        <w:rPr>
          <w:sz w:val="24"/>
          <w:szCs w:val="24"/>
          <w:lang w:val="hr-HR" w:eastAsia="hr-HR"/>
        </w:rPr>
        <w:t xml:space="preserve">8 i </w:t>
      </w:r>
      <w:r w:rsidR="25F75516" w:rsidRPr="2D4569B0">
        <w:rPr>
          <w:sz w:val="24"/>
          <w:szCs w:val="24"/>
          <w:lang w:val="hr-HR" w:eastAsia="hr-HR"/>
        </w:rPr>
        <w:t>x</w:t>
      </w:r>
      <w:r w:rsidR="15FD9594" w:rsidRPr="2D4569B0">
        <w:rPr>
          <w:sz w:val="24"/>
          <w:szCs w:val="24"/>
          <w:lang w:val="hr-HR" w:eastAsia="hr-HR"/>
        </w:rPr>
        <w:t>16.</w:t>
      </w:r>
      <w:r w:rsidR="6B2D6D7B" w:rsidRPr="2D4569B0">
        <w:rPr>
          <w:sz w:val="24"/>
          <w:szCs w:val="24"/>
          <w:lang w:val="hr-HR" w:eastAsia="hr-HR"/>
        </w:rPr>
        <w:t xml:space="preserve"> </w:t>
      </w:r>
      <w:r w:rsidR="1AB64B4F" w:rsidRPr="2D4569B0">
        <w:rPr>
          <w:sz w:val="24"/>
          <w:szCs w:val="24"/>
          <w:lang w:val="hr-HR" w:eastAsia="hr-HR"/>
        </w:rPr>
        <w:t xml:space="preserve">Prekomjerna uzorkovanja tlaka i temperature, kao i način rada senzora se podešavaju registrom </w:t>
      </w:r>
      <w:proofErr w:type="spellStart"/>
      <w:r w:rsidR="1AB64B4F" w:rsidRPr="2D4569B0">
        <w:rPr>
          <w:i/>
          <w:iCs/>
          <w:sz w:val="24"/>
          <w:szCs w:val="24"/>
          <w:lang w:val="hr-HR" w:eastAsia="hr-HR"/>
        </w:rPr>
        <w:t>ctrl_meas</w:t>
      </w:r>
      <w:proofErr w:type="spellEnd"/>
      <w:r w:rsidR="03A06967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03A06967" w:rsidRPr="2D4569B0">
        <w:rPr>
          <w:sz w:val="24"/>
          <w:szCs w:val="24"/>
          <w:lang w:val="hr-HR" w:eastAsia="hr-HR"/>
        </w:rPr>
        <w:t>na adresi uređaja 0xF4.</w:t>
      </w:r>
      <w:r w:rsidR="1AB64B4F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1AB64B4F" w:rsidRPr="2D4569B0">
        <w:rPr>
          <w:sz w:val="24"/>
          <w:szCs w:val="24"/>
          <w:lang w:val="hr-HR" w:eastAsia="hr-HR"/>
        </w:rPr>
        <w:t>Bitovi</w:t>
      </w:r>
      <w:r w:rsidR="061C5241" w:rsidRPr="2D4569B0">
        <w:rPr>
          <w:sz w:val="24"/>
          <w:szCs w:val="24"/>
          <w:lang w:val="hr-HR" w:eastAsia="hr-HR"/>
        </w:rPr>
        <w:t>ma</w:t>
      </w:r>
      <w:r w:rsidR="1AB64B4F" w:rsidRPr="2D4569B0">
        <w:rPr>
          <w:sz w:val="24"/>
          <w:szCs w:val="24"/>
          <w:lang w:val="hr-HR" w:eastAsia="hr-HR"/>
        </w:rPr>
        <w:t xml:space="preserve"> 7, 6</w:t>
      </w:r>
      <w:r w:rsidR="46841B93" w:rsidRPr="2D4569B0">
        <w:rPr>
          <w:sz w:val="24"/>
          <w:szCs w:val="24"/>
          <w:lang w:val="hr-HR" w:eastAsia="hr-HR"/>
        </w:rPr>
        <w:t xml:space="preserve"> i 5 se podešava mjerenje temperature, bitovima</w:t>
      </w:r>
      <w:r w:rsidR="2314F9DD" w:rsidRPr="2D4569B0">
        <w:rPr>
          <w:sz w:val="24"/>
          <w:szCs w:val="24"/>
          <w:lang w:val="hr-HR" w:eastAsia="hr-HR"/>
        </w:rPr>
        <w:t xml:space="preserve"> 4, 3 i 2 se podešava mjerenje tlaka, dok se bitovima 1 i 0 podešava način rada senzora. Mjerenje vlage se podešava zasebnim registrom </w:t>
      </w:r>
      <w:proofErr w:type="spellStart"/>
      <w:r w:rsidR="2314F9DD" w:rsidRPr="2D4569B0">
        <w:rPr>
          <w:i/>
          <w:iCs/>
          <w:sz w:val="24"/>
          <w:szCs w:val="24"/>
          <w:lang w:val="hr-HR" w:eastAsia="hr-HR"/>
        </w:rPr>
        <w:t>ctrl_hum</w:t>
      </w:r>
      <w:proofErr w:type="spellEnd"/>
      <w:r w:rsidR="2314F9DD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4D238FD8" w:rsidRPr="2D4569B0">
        <w:rPr>
          <w:sz w:val="24"/>
          <w:szCs w:val="24"/>
          <w:lang w:val="hr-HR" w:eastAsia="hr-HR"/>
        </w:rPr>
        <w:t>na adresi senzora 0xF2 uz pomoć 3 najmanje značajna bita.</w:t>
      </w:r>
      <w:r w:rsidR="1AB64B4F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64223F32" w:rsidRPr="2D4569B0">
        <w:rPr>
          <w:sz w:val="24"/>
          <w:szCs w:val="24"/>
          <w:lang w:val="hr-HR" w:eastAsia="hr-HR"/>
        </w:rPr>
        <w:t>Podatci dobiveni sa senzora</w:t>
      </w:r>
      <w:r w:rsidR="12E42517" w:rsidRPr="2D4569B0">
        <w:rPr>
          <w:sz w:val="24"/>
          <w:szCs w:val="24"/>
          <w:lang w:val="hr-HR" w:eastAsia="hr-HR"/>
        </w:rPr>
        <w:t xml:space="preserve"> su vrijednosti njegova ADC pretvornika, pa se prema tome oni</w:t>
      </w:r>
      <w:r w:rsidR="64223F32" w:rsidRPr="2D4569B0">
        <w:rPr>
          <w:sz w:val="24"/>
          <w:szCs w:val="24"/>
          <w:lang w:val="hr-HR" w:eastAsia="hr-HR"/>
        </w:rPr>
        <w:t xml:space="preserve"> trebaju izračunati uz pomoć </w:t>
      </w:r>
      <w:r w:rsidR="669220B8" w:rsidRPr="2D4569B0">
        <w:rPr>
          <w:sz w:val="24"/>
          <w:szCs w:val="24"/>
          <w:lang w:val="hr-HR" w:eastAsia="hr-HR"/>
        </w:rPr>
        <w:t>kompenzacijskih formula</w:t>
      </w:r>
      <w:r w:rsidR="64223F32" w:rsidRPr="2D4569B0">
        <w:rPr>
          <w:sz w:val="24"/>
          <w:szCs w:val="24"/>
          <w:lang w:val="hr-HR" w:eastAsia="hr-HR"/>
        </w:rPr>
        <w:t xml:space="preserve"> </w:t>
      </w:r>
      <w:r w:rsidR="4B11A407" w:rsidRPr="2D4569B0">
        <w:rPr>
          <w:sz w:val="24"/>
          <w:szCs w:val="24"/>
          <w:lang w:val="hr-HR" w:eastAsia="hr-HR"/>
        </w:rPr>
        <w:t xml:space="preserve">kako bismo dobili stvarne podatke koji se mogu dalje iskoristiti. </w:t>
      </w:r>
      <w:r w:rsidR="77287414" w:rsidRPr="2D4569B0">
        <w:rPr>
          <w:sz w:val="24"/>
          <w:szCs w:val="24"/>
          <w:lang w:val="hr-HR" w:eastAsia="hr-HR"/>
        </w:rPr>
        <w:t xml:space="preserve">Kompenzacijske formule nudi proizvođač u </w:t>
      </w:r>
      <w:r w:rsidR="77287414" w:rsidRPr="2D4569B0">
        <w:rPr>
          <w:sz w:val="24"/>
          <w:szCs w:val="24"/>
          <w:lang w:val="hr-HR" w:eastAsia="hr-HR"/>
        </w:rPr>
        <w:lastRenderedPageBreak/>
        <w:t>dokumentaciji senzora.</w:t>
      </w:r>
      <w:r w:rsidR="6CC3BFEE" w:rsidRPr="2D4569B0">
        <w:rPr>
          <w:sz w:val="24"/>
          <w:szCs w:val="24"/>
          <w:lang w:val="hr-HR" w:eastAsia="hr-HR"/>
        </w:rPr>
        <w:t xml:space="preserve"> Senzor podržava I</w:t>
      </w:r>
      <w:r w:rsidR="6CC3BFEE" w:rsidRPr="2D4569B0">
        <w:rPr>
          <w:sz w:val="24"/>
          <w:szCs w:val="24"/>
          <w:vertAlign w:val="superscript"/>
          <w:lang w:val="hr-HR" w:eastAsia="hr-HR"/>
        </w:rPr>
        <w:t>2</w:t>
      </w:r>
      <w:r w:rsidR="6CC3BFEE" w:rsidRPr="2D4569B0">
        <w:rPr>
          <w:sz w:val="24"/>
          <w:szCs w:val="24"/>
          <w:lang w:val="hr-HR" w:eastAsia="hr-HR"/>
        </w:rPr>
        <w:t>C i SPI komunikac</w:t>
      </w:r>
      <w:r w:rsidR="18E8F83A" w:rsidRPr="2D4569B0">
        <w:rPr>
          <w:sz w:val="24"/>
          <w:szCs w:val="24"/>
          <w:lang w:val="hr-HR" w:eastAsia="hr-HR"/>
        </w:rPr>
        <w:t>i</w:t>
      </w:r>
      <w:r w:rsidR="6CC3BFEE" w:rsidRPr="2D4569B0">
        <w:rPr>
          <w:sz w:val="24"/>
          <w:szCs w:val="24"/>
          <w:lang w:val="hr-HR" w:eastAsia="hr-HR"/>
        </w:rPr>
        <w:t xml:space="preserve">ju. </w:t>
      </w:r>
      <w:r w:rsidR="454500F4" w:rsidRPr="2D4569B0">
        <w:rPr>
          <w:sz w:val="24"/>
          <w:szCs w:val="24"/>
          <w:lang w:val="hr-HR" w:eastAsia="hr-HR"/>
        </w:rPr>
        <w:t>Proizvođač nudi svoj razvijeni API za senzor</w:t>
      </w:r>
      <w:r w:rsidR="23FBFFBE" w:rsidRPr="2D4569B0">
        <w:rPr>
          <w:sz w:val="24"/>
          <w:szCs w:val="24"/>
          <w:lang w:val="hr-HR" w:eastAsia="hr-HR"/>
        </w:rPr>
        <w:t>.</w:t>
      </w:r>
      <w:r w:rsidR="3C4A5DE8" w:rsidRPr="2D4569B0">
        <w:rPr>
          <w:sz w:val="24"/>
          <w:szCs w:val="24"/>
          <w:lang w:val="hr-HR" w:eastAsia="hr-HR"/>
        </w:rPr>
        <w:t xml:space="preserve"> Očitanja senzora se dobivaju iz registara 0xF7 do 0xFE.</w:t>
      </w:r>
      <w:r w:rsidR="6A14EC47" w:rsidRPr="2D4569B0">
        <w:rPr>
          <w:sz w:val="24"/>
          <w:szCs w:val="24"/>
          <w:lang w:val="hr-HR" w:eastAsia="hr-HR"/>
        </w:rPr>
        <w:t xml:space="preserve"> Kompletan izgled memorije i opisa registra se nalaze u poglavlju 5 dokumentacije senzora.</w:t>
      </w:r>
    </w:p>
    <w:p w14:paraId="41495138" w14:textId="43CEDD8A" w:rsidR="250B232A" w:rsidRDefault="73DEB213" w:rsidP="00C12F3F">
      <w:pPr>
        <w:spacing w:line="360" w:lineRule="auto"/>
        <w:ind w:firstLine="360"/>
        <w:jc w:val="both"/>
        <w:rPr>
          <w:sz w:val="24"/>
          <w:szCs w:val="24"/>
          <w:lang w:val="hr-HR" w:eastAsia="hr-HR"/>
        </w:rPr>
      </w:pPr>
      <w:r w:rsidRPr="2D4569B0">
        <w:rPr>
          <w:sz w:val="24"/>
          <w:szCs w:val="24"/>
          <w:lang w:val="hr-HR" w:eastAsia="hr-HR"/>
        </w:rPr>
        <w:t xml:space="preserve">Mjerenja će se odvijati u relativno velikim vremenskim razmacima, pa je potrebno koristiti kombinaciju </w:t>
      </w:r>
      <w:proofErr w:type="spellStart"/>
      <w:r w:rsidRPr="2D4569B0">
        <w:rPr>
          <w:i/>
          <w:iCs/>
          <w:sz w:val="24"/>
          <w:szCs w:val="24"/>
          <w:lang w:val="hr-HR" w:eastAsia="hr-HR"/>
        </w:rPr>
        <w:t>Sleep</w:t>
      </w:r>
      <w:proofErr w:type="spellEnd"/>
      <w:r w:rsidRPr="2D4569B0">
        <w:rPr>
          <w:i/>
          <w:iCs/>
          <w:sz w:val="24"/>
          <w:szCs w:val="24"/>
          <w:lang w:val="hr-HR" w:eastAsia="hr-HR"/>
        </w:rPr>
        <w:t xml:space="preserve"> </w:t>
      </w:r>
      <w:r w:rsidRPr="2D4569B0">
        <w:rPr>
          <w:sz w:val="24"/>
          <w:szCs w:val="24"/>
          <w:lang w:val="hr-HR" w:eastAsia="hr-HR"/>
        </w:rPr>
        <w:t xml:space="preserve">i </w:t>
      </w:r>
      <w:proofErr w:type="spellStart"/>
      <w:r w:rsidRPr="2D4569B0">
        <w:rPr>
          <w:i/>
          <w:iCs/>
          <w:sz w:val="24"/>
          <w:szCs w:val="24"/>
          <w:lang w:val="hr-HR" w:eastAsia="hr-HR"/>
        </w:rPr>
        <w:t>Forced</w:t>
      </w:r>
      <w:proofErr w:type="spellEnd"/>
      <w:r w:rsidRPr="2D4569B0">
        <w:rPr>
          <w:i/>
          <w:iCs/>
          <w:sz w:val="24"/>
          <w:szCs w:val="24"/>
          <w:lang w:val="hr-HR" w:eastAsia="hr-HR"/>
        </w:rPr>
        <w:t xml:space="preserve"> </w:t>
      </w:r>
      <w:r w:rsidRPr="2D4569B0">
        <w:rPr>
          <w:sz w:val="24"/>
          <w:szCs w:val="24"/>
          <w:lang w:val="hr-HR" w:eastAsia="hr-HR"/>
        </w:rPr>
        <w:t>načina rada</w:t>
      </w:r>
      <w:r w:rsidR="73D83D47" w:rsidRPr="2D4569B0">
        <w:rPr>
          <w:sz w:val="24"/>
          <w:szCs w:val="24"/>
          <w:lang w:val="hr-HR" w:eastAsia="hr-HR"/>
        </w:rPr>
        <w:t xml:space="preserve">. Proizvođač u </w:t>
      </w:r>
      <w:r w:rsidR="097D2623" w:rsidRPr="2D4569B0">
        <w:rPr>
          <w:sz w:val="24"/>
          <w:szCs w:val="24"/>
          <w:lang w:val="hr-HR" w:eastAsia="hr-HR"/>
        </w:rPr>
        <w:t>dokumentaciji</w:t>
      </w:r>
      <w:r w:rsidR="73D83D47" w:rsidRPr="2D4569B0">
        <w:rPr>
          <w:sz w:val="24"/>
          <w:szCs w:val="24"/>
          <w:lang w:val="hr-HR" w:eastAsia="hr-HR"/>
        </w:rPr>
        <w:t xml:space="preserve"> navodi preporučenu konfiguraciju za takav slučaj koju naziva “</w:t>
      </w:r>
      <w:proofErr w:type="spellStart"/>
      <w:r w:rsidR="73D83D47" w:rsidRPr="2D4569B0">
        <w:rPr>
          <w:i/>
          <w:iCs/>
          <w:sz w:val="24"/>
          <w:szCs w:val="24"/>
          <w:lang w:val="hr-HR" w:eastAsia="hr-HR"/>
        </w:rPr>
        <w:t>Weather</w:t>
      </w:r>
      <w:proofErr w:type="spellEnd"/>
      <w:r w:rsidR="73D83D47" w:rsidRPr="2D4569B0">
        <w:rPr>
          <w:i/>
          <w:iCs/>
          <w:sz w:val="24"/>
          <w:szCs w:val="24"/>
          <w:lang w:val="hr-HR" w:eastAsia="hr-HR"/>
        </w:rPr>
        <w:t xml:space="preserve"> monitoring</w:t>
      </w:r>
      <w:r w:rsidR="73D83D47" w:rsidRPr="2D4569B0">
        <w:rPr>
          <w:sz w:val="24"/>
          <w:szCs w:val="24"/>
          <w:lang w:val="hr-HR" w:eastAsia="hr-HR"/>
        </w:rPr>
        <w:t xml:space="preserve">”. </w:t>
      </w:r>
      <w:r w:rsidR="5468B97E" w:rsidRPr="2D4569B0">
        <w:rPr>
          <w:sz w:val="24"/>
          <w:szCs w:val="24"/>
          <w:lang w:val="hr-HR" w:eastAsia="hr-HR"/>
        </w:rPr>
        <w:t>U tom režimu rada senzor</w:t>
      </w:r>
      <w:r w:rsidR="727CDF7D" w:rsidRPr="2D4569B0">
        <w:rPr>
          <w:sz w:val="24"/>
          <w:szCs w:val="24"/>
          <w:lang w:val="hr-HR" w:eastAsia="hr-HR"/>
        </w:rPr>
        <w:t xml:space="preserve"> mjeri temperaturu, tlak i vlagu zraka uz prekomjerno uzorkovanje x1</w:t>
      </w:r>
      <w:r w:rsidR="383BD1EB" w:rsidRPr="2D4569B0">
        <w:rPr>
          <w:sz w:val="24"/>
          <w:szCs w:val="24"/>
          <w:lang w:val="hr-HR" w:eastAsia="hr-HR"/>
        </w:rPr>
        <w:t xml:space="preserve"> i onemogućen IIR filtar. </w:t>
      </w:r>
      <w:r w:rsidR="41B119BD" w:rsidRPr="2D4569B0">
        <w:rPr>
          <w:sz w:val="24"/>
          <w:szCs w:val="24"/>
          <w:lang w:val="hr-HR" w:eastAsia="hr-HR"/>
        </w:rPr>
        <w:t>Prema tome, vrijednosti konfiguracijskih registara senzora su sljedeće:</w:t>
      </w:r>
    </w:p>
    <w:p w14:paraId="38A5EB1E" w14:textId="5ABC4223" w:rsidR="15610B12" w:rsidRDefault="41B119BD" w:rsidP="002319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config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(0xF5) = 0x00</w:t>
      </w:r>
    </w:p>
    <w:p w14:paraId="32F983C9" w14:textId="30AFDC25" w:rsidR="15610B12" w:rsidRDefault="41B119BD" w:rsidP="002319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ctrl_meas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(0xF4) = 0x26</w:t>
      </w:r>
    </w:p>
    <w:p w14:paraId="4D759C2D" w14:textId="0F748462" w:rsidR="2D4569B0" w:rsidRPr="003D057B" w:rsidRDefault="41B119BD" w:rsidP="002319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>ctrl_hum</w:t>
      </w:r>
      <w:proofErr w:type="spellEnd"/>
      <w:r w:rsidRPr="2D4569B0">
        <w:rPr>
          <w:rFonts w:ascii="Times New Roman" w:eastAsia="Times New Roman" w:hAnsi="Times New Roman"/>
          <w:i/>
          <w:iCs/>
          <w:sz w:val="24"/>
          <w:szCs w:val="24"/>
          <w:lang w:eastAsia="hr-HR"/>
        </w:rPr>
        <w:t xml:space="preserve"> 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(0xF2) = 0x01</w:t>
      </w:r>
    </w:p>
    <w:p w14:paraId="68AECCC1" w14:textId="1AF4A0CE" w:rsidR="2382E120" w:rsidRDefault="383BD1EB" w:rsidP="003D057B">
      <w:pPr>
        <w:spacing w:line="360" w:lineRule="auto"/>
        <w:ind w:firstLine="360"/>
        <w:jc w:val="both"/>
        <w:rPr>
          <w:sz w:val="24"/>
          <w:szCs w:val="24"/>
          <w:lang w:val="hr-HR" w:eastAsia="hr-HR"/>
        </w:rPr>
      </w:pPr>
      <w:r w:rsidRPr="2D4569B0">
        <w:rPr>
          <w:sz w:val="24"/>
          <w:szCs w:val="24"/>
          <w:lang w:val="hr-HR" w:eastAsia="hr-HR"/>
        </w:rPr>
        <w:t xml:space="preserve">S obzirom na to da je </w:t>
      </w:r>
      <w:r w:rsidR="4F7A59E3" w:rsidRPr="2D4569B0">
        <w:rPr>
          <w:sz w:val="24"/>
          <w:szCs w:val="24"/>
          <w:lang w:val="hr-HR" w:eastAsia="hr-HR"/>
        </w:rPr>
        <w:t>proizvođačev API preopširan za projekt</w:t>
      </w:r>
      <w:r w:rsidR="4735D641" w:rsidRPr="2D4569B0">
        <w:rPr>
          <w:sz w:val="24"/>
          <w:szCs w:val="24"/>
          <w:lang w:val="hr-HR" w:eastAsia="hr-HR"/>
        </w:rPr>
        <w:t>,</w:t>
      </w:r>
      <w:r w:rsidR="4F7A59E3" w:rsidRPr="2D4569B0">
        <w:rPr>
          <w:sz w:val="24"/>
          <w:szCs w:val="24"/>
          <w:lang w:val="hr-HR" w:eastAsia="hr-HR"/>
        </w:rPr>
        <w:t xml:space="preserve"> potrebno je razviti vlastiti API. Senzor će također koristiti I</w:t>
      </w:r>
      <w:r w:rsidR="4F7A59E3" w:rsidRPr="2D4569B0">
        <w:rPr>
          <w:sz w:val="24"/>
          <w:szCs w:val="24"/>
          <w:vertAlign w:val="superscript"/>
          <w:lang w:val="hr-HR" w:eastAsia="hr-HR"/>
        </w:rPr>
        <w:t>2</w:t>
      </w:r>
      <w:r w:rsidR="4F7A59E3" w:rsidRPr="2D4569B0">
        <w:rPr>
          <w:sz w:val="24"/>
          <w:szCs w:val="24"/>
          <w:lang w:val="hr-HR" w:eastAsia="hr-HR"/>
        </w:rPr>
        <w:t>C komunikaciju</w:t>
      </w:r>
      <w:r w:rsidR="45AA6E85" w:rsidRPr="2D4569B0">
        <w:rPr>
          <w:sz w:val="24"/>
          <w:szCs w:val="24"/>
          <w:lang w:val="hr-HR" w:eastAsia="hr-HR"/>
        </w:rPr>
        <w:t>, pa je način spajanja senzora sljedeći:</w:t>
      </w:r>
    </w:p>
    <w:p w14:paraId="2FC5C50D" w14:textId="23C7FDDC" w:rsidR="59F68D9F" w:rsidRDefault="45AA6E85" w:rsidP="002319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SCL senzora </w:t>
      </w:r>
      <w:r w:rsidR="1CFB7D49" w:rsidRPr="2D4569B0">
        <w:rPr>
          <w:rFonts w:ascii="Times New Roman" w:eastAsia="Times New Roman" w:hAnsi="Times New Roman"/>
          <w:sz w:val="24"/>
          <w:szCs w:val="24"/>
          <w:lang w:eastAsia="hr-HR"/>
        </w:rPr>
        <w:t>-&gt; PA8</w:t>
      </w:r>
    </w:p>
    <w:p w14:paraId="2D1254F0" w14:textId="70CD4127" w:rsidR="189B72D1" w:rsidRDefault="1CFB7D49" w:rsidP="002319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SDA senzora -&gt; PC9</w:t>
      </w:r>
    </w:p>
    <w:p w14:paraId="21240126" w14:textId="346794E2" w:rsidR="189B72D1" w:rsidRDefault="1CFB7D49" w:rsidP="002319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CSB senzora -&gt; prazan</w:t>
      </w:r>
    </w:p>
    <w:p w14:paraId="76EE44FF" w14:textId="784ECD18" w:rsidR="2D4569B0" w:rsidRPr="000E113C" w:rsidRDefault="1CFB7D49" w:rsidP="002319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SDO senzora -&gt; GND</w:t>
      </w:r>
    </w:p>
    <w:p w14:paraId="059CCE62" w14:textId="754F877D" w:rsidR="1082A97D" w:rsidRDefault="1CFB7D49" w:rsidP="000E113C">
      <w:pPr>
        <w:spacing w:line="360" w:lineRule="auto"/>
        <w:ind w:firstLine="360"/>
        <w:jc w:val="both"/>
        <w:rPr>
          <w:sz w:val="24"/>
          <w:szCs w:val="24"/>
          <w:lang w:val="hr-HR" w:eastAsia="hr-HR"/>
        </w:rPr>
      </w:pPr>
      <w:r w:rsidRPr="2D4569B0">
        <w:rPr>
          <w:sz w:val="24"/>
          <w:szCs w:val="24"/>
          <w:lang w:val="hr-HR" w:eastAsia="hr-HR"/>
        </w:rPr>
        <w:t xml:space="preserve">Navedene stezaljke pločice odgovaraju I2C3 periferiji </w:t>
      </w:r>
      <w:proofErr w:type="spellStart"/>
      <w:r w:rsidRPr="2D4569B0">
        <w:rPr>
          <w:sz w:val="24"/>
          <w:szCs w:val="24"/>
          <w:lang w:val="hr-HR" w:eastAsia="hr-HR"/>
        </w:rPr>
        <w:t>mikrokontrolera</w:t>
      </w:r>
      <w:proofErr w:type="spellEnd"/>
      <w:r w:rsidRPr="2D4569B0">
        <w:rPr>
          <w:sz w:val="24"/>
          <w:szCs w:val="24"/>
          <w:lang w:val="hr-HR" w:eastAsia="hr-HR"/>
        </w:rPr>
        <w:t>.</w:t>
      </w:r>
      <w:r w:rsidR="0BF46CBA" w:rsidRPr="2D4569B0">
        <w:rPr>
          <w:sz w:val="24"/>
          <w:szCs w:val="24"/>
          <w:lang w:val="hr-HR" w:eastAsia="hr-HR"/>
        </w:rPr>
        <w:t xml:space="preserve"> Prije samog mjerenja potrebno je iz senzora učitati kalibracijske parametre koji će se koristiti kod kalibracijskih funkcija. Kalibracijski parametri su konstantne vrijednosti </w:t>
      </w:r>
      <w:r w:rsidR="2DFC8F2B" w:rsidRPr="2D4569B0">
        <w:rPr>
          <w:sz w:val="24"/>
          <w:szCs w:val="24"/>
          <w:lang w:val="hr-HR" w:eastAsia="hr-HR"/>
        </w:rPr>
        <w:t xml:space="preserve">i potrebno ih je učitati samo jednom kod početka rada uređaja. S obzirom na to da se koristi kombinacija </w:t>
      </w:r>
      <w:proofErr w:type="spellStart"/>
      <w:r w:rsidR="2DFC8F2B" w:rsidRPr="2D4569B0">
        <w:rPr>
          <w:i/>
          <w:iCs/>
          <w:sz w:val="24"/>
          <w:szCs w:val="24"/>
          <w:lang w:val="hr-HR" w:eastAsia="hr-HR"/>
        </w:rPr>
        <w:t>Sleep</w:t>
      </w:r>
      <w:proofErr w:type="spellEnd"/>
      <w:r w:rsidR="2DFC8F2B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2DFC8F2B" w:rsidRPr="2D4569B0">
        <w:rPr>
          <w:sz w:val="24"/>
          <w:szCs w:val="24"/>
          <w:lang w:val="hr-HR" w:eastAsia="hr-HR"/>
        </w:rPr>
        <w:t xml:space="preserve">i </w:t>
      </w:r>
      <w:proofErr w:type="spellStart"/>
      <w:r w:rsidR="2DFC8F2B" w:rsidRPr="2D4569B0">
        <w:rPr>
          <w:i/>
          <w:iCs/>
          <w:sz w:val="24"/>
          <w:szCs w:val="24"/>
          <w:lang w:val="hr-HR" w:eastAsia="hr-HR"/>
        </w:rPr>
        <w:t>Forced</w:t>
      </w:r>
      <w:proofErr w:type="spellEnd"/>
      <w:r w:rsidR="2E54AFC5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2E54AFC5" w:rsidRPr="2D4569B0">
        <w:rPr>
          <w:sz w:val="24"/>
          <w:szCs w:val="24"/>
          <w:lang w:val="hr-HR" w:eastAsia="hr-HR"/>
        </w:rPr>
        <w:t xml:space="preserve">načina rada, prije svakog novog dohvaćanja vrijednosti sa senzora potrebno je prvo prebaciti senzor u </w:t>
      </w:r>
      <w:proofErr w:type="spellStart"/>
      <w:r w:rsidR="2E54AFC5" w:rsidRPr="2D4569B0">
        <w:rPr>
          <w:sz w:val="24"/>
          <w:szCs w:val="24"/>
          <w:lang w:val="hr-HR" w:eastAsia="hr-HR"/>
        </w:rPr>
        <w:t>Forced</w:t>
      </w:r>
      <w:proofErr w:type="spellEnd"/>
      <w:r w:rsidR="2E54AFC5" w:rsidRPr="2D4569B0">
        <w:rPr>
          <w:sz w:val="24"/>
          <w:szCs w:val="24"/>
          <w:lang w:val="hr-HR" w:eastAsia="hr-HR"/>
        </w:rPr>
        <w:t xml:space="preserve"> način rada kako bi se napravilo novo mjerenje.</w:t>
      </w:r>
      <w:r w:rsidR="3A9A8005" w:rsidRPr="2D4569B0">
        <w:rPr>
          <w:sz w:val="24"/>
          <w:szCs w:val="24"/>
          <w:lang w:val="hr-HR" w:eastAsia="hr-HR"/>
        </w:rPr>
        <w:t xml:space="preserve"> Trajanje mjerenja iznosi 8 </w:t>
      </w:r>
      <w:proofErr w:type="spellStart"/>
      <w:r w:rsidR="3A9A8005" w:rsidRPr="2D4569B0">
        <w:rPr>
          <w:sz w:val="24"/>
          <w:szCs w:val="24"/>
          <w:lang w:val="hr-HR" w:eastAsia="hr-HR"/>
        </w:rPr>
        <w:t>ms</w:t>
      </w:r>
      <w:proofErr w:type="spellEnd"/>
      <w:r w:rsidR="3A9A8005" w:rsidRPr="2D4569B0">
        <w:rPr>
          <w:sz w:val="24"/>
          <w:szCs w:val="24"/>
          <w:lang w:val="hr-HR" w:eastAsia="hr-HR"/>
        </w:rPr>
        <w:t xml:space="preserve"> pa je potrebno pričekati neko vrijeme nakon postavljanja senzora u </w:t>
      </w:r>
      <w:proofErr w:type="spellStart"/>
      <w:r w:rsidR="3A9A8005" w:rsidRPr="2D4569B0">
        <w:rPr>
          <w:i/>
          <w:iCs/>
          <w:sz w:val="24"/>
          <w:szCs w:val="24"/>
          <w:lang w:val="hr-HR" w:eastAsia="hr-HR"/>
        </w:rPr>
        <w:t>Forced</w:t>
      </w:r>
      <w:proofErr w:type="spellEnd"/>
      <w:r w:rsidR="3A9A8005" w:rsidRPr="2D4569B0">
        <w:rPr>
          <w:i/>
          <w:iCs/>
          <w:sz w:val="24"/>
          <w:szCs w:val="24"/>
          <w:lang w:val="hr-HR" w:eastAsia="hr-HR"/>
        </w:rPr>
        <w:t xml:space="preserve"> </w:t>
      </w:r>
      <w:r w:rsidR="3A9A8005" w:rsidRPr="2D4569B0">
        <w:rPr>
          <w:sz w:val="24"/>
          <w:szCs w:val="24"/>
          <w:lang w:val="hr-HR" w:eastAsia="hr-HR"/>
        </w:rPr>
        <w:t xml:space="preserve">način rada. Trajanje vremena </w:t>
      </w:r>
      <w:r w:rsidR="737EBDA2" w:rsidRPr="2D4569B0">
        <w:rPr>
          <w:sz w:val="24"/>
          <w:szCs w:val="24"/>
          <w:lang w:val="hr-HR" w:eastAsia="hr-HR"/>
        </w:rPr>
        <w:t xml:space="preserve">mjerenja </w:t>
      </w:r>
      <w:r w:rsidR="76E98BEB" w:rsidRPr="2D4569B0">
        <w:rPr>
          <w:sz w:val="24"/>
          <w:szCs w:val="24"/>
          <w:lang w:val="hr-HR" w:eastAsia="hr-HR"/>
        </w:rPr>
        <w:t xml:space="preserve">opisano je </w:t>
      </w:r>
      <w:hyperlink r:id="rId20">
        <w:r w:rsidR="3A9A8005" w:rsidRPr="2D4569B0">
          <w:rPr>
            <w:rStyle w:val="Hyperlink"/>
            <w:sz w:val="24"/>
            <w:szCs w:val="24"/>
            <w:lang w:val="hr-HR" w:eastAsia="hr-HR"/>
          </w:rPr>
          <w:t xml:space="preserve">u </w:t>
        </w:r>
        <w:r w:rsidR="2553372C" w:rsidRPr="2D4569B0">
          <w:rPr>
            <w:rStyle w:val="Hyperlink"/>
            <w:sz w:val="24"/>
            <w:szCs w:val="24"/>
            <w:lang w:val="hr-HR" w:eastAsia="hr-HR"/>
          </w:rPr>
          <w:t>dodatku B</w:t>
        </w:r>
        <w:r w:rsidR="467D9D83" w:rsidRPr="2D4569B0">
          <w:rPr>
            <w:rStyle w:val="Hyperlink"/>
            <w:sz w:val="24"/>
            <w:szCs w:val="24"/>
            <w:lang w:val="hr-HR" w:eastAsia="hr-HR"/>
          </w:rPr>
          <w:t xml:space="preserve"> dokumentacije senzora</w:t>
        </w:r>
      </w:hyperlink>
      <w:r w:rsidR="467D9D83" w:rsidRPr="2D4569B0">
        <w:rPr>
          <w:sz w:val="24"/>
          <w:szCs w:val="24"/>
          <w:lang w:val="hr-HR" w:eastAsia="hr-HR"/>
        </w:rPr>
        <w:t>.</w:t>
      </w:r>
    </w:p>
    <w:p w14:paraId="14AF529E" w14:textId="3DCC4B85" w:rsidR="2D4569B0" w:rsidRDefault="2D4569B0" w:rsidP="002319A4">
      <w:pPr>
        <w:spacing w:line="360" w:lineRule="auto"/>
        <w:jc w:val="both"/>
        <w:rPr>
          <w:sz w:val="24"/>
          <w:szCs w:val="24"/>
          <w:lang w:val="hr-HR" w:eastAsia="hr-HR"/>
        </w:rPr>
      </w:pPr>
    </w:p>
    <w:p w14:paraId="62CA6EFB" w14:textId="3E35FBC2" w:rsidR="0996DA52" w:rsidRDefault="07AC746B" w:rsidP="002319A4">
      <w:pPr>
        <w:spacing w:line="360" w:lineRule="auto"/>
        <w:jc w:val="both"/>
        <w:rPr>
          <w:sz w:val="24"/>
          <w:szCs w:val="24"/>
          <w:u w:val="single"/>
          <w:lang w:val="hr-HR" w:eastAsia="hr-HR"/>
        </w:rPr>
      </w:pPr>
      <w:r w:rsidRPr="2D4569B0">
        <w:rPr>
          <w:sz w:val="24"/>
          <w:szCs w:val="24"/>
          <w:u w:val="single"/>
          <w:lang w:val="hr-HR" w:eastAsia="hr-HR"/>
        </w:rPr>
        <w:t>Senzor vlažnosti tla</w:t>
      </w:r>
    </w:p>
    <w:p w14:paraId="1EBED345" w14:textId="1294E341" w:rsidR="1A8DC0A8" w:rsidRDefault="7276E079" w:rsidP="00623B1A">
      <w:pPr>
        <w:spacing w:line="360" w:lineRule="auto"/>
        <w:ind w:firstLine="720"/>
        <w:jc w:val="both"/>
        <w:rPr>
          <w:sz w:val="24"/>
          <w:szCs w:val="24"/>
          <w:lang w:val="hr-HR" w:eastAsia="hr-HR"/>
        </w:rPr>
      </w:pPr>
      <w:r w:rsidRPr="2D4569B0">
        <w:rPr>
          <w:sz w:val="24"/>
          <w:szCs w:val="24"/>
          <w:lang w:val="hr-HR" w:eastAsia="hr-HR"/>
        </w:rPr>
        <w:t xml:space="preserve">YL-69 je sonda koja se sastoji od dvije elektrode. Sama po sebi sonda ne može dati nikakav izlazni signal, te ju je stoga potrebno spojiti na pločicu sa LM393 </w:t>
      </w:r>
      <w:proofErr w:type="spellStart"/>
      <w:r w:rsidRPr="2D4569B0">
        <w:rPr>
          <w:sz w:val="24"/>
          <w:szCs w:val="24"/>
          <w:lang w:val="hr-HR" w:eastAsia="hr-HR"/>
        </w:rPr>
        <w:t>komparatorom</w:t>
      </w:r>
      <w:proofErr w:type="spellEnd"/>
      <w:r w:rsidR="19A72D96" w:rsidRPr="2D4569B0">
        <w:rPr>
          <w:sz w:val="24"/>
          <w:szCs w:val="24"/>
          <w:lang w:val="hr-HR" w:eastAsia="hr-HR"/>
        </w:rPr>
        <w:t xml:space="preserve">. Pločica, osim stezaljka za napajanje, ima još dvije dodatne stezaljke: D0 i A0. Stezaljka D0 </w:t>
      </w:r>
      <w:r w:rsidR="2BC6A5AE" w:rsidRPr="2D4569B0">
        <w:rPr>
          <w:sz w:val="24"/>
          <w:szCs w:val="24"/>
          <w:lang w:val="hr-HR" w:eastAsia="hr-HR"/>
        </w:rPr>
        <w:t xml:space="preserve">može </w:t>
      </w:r>
      <w:r w:rsidR="2BC6A5AE" w:rsidRPr="2D4569B0">
        <w:rPr>
          <w:sz w:val="24"/>
          <w:szCs w:val="24"/>
          <w:lang w:val="hr-HR" w:eastAsia="hr-HR"/>
        </w:rPr>
        <w:lastRenderedPageBreak/>
        <w:t xml:space="preserve">dati logičku nulu ili logičku jedinicu, ovisno o izlazu iz </w:t>
      </w:r>
      <w:proofErr w:type="spellStart"/>
      <w:r w:rsidR="2BC6A5AE" w:rsidRPr="2D4569B0">
        <w:rPr>
          <w:sz w:val="24"/>
          <w:szCs w:val="24"/>
          <w:lang w:val="hr-HR" w:eastAsia="hr-HR"/>
        </w:rPr>
        <w:t>komparatora</w:t>
      </w:r>
      <w:proofErr w:type="spellEnd"/>
      <w:r w:rsidR="2BC6A5AE" w:rsidRPr="2D4569B0">
        <w:rPr>
          <w:sz w:val="24"/>
          <w:szCs w:val="24"/>
          <w:lang w:val="hr-HR" w:eastAsia="hr-HR"/>
        </w:rPr>
        <w:t xml:space="preserve">. </w:t>
      </w:r>
      <w:proofErr w:type="spellStart"/>
      <w:r w:rsidR="2BC6A5AE" w:rsidRPr="2D4569B0">
        <w:rPr>
          <w:sz w:val="24"/>
          <w:szCs w:val="24"/>
          <w:lang w:val="hr-HR" w:eastAsia="hr-HR"/>
        </w:rPr>
        <w:t>Okidni</w:t>
      </w:r>
      <w:proofErr w:type="spellEnd"/>
      <w:r w:rsidR="2BC6A5AE" w:rsidRPr="2D4569B0">
        <w:rPr>
          <w:sz w:val="24"/>
          <w:szCs w:val="24"/>
          <w:lang w:val="hr-HR" w:eastAsia="hr-HR"/>
        </w:rPr>
        <w:t xml:space="preserve"> prag </w:t>
      </w:r>
      <w:proofErr w:type="spellStart"/>
      <w:r w:rsidR="2BC6A5AE" w:rsidRPr="2D4569B0">
        <w:rPr>
          <w:sz w:val="24"/>
          <w:szCs w:val="24"/>
          <w:lang w:val="hr-HR" w:eastAsia="hr-HR"/>
        </w:rPr>
        <w:t>komparatora</w:t>
      </w:r>
      <w:proofErr w:type="spellEnd"/>
      <w:r w:rsidR="2BC6A5AE" w:rsidRPr="2D4569B0">
        <w:rPr>
          <w:sz w:val="24"/>
          <w:szCs w:val="24"/>
          <w:lang w:val="hr-HR" w:eastAsia="hr-HR"/>
        </w:rPr>
        <w:t xml:space="preserve"> se podešava potenciometrom na pločici</w:t>
      </w:r>
      <w:r w:rsidR="543D56FF" w:rsidRPr="2D4569B0">
        <w:rPr>
          <w:sz w:val="24"/>
          <w:szCs w:val="24"/>
          <w:lang w:val="hr-HR" w:eastAsia="hr-HR"/>
        </w:rPr>
        <w:t xml:space="preserve">. </w:t>
      </w:r>
      <w:r w:rsidR="080A762E" w:rsidRPr="2D4569B0">
        <w:rPr>
          <w:sz w:val="24"/>
          <w:szCs w:val="24"/>
          <w:lang w:val="hr-HR" w:eastAsia="hr-HR"/>
        </w:rPr>
        <w:t xml:space="preserve">Sonda je spojena na </w:t>
      </w:r>
      <w:proofErr w:type="spellStart"/>
      <w:r w:rsidR="080A762E" w:rsidRPr="2D4569B0">
        <w:rPr>
          <w:sz w:val="24"/>
          <w:szCs w:val="24"/>
          <w:lang w:val="hr-HR" w:eastAsia="hr-HR"/>
        </w:rPr>
        <w:t>komparator</w:t>
      </w:r>
      <w:proofErr w:type="spellEnd"/>
      <w:r w:rsidR="080A762E" w:rsidRPr="2D4569B0">
        <w:rPr>
          <w:sz w:val="24"/>
          <w:szCs w:val="24"/>
          <w:lang w:val="hr-HR" w:eastAsia="hr-HR"/>
        </w:rPr>
        <w:t xml:space="preserve">  te, ovisno o vlažnosti tla</w:t>
      </w:r>
      <w:r w:rsidR="73C47FFD" w:rsidRPr="2D4569B0">
        <w:rPr>
          <w:sz w:val="24"/>
          <w:szCs w:val="24"/>
          <w:lang w:val="hr-HR" w:eastAsia="hr-HR"/>
        </w:rPr>
        <w:t>, na izlazu će dati nulu ili jedinicu. Stezaljka A0 nam daje analognu vrijednost otpora između dviju elektroda na sondi. Pomoću otpora se može izmjeriti vlaga u tlu.</w:t>
      </w:r>
      <w:r w:rsidR="4267FEA5" w:rsidRPr="2D4569B0">
        <w:rPr>
          <w:sz w:val="24"/>
          <w:szCs w:val="24"/>
          <w:lang w:val="hr-HR" w:eastAsia="hr-HR"/>
        </w:rPr>
        <w:t xml:space="preserve"> Radi jednostavnosti podešavanja koristit će se stezaljka A0, jer korisnik mora softverski unijeti željenu</w:t>
      </w:r>
      <w:r w:rsidR="7DEBF953" w:rsidRPr="2D4569B0">
        <w:rPr>
          <w:sz w:val="24"/>
          <w:szCs w:val="24"/>
          <w:lang w:val="hr-HR" w:eastAsia="hr-HR"/>
        </w:rPr>
        <w:t xml:space="preserve"> vrijednost vlage. S obzirom da na stezaljci A0 dobivamo napon, potrebno je spomenutu stezaljku spojiti na AD</w:t>
      </w:r>
      <w:r w:rsidR="4AA14A42" w:rsidRPr="2D4569B0">
        <w:rPr>
          <w:sz w:val="24"/>
          <w:szCs w:val="24"/>
          <w:lang w:val="hr-HR" w:eastAsia="hr-HR"/>
        </w:rPr>
        <w:t xml:space="preserve">C. STM32F429ZITx </w:t>
      </w:r>
      <w:proofErr w:type="spellStart"/>
      <w:r w:rsidR="4AA14A42" w:rsidRPr="2D4569B0">
        <w:rPr>
          <w:sz w:val="24"/>
          <w:szCs w:val="24"/>
          <w:lang w:val="hr-HR" w:eastAsia="hr-HR"/>
        </w:rPr>
        <w:t>mikrokontroler</w:t>
      </w:r>
      <w:proofErr w:type="spellEnd"/>
      <w:r w:rsidR="4AA14A42" w:rsidRPr="2D4569B0">
        <w:rPr>
          <w:sz w:val="24"/>
          <w:szCs w:val="24"/>
          <w:lang w:val="hr-HR" w:eastAsia="hr-HR"/>
        </w:rPr>
        <w:t xml:space="preserve"> nudi 3 ADC pretvornika, svaki sa 16 kanala. Koristit će se četvrti kanal trećeg ADC pretvornika, tj</w:t>
      </w:r>
      <w:r w:rsidR="20B9C4F4" w:rsidRPr="2D4569B0">
        <w:rPr>
          <w:sz w:val="24"/>
          <w:szCs w:val="24"/>
          <w:lang w:val="hr-HR" w:eastAsia="hr-HR"/>
        </w:rPr>
        <w:t xml:space="preserve">. periferija ADC3 na </w:t>
      </w:r>
      <w:proofErr w:type="spellStart"/>
      <w:r w:rsidR="20B9C4F4" w:rsidRPr="2D4569B0">
        <w:rPr>
          <w:sz w:val="24"/>
          <w:szCs w:val="24"/>
          <w:lang w:val="hr-HR" w:eastAsia="hr-HR"/>
        </w:rPr>
        <w:t>mikrokontroleru</w:t>
      </w:r>
      <w:proofErr w:type="spellEnd"/>
      <w:r w:rsidR="20B9C4F4" w:rsidRPr="2D4569B0">
        <w:rPr>
          <w:sz w:val="24"/>
          <w:szCs w:val="24"/>
          <w:lang w:val="hr-HR" w:eastAsia="hr-HR"/>
        </w:rPr>
        <w:t xml:space="preserve">, što odgovara stezaljci PF6 na </w:t>
      </w:r>
      <w:proofErr w:type="spellStart"/>
      <w:r w:rsidR="20B9C4F4" w:rsidRPr="2D4569B0">
        <w:rPr>
          <w:sz w:val="24"/>
          <w:szCs w:val="24"/>
          <w:lang w:val="hr-HR" w:eastAsia="hr-HR"/>
        </w:rPr>
        <w:t>mikrokontroleru</w:t>
      </w:r>
      <w:proofErr w:type="spellEnd"/>
      <w:r w:rsidR="20B9C4F4" w:rsidRPr="2D4569B0">
        <w:rPr>
          <w:sz w:val="24"/>
          <w:szCs w:val="24"/>
          <w:lang w:val="hr-HR" w:eastAsia="hr-HR"/>
        </w:rPr>
        <w:t>.</w:t>
      </w:r>
      <w:r w:rsidR="5FD55F87" w:rsidRPr="2D4569B0">
        <w:rPr>
          <w:sz w:val="24"/>
          <w:szCs w:val="24"/>
          <w:lang w:val="hr-HR" w:eastAsia="hr-HR"/>
        </w:rPr>
        <w:t xml:space="preserve"> Prema tome, potrebno je inicijalizirati ADC3 periferiju i napisati driver za senzor. Treba napomenuti </w:t>
      </w:r>
      <w:r w:rsidR="6303B518" w:rsidRPr="2D4569B0">
        <w:rPr>
          <w:sz w:val="24"/>
          <w:szCs w:val="24"/>
          <w:lang w:val="hr-HR" w:eastAsia="hr-HR"/>
        </w:rPr>
        <w:t>da je potrebno kalibrirati senzor. To se može napraviti tako da se senzor prvo stavi u suho tlo, zabiljež</w:t>
      </w:r>
      <w:r w:rsidR="08FB9F21" w:rsidRPr="2D4569B0">
        <w:rPr>
          <w:sz w:val="24"/>
          <w:szCs w:val="24"/>
          <w:lang w:val="hr-HR" w:eastAsia="hr-HR"/>
        </w:rPr>
        <w:t>i</w:t>
      </w:r>
      <w:r w:rsidR="6303B518" w:rsidRPr="2D4569B0">
        <w:rPr>
          <w:sz w:val="24"/>
          <w:szCs w:val="24"/>
          <w:lang w:val="hr-HR" w:eastAsia="hr-HR"/>
        </w:rPr>
        <w:t xml:space="preserve"> vrijednost ADC-a i toj vrijednosti pri</w:t>
      </w:r>
      <w:r w:rsidR="01188134" w:rsidRPr="2D4569B0">
        <w:rPr>
          <w:sz w:val="24"/>
          <w:szCs w:val="24"/>
          <w:lang w:val="hr-HR" w:eastAsia="hr-HR"/>
        </w:rPr>
        <w:t>bilježi 0% (nema vlage)</w:t>
      </w:r>
      <w:r w:rsidR="6303B518" w:rsidRPr="2D4569B0">
        <w:rPr>
          <w:sz w:val="24"/>
          <w:szCs w:val="24"/>
          <w:lang w:val="hr-HR" w:eastAsia="hr-HR"/>
        </w:rPr>
        <w:t xml:space="preserve">, </w:t>
      </w:r>
      <w:r w:rsidR="221EE380" w:rsidRPr="2D4569B0">
        <w:rPr>
          <w:sz w:val="24"/>
          <w:szCs w:val="24"/>
          <w:lang w:val="hr-HR" w:eastAsia="hr-HR"/>
        </w:rPr>
        <w:t xml:space="preserve">te se potom senzor stavi u mokro tlo, zabilježi vrijednost ADC-a i toj vrijednosti pribilježi 100% (veoma vlažno tlo). Ako se pretpostavi da se vlaga mijenja linearno s otporom, može se dobiti </w:t>
      </w:r>
      <w:r w:rsidR="39AAD96B" w:rsidRPr="2D4569B0">
        <w:rPr>
          <w:sz w:val="24"/>
          <w:szCs w:val="24"/>
          <w:lang w:val="hr-HR" w:eastAsia="hr-HR"/>
        </w:rPr>
        <w:t>vrijednost vlage u tlu korištenjem jednadžbe pravca.</w:t>
      </w:r>
    </w:p>
    <w:p w14:paraId="7A33571B" w14:textId="2CF5A643" w:rsidR="00917743" w:rsidRPr="000F551A" w:rsidRDefault="4A132494" w:rsidP="002319A4">
      <w:pPr>
        <w:spacing w:line="360" w:lineRule="auto"/>
        <w:rPr>
          <w:sz w:val="24"/>
          <w:szCs w:val="24"/>
          <w:lang w:val="hr-HR" w:eastAsia="hr-HR"/>
        </w:rPr>
      </w:pPr>
      <w:proofErr w:type="spellStart"/>
      <w:r w:rsidRPr="2D4569B0">
        <w:rPr>
          <w:b/>
          <w:bCs/>
          <w:sz w:val="24"/>
          <w:szCs w:val="24"/>
          <w:u w:val="single"/>
          <w:lang w:val="hr-HR" w:eastAsia="hr-HR"/>
        </w:rPr>
        <w:t>Podzada</w:t>
      </w:r>
      <w:r w:rsidR="21D7FC8E" w:rsidRPr="2D4569B0">
        <w:rPr>
          <w:b/>
          <w:bCs/>
          <w:sz w:val="24"/>
          <w:szCs w:val="24"/>
          <w:u w:val="single"/>
          <w:lang w:val="hr-HR" w:eastAsia="hr-HR"/>
        </w:rPr>
        <w:t>t</w:t>
      </w:r>
      <w:r w:rsidRPr="2D4569B0">
        <w:rPr>
          <w:b/>
          <w:bCs/>
          <w:sz w:val="24"/>
          <w:szCs w:val="24"/>
          <w:u w:val="single"/>
          <w:lang w:val="hr-HR" w:eastAsia="hr-HR"/>
        </w:rPr>
        <w:t>ci</w:t>
      </w:r>
      <w:proofErr w:type="spellEnd"/>
      <w:r w:rsidRPr="2D4569B0">
        <w:rPr>
          <w:b/>
          <w:bCs/>
          <w:sz w:val="24"/>
          <w:szCs w:val="24"/>
          <w:lang w:val="hr-HR" w:eastAsia="hr-HR"/>
        </w:rPr>
        <w:t>:</w:t>
      </w:r>
    </w:p>
    <w:p w14:paraId="27B594A3" w14:textId="1456363A" w:rsidR="7E09F89C" w:rsidRDefault="518E9B97" w:rsidP="002319A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Implementirati BME280 u projekt</w:t>
      </w:r>
    </w:p>
    <w:p w14:paraId="05D15C0E" w14:textId="596C9AC2" w:rsidR="7E09F89C" w:rsidRDefault="518E9B97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Proučiti dokumentaciju za senzor</w:t>
      </w:r>
    </w:p>
    <w:p w14:paraId="52ABC3DD" w14:textId="28BA1404" w:rsidR="7CB2CD79" w:rsidRDefault="28396BD1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Razviti </w:t>
      </w:r>
      <w:r w:rsidR="4B64977B" w:rsidRPr="2D4569B0">
        <w:rPr>
          <w:rFonts w:ascii="Times New Roman" w:eastAsia="Times New Roman" w:hAnsi="Times New Roman"/>
          <w:sz w:val="24"/>
          <w:szCs w:val="24"/>
          <w:lang w:eastAsia="hr-HR"/>
        </w:rPr>
        <w:t>driver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 za senzor</w:t>
      </w:r>
    </w:p>
    <w:p w14:paraId="39059B0D" w14:textId="6DB978F6" w:rsidR="76D06937" w:rsidRDefault="446B3883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Ostvariti komunikaciju senzora i </w:t>
      </w:r>
      <w:proofErr w:type="spellStart"/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mikrokontrolera</w:t>
      </w:r>
      <w:proofErr w:type="spellEnd"/>
    </w:p>
    <w:p w14:paraId="165AE58E" w14:textId="0EA75ABF" w:rsidR="7E09F89C" w:rsidRDefault="518E9B97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Podesiti registre senzora ovisno o odabranom </w:t>
      </w:r>
      <w:r w:rsidR="7709C1AF" w:rsidRPr="2D4569B0">
        <w:rPr>
          <w:rFonts w:ascii="Times New Roman" w:eastAsia="Times New Roman" w:hAnsi="Times New Roman"/>
          <w:sz w:val="24"/>
          <w:szCs w:val="24"/>
          <w:lang w:eastAsia="hr-HR"/>
        </w:rPr>
        <w:t>načinu rada</w:t>
      </w:r>
    </w:p>
    <w:p w14:paraId="2C8F44BE" w14:textId="1016FE7F" w:rsidR="097FFA42" w:rsidRDefault="5BDF239B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Implementirati kompenzacijsku funkciju</w:t>
      </w:r>
    </w:p>
    <w:p w14:paraId="71B69C6B" w14:textId="5D8B35EB" w:rsidR="097FFA42" w:rsidRDefault="5BDF239B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Ostvariti mjerenje temperature</w:t>
      </w:r>
      <w:r w:rsidR="07792153"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, 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vlage</w:t>
      </w:r>
      <w:r w:rsidR="4726C1E9"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 i tlaka</w:t>
      </w: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 xml:space="preserve"> zraka</w:t>
      </w:r>
    </w:p>
    <w:p w14:paraId="7C1F8EB4" w14:textId="31025807" w:rsidR="79384E70" w:rsidRDefault="06EFB85D" w:rsidP="002319A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Implementirati senzor za mjerenje vlage u tlu</w:t>
      </w:r>
    </w:p>
    <w:p w14:paraId="3FD1C19D" w14:textId="092676DA" w:rsidR="79384E70" w:rsidRDefault="06EFB85D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Proučiti funkcije za ADC pretvorbu</w:t>
      </w:r>
    </w:p>
    <w:p w14:paraId="12398598" w14:textId="483A8EA0" w:rsidR="79384E70" w:rsidRDefault="06EFB85D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Inicijalizirati ADC3 periferiju</w:t>
      </w:r>
    </w:p>
    <w:p w14:paraId="336C9EC3" w14:textId="179BEDAD" w:rsidR="79384E70" w:rsidRDefault="06EFB85D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Razviti driver za senzor korištenjem HAL funkcija za ADC</w:t>
      </w:r>
    </w:p>
    <w:p w14:paraId="557D8D85" w14:textId="5FA257B8" w:rsidR="79384E70" w:rsidRDefault="06EFB85D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Kalibrirati senzor</w:t>
      </w:r>
    </w:p>
    <w:p w14:paraId="7C896661" w14:textId="08E4D5D1" w:rsidR="79384E70" w:rsidRDefault="06EFB85D" w:rsidP="002319A4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hr-HR"/>
        </w:rPr>
      </w:pPr>
      <w:r w:rsidRPr="2D4569B0">
        <w:rPr>
          <w:rFonts w:ascii="Times New Roman" w:eastAsia="Times New Roman" w:hAnsi="Times New Roman"/>
          <w:sz w:val="24"/>
          <w:szCs w:val="24"/>
          <w:lang w:eastAsia="hr-HR"/>
        </w:rPr>
        <w:t>Ostvariti mjerenje vlage u tlu</w:t>
      </w:r>
    </w:p>
    <w:p w14:paraId="1EFF59A6" w14:textId="5EADECFF" w:rsidR="00CC106F" w:rsidRPr="000F551A" w:rsidRDefault="00CC106F" w:rsidP="002319A4">
      <w:pPr>
        <w:spacing w:line="360" w:lineRule="auto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 w:eastAsia="hr-HR"/>
        </w:rPr>
        <w:br w:type="page"/>
      </w:r>
      <w:r w:rsidR="3895918D" w:rsidRPr="2D4569B0">
        <w:rPr>
          <w:b/>
          <w:bCs/>
          <w:sz w:val="24"/>
          <w:szCs w:val="24"/>
          <w:u w:val="single"/>
          <w:lang w:val="hr-HR"/>
        </w:rPr>
        <w:lastRenderedPageBreak/>
        <w:t>Zadatak</w:t>
      </w:r>
      <w:r w:rsidR="2A3FC3A6" w:rsidRPr="2D4569B0">
        <w:rPr>
          <w:b/>
          <w:bCs/>
          <w:sz w:val="24"/>
          <w:szCs w:val="24"/>
          <w:u w:val="single"/>
          <w:lang w:val="hr-HR"/>
        </w:rPr>
        <w:t xml:space="preserve"> 4</w:t>
      </w:r>
      <w:r w:rsidR="3895918D" w:rsidRPr="2D4569B0">
        <w:rPr>
          <w:b/>
          <w:bCs/>
          <w:sz w:val="24"/>
          <w:szCs w:val="24"/>
          <w:u w:val="single"/>
          <w:lang w:val="hr-HR"/>
        </w:rPr>
        <w:t>:</w:t>
      </w:r>
      <w:r w:rsidR="3895918D" w:rsidRPr="2D4569B0">
        <w:rPr>
          <w:sz w:val="24"/>
          <w:szCs w:val="24"/>
          <w:lang w:val="hr-HR"/>
        </w:rPr>
        <w:t xml:space="preserve"> Uloga glavnog programa koji će se izvršavati na STM32F4 Discovery razvojnom okruženju je preuzimanje podataka pristiglih </w:t>
      </w:r>
      <w:r w:rsidR="5C7B77AC" w:rsidRPr="2D4569B0">
        <w:rPr>
          <w:sz w:val="24"/>
          <w:szCs w:val="24"/>
          <w:lang w:val="hr-HR"/>
        </w:rPr>
        <w:t xml:space="preserve">od web aplikacije </w:t>
      </w:r>
      <w:r w:rsidR="3895918D" w:rsidRPr="2D4569B0">
        <w:rPr>
          <w:sz w:val="24"/>
          <w:szCs w:val="24"/>
          <w:lang w:val="hr-HR"/>
        </w:rPr>
        <w:t xml:space="preserve">preko </w:t>
      </w:r>
      <w:r w:rsidR="50366FE3" w:rsidRPr="2D4569B0">
        <w:rPr>
          <w:sz w:val="24"/>
          <w:szCs w:val="24"/>
          <w:lang w:val="hr-HR"/>
        </w:rPr>
        <w:t xml:space="preserve">WiFi </w:t>
      </w:r>
      <w:r w:rsidR="3895918D" w:rsidRPr="2D4569B0">
        <w:rPr>
          <w:sz w:val="24"/>
          <w:szCs w:val="24"/>
          <w:lang w:val="hr-HR"/>
        </w:rPr>
        <w:t xml:space="preserve">bežične komunikacije s ESP8266 modula, obrada tih podataka izvršavanjem temeljne logike </w:t>
      </w:r>
      <w:r w:rsidR="3CBC8267" w:rsidRPr="2D4569B0">
        <w:rPr>
          <w:sz w:val="24"/>
          <w:szCs w:val="24"/>
          <w:lang w:val="hr-HR"/>
        </w:rPr>
        <w:t>sustava</w:t>
      </w:r>
      <w:r w:rsidR="4EF9CA86" w:rsidRPr="2D4569B0">
        <w:rPr>
          <w:sz w:val="24"/>
          <w:szCs w:val="24"/>
          <w:lang w:val="hr-HR"/>
        </w:rPr>
        <w:t>, kao i slanje tih podataka WiFi komunikacijom web aplikaciji</w:t>
      </w:r>
      <w:r w:rsidR="3895918D" w:rsidRPr="2D4569B0">
        <w:rPr>
          <w:sz w:val="24"/>
          <w:szCs w:val="24"/>
          <w:lang w:val="hr-HR"/>
        </w:rPr>
        <w:t xml:space="preserve">. </w:t>
      </w:r>
    </w:p>
    <w:p w14:paraId="4FC37C15" w14:textId="23F09DDC" w:rsidR="00CC106F" w:rsidRPr="000F551A" w:rsidRDefault="00CC106F" w:rsidP="002319A4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sz w:val="24"/>
          <w:szCs w:val="24"/>
          <w:u w:val="single"/>
          <w:lang w:val="hr-HR"/>
        </w:rPr>
        <w:t xml:space="preserve">Članovi </w:t>
      </w:r>
      <w:proofErr w:type="spellStart"/>
      <w:r w:rsidRPr="5D3EEE9C">
        <w:rPr>
          <w:b/>
          <w:bCs/>
          <w:sz w:val="24"/>
          <w:szCs w:val="24"/>
          <w:u w:val="single"/>
          <w:lang w:val="hr-HR"/>
        </w:rPr>
        <w:t>podtima</w:t>
      </w:r>
      <w:proofErr w:type="spellEnd"/>
      <w:r w:rsidRPr="5D3EEE9C">
        <w:rPr>
          <w:b/>
          <w:bCs/>
          <w:sz w:val="24"/>
          <w:szCs w:val="24"/>
          <w:u w:val="single"/>
          <w:lang w:val="hr-HR"/>
        </w:rPr>
        <w:t>:</w:t>
      </w:r>
      <w:r w:rsidRPr="5D3EEE9C">
        <w:rPr>
          <w:sz w:val="24"/>
          <w:szCs w:val="24"/>
          <w:lang w:val="hr-HR"/>
        </w:rPr>
        <w:t xml:space="preserve"> </w:t>
      </w:r>
      <w:r w:rsidR="63E5123A" w:rsidRPr="5D3EEE9C">
        <w:rPr>
          <w:sz w:val="24"/>
          <w:szCs w:val="24"/>
          <w:lang w:val="hr-HR"/>
        </w:rPr>
        <w:t>Hrvoje Elez, Jelena Gavran</w:t>
      </w:r>
    </w:p>
    <w:p w14:paraId="197C1F1A" w14:textId="77777777" w:rsidR="00CC106F" w:rsidRPr="000F551A" w:rsidRDefault="00CC106F" w:rsidP="002319A4">
      <w:pPr>
        <w:spacing w:line="360" w:lineRule="auto"/>
        <w:rPr>
          <w:sz w:val="24"/>
          <w:szCs w:val="24"/>
          <w:lang w:val="hr-HR"/>
        </w:rPr>
      </w:pPr>
      <w:r w:rsidRPr="000F551A">
        <w:rPr>
          <w:b/>
          <w:sz w:val="24"/>
          <w:szCs w:val="24"/>
          <w:u w:val="single"/>
          <w:lang w:val="hr-HR"/>
        </w:rPr>
        <w:t>Potrebna oprema:</w:t>
      </w:r>
      <w:r w:rsidRPr="000F551A">
        <w:rPr>
          <w:sz w:val="24"/>
          <w:szCs w:val="24"/>
          <w:lang w:val="hr-HR"/>
        </w:rPr>
        <w:t xml:space="preserve"> </w:t>
      </w:r>
    </w:p>
    <w:p w14:paraId="2F498573" w14:textId="0D606041" w:rsidR="00CC106F" w:rsidRPr="008460E6" w:rsidRDefault="00CC106F" w:rsidP="002319A4">
      <w:pPr>
        <w:widowControl/>
        <w:numPr>
          <w:ilvl w:val="0"/>
          <w:numId w:val="27"/>
        </w:numPr>
        <w:spacing w:after="200" w:line="360" w:lineRule="auto"/>
        <w:contextualSpacing/>
        <w:rPr>
          <w:rFonts w:eastAsia="Calibri"/>
          <w:sz w:val="24"/>
          <w:szCs w:val="24"/>
          <w:lang w:val="hr-HR"/>
        </w:rPr>
      </w:pPr>
      <w:r w:rsidRPr="5D3EEE9C">
        <w:rPr>
          <w:rFonts w:eastAsia="Calibri"/>
          <w:sz w:val="24"/>
          <w:szCs w:val="24"/>
          <w:lang w:val="hr-HR"/>
        </w:rPr>
        <w:t>STM32F429 Discovery</w:t>
      </w:r>
    </w:p>
    <w:p w14:paraId="32914A12" w14:textId="77777777" w:rsidR="00CC106F" w:rsidRPr="000F551A" w:rsidRDefault="00CC106F" w:rsidP="002319A4">
      <w:pPr>
        <w:spacing w:line="360" w:lineRule="auto"/>
        <w:rPr>
          <w:sz w:val="24"/>
          <w:szCs w:val="24"/>
          <w:lang w:val="hr-HR"/>
        </w:rPr>
      </w:pPr>
      <w:r w:rsidRPr="000F551A">
        <w:rPr>
          <w:b/>
          <w:sz w:val="24"/>
          <w:szCs w:val="24"/>
          <w:u w:val="single"/>
          <w:lang w:val="hr-HR"/>
        </w:rPr>
        <w:t>Ideja realizacije:</w:t>
      </w:r>
      <w:r w:rsidRPr="000F551A">
        <w:rPr>
          <w:sz w:val="24"/>
          <w:szCs w:val="24"/>
          <w:lang w:val="hr-HR"/>
        </w:rPr>
        <w:t xml:space="preserve"> </w:t>
      </w:r>
    </w:p>
    <w:p w14:paraId="0AD35E59" w14:textId="77777777" w:rsidR="00CC106F" w:rsidRPr="000F551A" w:rsidRDefault="00CC106F" w:rsidP="002319A4">
      <w:pPr>
        <w:widowControl/>
        <w:numPr>
          <w:ilvl w:val="0"/>
          <w:numId w:val="37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000F551A">
        <w:rPr>
          <w:sz w:val="24"/>
          <w:szCs w:val="24"/>
          <w:lang w:val="hr-HR"/>
        </w:rPr>
        <w:t>Komunikacija s ESP8266 modulom:</w:t>
      </w:r>
    </w:p>
    <w:p w14:paraId="1DC369DE" w14:textId="3A792647" w:rsidR="3895918D" w:rsidRDefault="3895918D" w:rsidP="002319A4">
      <w:pPr>
        <w:spacing w:line="360" w:lineRule="auto"/>
        <w:ind w:left="708"/>
        <w:rPr>
          <w:i/>
          <w:iCs/>
          <w:sz w:val="24"/>
          <w:szCs w:val="24"/>
          <w:lang w:val="hr-HR"/>
        </w:rPr>
      </w:pPr>
      <w:proofErr w:type="spellStart"/>
      <w:r w:rsidRPr="2D4569B0">
        <w:rPr>
          <w:sz w:val="24"/>
          <w:szCs w:val="24"/>
          <w:lang w:val="hr-HR"/>
        </w:rPr>
        <w:t>Mikrokontroler</w:t>
      </w:r>
      <w:proofErr w:type="spellEnd"/>
      <w:r w:rsidRPr="2D4569B0">
        <w:rPr>
          <w:sz w:val="24"/>
          <w:szCs w:val="24"/>
          <w:lang w:val="hr-HR"/>
        </w:rPr>
        <w:t xml:space="preserve"> će s ESP8266 modulom biti spojen UART-om preko kojeg će primati podatke </w:t>
      </w:r>
      <w:r w:rsidR="1CBCF442" w:rsidRPr="2D4569B0">
        <w:rPr>
          <w:sz w:val="24"/>
          <w:szCs w:val="24"/>
          <w:lang w:val="hr-HR"/>
        </w:rPr>
        <w:t>s web aplikacije.</w:t>
      </w:r>
      <w:r w:rsidRPr="2D4569B0">
        <w:rPr>
          <w:sz w:val="24"/>
          <w:szCs w:val="24"/>
          <w:lang w:val="hr-HR"/>
        </w:rPr>
        <w:t xml:space="preserve"> Također, </w:t>
      </w:r>
      <w:proofErr w:type="spellStart"/>
      <w:r w:rsidRPr="2D4569B0">
        <w:rPr>
          <w:sz w:val="24"/>
          <w:szCs w:val="24"/>
          <w:lang w:val="hr-HR"/>
        </w:rPr>
        <w:t>mikrokontroler</w:t>
      </w:r>
      <w:proofErr w:type="spellEnd"/>
      <w:r w:rsidRPr="2D4569B0">
        <w:rPr>
          <w:sz w:val="24"/>
          <w:szCs w:val="24"/>
          <w:lang w:val="hr-HR"/>
        </w:rPr>
        <w:t xml:space="preserve"> će </w:t>
      </w:r>
      <w:r w:rsidR="3C8DF40F" w:rsidRPr="2D4569B0">
        <w:rPr>
          <w:sz w:val="24"/>
          <w:szCs w:val="24"/>
          <w:lang w:val="hr-HR"/>
        </w:rPr>
        <w:t xml:space="preserve">određenom frekvencijom </w:t>
      </w:r>
      <w:r w:rsidRPr="2D4569B0">
        <w:rPr>
          <w:sz w:val="24"/>
          <w:szCs w:val="24"/>
          <w:lang w:val="hr-HR"/>
        </w:rPr>
        <w:t xml:space="preserve">preko </w:t>
      </w:r>
      <w:r w:rsidR="7945024B" w:rsidRPr="2D4569B0">
        <w:rPr>
          <w:sz w:val="24"/>
          <w:szCs w:val="24"/>
          <w:lang w:val="hr-HR"/>
        </w:rPr>
        <w:t>WiFi</w:t>
      </w:r>
      <w:r w:rsidRPr="2D4569B0">
        <w:rPr>
          <w:sz w:val="24"/>
          <w:szCs w:val="24"/>
          <w:lang w:val="hr-HR"/>
        </w:rPr>
        <w:t xml:space="preserve"> modula slati podatke </w:t>
      </w:r>
      <w:r w:rsidR="21FF6C4E" w:rsidRPr="2D4569B0">
        <w:rPr>
          <w:sz w:val="24"/>
          <w:szCs w:val="24"/>
          <w:lang w:val="hr-HR"/>
        </w:rPr>
        <w:t xml:space="preserve">web aplikaciji. </w:t>
      </w:r>
    </w:p>
    <w:p w14:paraId="39535361" w14:textId="3DC5C4D3" w:rsidR="00B01889" w:rsidRPr="00B01889" w:rsidRDefault="779E0BCD" w:rsidP="00796318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B01889">
        <w:rPr>
          <w:rFonts w:ascii="Times New Roman" w:eastAsia="Times New Roman" w:hAnsi="Times New Roman"/>
          <w:sz w:val="24"/>
          <w:szCs w:val="24"/>
        </w:rPr>
        <w:t xml:space="preserve">Povezanost sa senzorima: </w:t>
      </w:r>
      <w:r w:rsidR="00B01889">
        <w:rPr>
          <w:rFonts w:ascii="Times New Roman" w:eastAsia="Times New Roman" w:hAnsi="Times New Roman"/>
          <w:sz w:val="24"/>
          <w:szCs w:val="24"/>
        </w:rPr>
        <w:br/>
        <w:t xml:space="preserve">Svaki senzor povezan je na </w:t>
      </w:r>
      <w:proofErr w:type="spellStart"/>
      <w:r w:rsidR="00B01889">
        <w:rPr>
          <w:rFonts w:ascii="Times New Roman" w:eastAsia="Times New Roman" w:hAnsi="Times New Roman"/>
          <w:sz w:val="24"/>
          <w:szCs w:val="24"/>
        </w:rPr>
        <w:t>mikrokontroler</w:t>
      </w:r>
      <w:proofErr w:type="spellEnd"/>
      <w:r w:rsidR="00B01889">
        <w:rPr>
          <w:rFonts w:ascii="Times New Roman" w:eastAsia="Times New Roman" w:hAnsi="Times New Roman"/>
          <w:sz w:val="24"/>
          <w:szCs w:val="24"/>
        </w:rPr>
        <w:t xml:space="preserve"> pomoću </w:t>
      </w:r>
      <w:proofErr w:type="spellStart"/>
      <w:r w:rsidR="00B01889" w:rsidRPr="002B0AEB">
        <w:rPr>
          <w:rFonts w:ascii="Times New Roman" w:eastAsia="Times New Roman" w:hAnsi="Times New Roman"/>
          <w:i/>
          <w:iCs/>
          <w:sz w:val="24"/>
          <w:szCs w:val="24"/>
        </w:rPr>
        <w:t>jumpera</w:t>
      </w:r>
      <w:proofErr w:type="spellEnd"/>
      <w:r w:rsidR="00B01889">
        <w:rPr>
          <w:rFonts w:ascii="Times New Roman" w:eastAsia="Times New Roman" w:hAnsi="Times New Roman"/>
          <w:sz w:val="24"/>
          <w:szCs w:val="24"/>
        </w:rPr>
        <w:t xml:space="preserve">. Senzori se spajaju na napajanje te pinove </w:t>
      </w:r>
      <w:proofErr w:type="spellStart"/>
      <w:r w:rsidR="00B01889">
        <w:rPr>
          <w:rFonts w:ascii="Times New Roman" w:eastAsia="Times New Roman" w:hAnsi="Times New Roman"/>
          <w:sz w:val="24"/>
          <w:szCs w:val="24"/>
        </w:rPr>
        <w:t>mikrokontrolera</w:t>
      </w:r>
      <w:proofErr w:type="spellEnd"/>
      <w:r w:rsidR="00B01889">
        <w:rPr>
          <w:rFonts w:ascii="Times New Roman" w:eastAsia="Times New Roman" w:hAnsi="Times New Roman"/>
          <w:sz w:val="24"/>
          <w:szCs w:val="24"/>
        </w:rPr>
        <w:t>. Svaki senzor će imati jedinstvene pinove.</w:t>
      </w:r>
    </w:p>
    <w:p w14:paraId="6B9CA71D" w14:textId="77777777" w:rsidR="00CC106F" w:rsidRPr="000F551A" w:rsidRDefault="00CC106F" w:rsidP="002319A4">
      <w:pPr>
        <w:spacing w:line="360" w:lineRule="auto"/>
        <w:rPr>
          <w:sz w:val="24"/>
          <w:szCs w:val="24"/>
          <w:lang w:val="hr-HR"/>
        </w:rPr>
      </w:pPr>
      <w:proofErr w:type="spellStart"/>
      <w:r w:rsidRPr="5D3EEE9C">
        <w:rPr>
          <w:b/>
          <w:bCs/>
          <w:sz w:val="24"/>
          <w:szCs w:val="24"/>
          <w:u w:val="single"/>
          <w:lang w:val="hr-HR"/>
        </w:rPr>
        <w:t>Podzadaci</w:t>
      </w:r>
      <w:proofErr w:type="spellEnd"/>
      <w:r w:rsidRPr="5D3EEE9C">
        <w:rPr>
          <w:b/>
          <w:bCs/>
          <w:sz w:val="24"/>
          <w:szCs w:val="24"/>
          <w:u w:val="single"/>
          <w:lang w:val="hr-HR"/>
        </w:rPr>
        <w:t>:</w:t>
      </w:r>
    </w:p>
    <w:p w14:paraId="73C3EDA1" w14:textId="77777777" w:rsidR="00CC106F" w:rsidRPr="000F551A" w:rsidRDefault="00CC106F" w:rsidP="002319A4">
      <w:pPr>
        <w:widowControl/>
        <w:numPr>
          <w:ilvl w:val="0"/>
          <w:numId w:val="36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5D3EEE9C">
        <w:rPr>
          <w:sz w:val="24"/>
          <w:szCs w:val="24"/>
          <w:lang w:val="hr-HR"/>
        </w:rPr>
        <w:t>Određivanje frekvencije rada (u suradnji s ostalim kolegama)</w:t>
      </w:r>
    </w:p>
    <w:p w14:paraId="3E80417C" w14:textId="45F2FF0B" w:rsidR="00CC106F" w:rsidRPr="000F551A" w:rsidRDefault="00CC106F" w:rsidP="002319A4">
      <w:pPr>
        <w:widowControl/>
        <w:numPr>
          <w:ilvl w:val="0"/>
          <w:numId w:val="36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5D3EEE9C">
        <w:rPr>
          <w:sz w:val="24"/>
          <w:szCs w:val="24"/>
          <w:lang w:val="hr-HR"/>
        </w:rPr>
        <w:t xml:space="preserve">Detaljna definicija </w:t>
      </w:r>
      <w:r w:rsidR="71C71152" w:rsidRPr="5D3EEE9C">
        <w:rPr>
          <w:sz w:val="24"/>
          <w:szCs w:val="24"/>
          <w:lang w:val="hr-HR"/>
        </w:rPr>
        <w:t>funkcionalnosti sustava</w:t>
      </w:r>
      <w:r w:rsidRPr="5D3EEE9C">
        <w:rPr>
          <w:sz w:val="24"/>
          <w:szCs w:val="24"/>
          <w:lang w:val="hr-HR"/>
        </w:rPr>
        <w:t xml:space="preserve"> (pokušati pokriti sve situacije)</w:t>
      </w:r>
    </w:p>
    <w:p w14:paraId="41E1FC0D" w14:textId="0340D786" w:rsidR="00CC106F" w:rsidRPr="000F551A" w:rsidRDefault="3895918D" w:rsidP="002319A4">
      <w:pPr>
        <w:widowControl/>
        <w:numPr>
          <w:ilvl w:val="0"/>
          <w:numId w:val="36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>Određivanje sadržaja informacijskog paketa koji će se svaki ciklus primati i slati na</w:t>
      </w:r>
      <w:r w:rsidR="5A37847D" w:rsidRPr="2D4569B0">
        <w:rPr>
          <w:sz w:val="24"/>
          <w:szCs w:val="24"/>
          <w:lang w:val="hr-HR"/>
        </w:rPr>
        <w:t xml:space="preserve"> i </w:t>
      </w:r>
      <w:r w:rsidRPr="2D4569B0">
        <w:rPr>
          <w:sz w:val="24"/>
          <w:szCs w:val="24"/>
          <w:lang w:val="hr-HR"/>
        </w:rPr>
        <w:t>s</w:t>
      </w:r>
      <w:r w:rsidR="48119799" w:rsidRPr="2D4569B0">
        <w:rPr>
          <w:sz w:val="24"/>
          <w:szCs w:val="24"/>
          <w:lang w:val="hr-HR"/>
        </w:rPr>
        <w:t>a</w:t>
      </w:r>
      <w:r w:rsidRPr="2D4569B0">
        <w:rPr>
          <w:sz w:val="24"/>
          <w:szCs w:val="24"/>
          <w:lang w:val="hr-HR"/>
        </w:rPr>
        <w:t xml:space="preserve"> ESP modula</w:t>
      </w:r>
    </w:p>
    <w:p w14:paraId="59EAA309" w14:textId="61838EC7" w:rsidR="00CC106F" w:rsidRPr="000F551A" w:rsidRDefault="3895918D" w:rsidP="002319A4">
      <w:pPr>
        <w:widowControl/>
        <w:numPr>
          <w:ilvl w:val="0"/>
          <w:numId w:val="36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Određivanje sadržaja logike koja će se izvršavati u slučaju </w:t>
      </w:r>
      <w:r w:rsidR="77FD9AC0" w:rsidRPr="2D4569B0">
        <w:rPr>
          <w:sz w:val="24"/>
          <w:szCs w:val="24"/>
          <w:lang w:val="hr-HR"/>
        </w:rPr>
        <w:t>potrebe zalijevanja biljke</w:t>
      </w:r>
    </w:p>
    <w:p w14:paraId="197D6DC8" w14:textId="77777777" w:rsidR="00CC106F" w:rsidRPr="000F551A" w:rsidRDefault="3895918D" w:rsidP="002319A4">
      <w:pPr>
        <w:widowControl/>
        <w:numPr>
          <w:ilvl w:val="0"/>
          <w:numId w:val="36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>Razvoj struktura podataka koji bi odgovarali određenim informacijskim paketima</w:t>
      </w:r>
    </w:p>
    <w:p w14:paraId="7BE95F81" w14:textId="14961131" w:rsidR="00CC106F" w:rsidRPr="000F551A" w:rsidRDefault="3895918D" w:rsidP="002319A4">
      <w:pPr>
        <w:widowControl/>
        <w:numPr>
          <w:ilvl w:val="0"/>
          <w:numId w:val="36"/>
        </w:numPr>
        <w:spacing w:after="160" w:line="360" w:lineRule="auto"/>
        <w:contextualSpacing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>Implementacija svih funkcija za komunikaciju s ESP8266 modulom</w:t>
      </w:r>
    </w:p>
    <w:bookmarkEnd w:id="24"/>
    <w:bookmarkEnd w:id="25"/>
    <w:p w14:paraId="0F1D8DDF" w14:textId="77082143" w:rsidR="00BD4729" w:rsidRPr="00796EDC" w:rsidRDefault="3895918D" w:rsidP="002319A4">
      <w:pPr>
        <w:widowControl/>
        <w:numPr>
          <w:ilvl w:val="0"/>
          <w:numId w:val="36"/>
        </w:numPr>
        <w:spacing w:after="160" w:line="360" w:lineRule="auto"/>
        <w:rPr>
          <w:rFonts w:eastAsia="Calibri"/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>Povezivanje svih navedenih cjelina i implementacija logike koja će realizirati dogovore</w:t>
      </w:r>
      <w:r w:rsidR="11A3FE10" w:rsidRPr="2D4569B0">
        <w:rPr>
          <w:sz w:val="24"/>
          <w:szCs w:val="24"/>
          <w:lang w:val="hr-HR"/>
        </w:rPr>
        <w:t xml:space="preserve">ni </w:t>
      </w:r>
      <w:r w:rsidR="11A3FE10" w:rsidRPr="2D4569B0">
        <w:rPr>
          <w:rFonts w:eastAsia="Calibri"/>
          <w:sz w:val="24"/>
          <w:szCs w:val="24"/>
          <w:lang w:val="hr-HR"/>
        </w:rPr>
        <w:t>sustav</w:t>
      </w:r>
    </w:p>
    <w:p w14:paraId="60FB482A" w14:textId="49264ED2" w:rsidR="5D3EEE9C" w:rsidRDefault="5D3EEE9C" w:rsidP="002319A4">
      <w:pPr>
        <w:spacing w:line="360" w:lineRule="auto"/>
        <w:rPr>
          <w:sz w:val="24"/>
          <w:szCs w:val="24"/>
          <w:lang w:val="hr-HR"/>
        </w:rPr>
      </w:pPr>
      <w:r w:rsidRPr="00AA5612">
        <w:rPr>
          <w:lang w:val="hr-HR"/>
        </w:rPr>
        <w:br w:type="page"/>
      </w:r>
      <w:r w:rsidR="353FCF23" w:rsidRPr="2D4569B0">
        <w:rPr>
          <w:b/>
          <w:bCs/>
          <w:sz w:val="24"/>
          <w:szCs w:val="24"/>
          <w:u w:val="single"/>
          <w:lang w:val="hr-HR"/>
        </w:rPr>
        <w:lastRenderedPageBreak/>
        <w:t xml:space="preserve">Zadatak </w:t>
      </w:r>
      <w:r w:rsidR="4C5E4350" w:rsidRPr="2D4569B0">
        <w:rPr>
          <w:b/>
          <w:bCs/>
          <w:sz w:val="24"/>
          <w:szCs w:val="24"/>
          <w:u w:val="single"/>
          <w:lang w:val="hr-HR"/>
        </w:rPr>
        <w:t>5</w:t>
      </w:r>
      <w:r w:rsidR="353FCF23" w:rsidRPr="2D4569B0">
        <w:rPr>
          <w:b/>
          <w:bCs/>
          <w:sz w:val="24"/>
          <w:szCs w:val="24"/>
          <w:u w:val="single"/>
          <w:lang w:val="hr-HR"/>
        </w:rPr>
        <w:t>:</w:t>
      </w:r>
      <w:r w:rsidR="353FCF23" w:rsidRPr="2D4569B0">
        <w:rPr>
          <w:sz w:val="24"/>
          <w:szCs w:val="24"/>
          <w:lang w:val="hr-HR"/>
        </w:rPr>
        <w:t xml:space="preserve"> Izrada web aplikacije koja će </w:t>
      </w:r>
      <w:r w:rsidR="7EB85F7F" w:rsidRPr="2D4569B0">
        <w:rPr>
          <w:sz w:val="24"/>
          <w:szCs w:val="24"/>
          <w:lang w:val="hr-HR"/>
        </w:rPr>
        <w:t>obrađivati i prikazivati</w:t>
      </w:r>
      <w:r w:rsidR="353FCF23" w:rsidRPr="2D4569B0">
        <w:rPr>
          <w:sz w:val="24"/>
          <w:szCs w:val="24"/>
          <w:lang w:val="hr-HR"/>
        </w:rPr>
        <w:t xml:space="preserve"> informacije dobivene od </w:t>
      </w:r>
      <w:proofErr w:type="spellStart"/>
      <w:r w:rsidR="353FCF23" w:rsidRPr="2D4569B0">
        <w:rPr>
          <w:sz w:val="24"/>
          <w:szCs w:val="24"/>
          <w:lang w:val="hr-HR"/>
        </w:rPr>
        <w:t>mikrokontrolera</w:t>
      </w:r>
      <w:proofErr w:type="spellEnd"/>
      <w:r w:rsidR="75D3D345" w:rsidRPr="2D4569B0">
        <w:rPr>
          <w:sz w:val="24"/>
          <w:szCs w:val="24"/>
          <w:lang w:val="hr-HR"/>
        </w:rPr>
        <w:t xml:space="preserve"> preko ESP8266 WiFi modula</w:t>
      </w:r>
      <w:r w:rsidR="353FCF23" w:rsidRPr="2D4569B0">
        <w:rPr>
          <w:sz w:val="24"/>
          <w:szCs w:val="24"/>
          <w:lang w:val="hr-HR"/>
        </w:rPr>
        <w:t xml:space="preserve">, </w:t>
      </w:r>
      <w:r w:rsidR="43C52069" w:rsidRPr="2D4569B0">
        <w:rPr>
          <w:sz w:val="24"/>
          <w:szCs w:val="24"/>
          <w:lang w:val="hr-HR"/>
        </w:rPr>
        <w:t xml:space="preserve">te koja će </w:t>
      </w:r>
      <w:r w:rsidR="04D90FA1" w:rsidRPr="2D4569B0">
        <w:rPr>
          <w:sz w:val="24"/>
          <w:szCs w:val="24"/>
          <w:lang w:val="hr-HR"/>
        </w:rPr>
        <w:t xml:space="preserve">modulu </w:t>
      </w:r>
      <w:r w:rsidR="43C52069" w:rsidRPr="2D4569B0">
        <w:rPr>
          <w:sz w:val="24"/>
          <w:szCs w:val="24"/>
          <w:lang w:val="hr-HR"/>
        </w:rPr>
        <w:t>slati</w:t>
      </w:r>
      <w:r w:rsidR="267C114D" w:rsidRPr="2D4569B0">
        <w:rPr>
          <w:sz w:val="24"/>
          <w:szCs w:val="24"/>
          <w:lang w:val="hr-HR"/>
        </w:rPr>
        <w:t xml:space="preserve"> informac</w:t>
      </w:r>
      <w:r w:rsidR="65D50EFD" w:rsidRPr="2D4569B0">
        <w:rPr>
          <w:sz w:val="24"/>
          <w:szCs w:val="24"/>
          <w:lang w:val="hr-HR"/>
        </w:rPr>
        <w:t>ije</w:t>
      </w:r>
      <w:r w:rsidR="43C52069" w:rsidRPr="2D4569B0">
        <w:rPr>
          <w:sz w:val="24"/>
          <w:szCs w:val="24"/>
          <w:lang w:val="hr-HR"/>
        </w:rPr>
        <w:t xml:space="preserve"> o </w:t>
      </w:r>
      <w:r w:rsidR="39F7C830" w:rsidRPr="2D4569B0">
        <w:rPr>
          <w:sz w:val="24"/>
          <w:szCs w:val="24"/>
          <w:lang w:val="hr-HR"/>
        </w:rPr>
        <w:t>potrebi zalijevanja biljke</w:t>
      </w:r>
      <w:r w:rsidR="43C52069" w:rsidRPr="2D4569B0">
        <w:rPr>
          <w:sz w:val="24"/>
          <w:szCs w:val="24"/>
          <w:lang w:val="hr-HR"/>
        </w:rPr>
        <w:t xml:space="preserve">.  </w:t>
      </w:r>
      <w:r w:rsidR="02F8CD99" w:rsidRPr="2D4569B0">
        <w:rPr>
          <w:sz w:val="24"/>
          <w:szCs w:val="24"/>
          <w:lang w:val="hr-HR"/>
        </w:rPr>
        <w:t xml:space="preserve"> </w:t>
      </w:r>
      <w:r w:rsidR="43C52069" w:rsidRPr="2D4569B0">
        <w:rPr>
          <w:sz w:val="24"/>
          <w:szCs w:val="24"/>
          <w:lang w:val="hr-HR"/>
        </w:rPr>
        <w:t xml:space="preserve">   </w:t>
      </w:r>
    </w:p>
    <w:p w14:paraId="19E7F0C9" w14:textId="48539274" w:rsidR="5D3EEE9C" w:rsidRDefault="571F2FDF" w:rsidP="002319A4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sz w:val="24"/>
          <w:szCs w:val="24"/>
          <w:u w:val="single"/>
          <w:lang w:val="hr-HR"/>
        </w:rPr>
        <w:t xml:space="preserve">Članovi </w:t>
      </w:r>
      <w:proofErr w:type="spellStart"/>
      <w:r w:rsidRPr="5D3EEE9C">
        <w:rPr>
          <w:b/>
          <w:bCs/>
          <w:sz w:val="24"/>
          <w:szCs w:val="24"/>
          <w:u w:val="single"/>
          <w:lang w:val="hr-HR"/>
        </w:rPr>
        <w:t>podtima</w:t>
      </w:r>
      <w:proofErr w:type="spellEnd"/>
      <w:r w:rsidRPr="5D3EEE9C">
        <w:rPr>
          <w:b/>
          <w:bCs/>
          <w:sz w:val="24"/>
          <w:szCs w:val="24"/>
          <w:u w:val="single"/>
          <w:lang w:val="hr-HR"/>
        </w:rPr>
        <w:t>:</w:t>
      </w:r>
      <w:r w:rsidRPr="5D3EEE9C">
        <w:rPr>
          <w:sz w:val="24"/>
          <w:szCs w:val="24"/>
          <w:lang w:val="hr-HR"/>
        </w:rPr>
        <w:t xml:space="preserve"> Hrvoje Elez, Jelena Gavran</w:t>
      </w:r>
    </w:p>
    <w:p w14:paraId="7BD3F893" w14:textId="77777777" w:rsidR="571F2FDF" w:rsidRDefault="571F2FDF" w:rsidP="002319A4">
      <w:pPr>
        <w:spacing w:line="360" w:lineRule="auto"/>
        <w:rPr>
          <w:sz w:val="24"/>
          <w:szCs w:val="24"/>
          <w:lang w:val="hr-HR"/>
        </w:rPr>
      </w:pPr>
      <w:r w:rsidRPr="5D3EEE9C">
        <w:rPr>
          <w:b/>
          <w:bCs/>
          <w:sz w:val="24"/>
          <w:szCs w:val="24"/>
          <w:u w:val="single"/>
          <w:lang w:val="hr-HR"/>
        </w:rPr>
        <w:t>Potrebna oprema:</w:t>
      </w:r>
      <w:r w:rsidRPr="5D3EEE9C">
        <w:rPr>
          <w:sz w:val="24"/>
          <w:szCs w:val="24"/>
          <w:lang w:val="hr-HR"/>
        </w:rPr>
        <w:t xml:space="preserve"> </w:t>
      </w:r>
    </w:p>
    <w:p w14:paraId="37D6B6FF" w14:textId="3844BE01" w:rsidR="5D3EEE9C" w:rsidRDefault="2CE40DF7" w:rsidP="002319A4">
      <w:pPr>
        <w:widowControl/>
        <w:spacing w:after="200" w:line="360" w:lineRule="auto"/>
        <w:rPr>
          <w:rFonts w:eastAsia="Calibri"/>
          <w:sz w:val="24"/>
          <w:szCs w:val="24"/>
          <w:lang w:val="hr-HR"/>
        </w:rPr>
      </w:pPr>
      <w:r w:rsidRPr="2D4569B0">
        <w:rPr>
          <w:rFonts w:eastAsia="Calibri"/>
          <w:sz w:val="24"/>
          <w:szCs w:val="24"/>
          <w:lang w:val="hr-HR"/>
        </w:rPr>
        <w:t>/</w:t>
      </w:r>
    </w:p>
    <w:p w14:paraId="002035A7" w14:textId="200C9A59" w:rsidR="5D3EEE9C" w:rsidRDefault="353FCF23" w:rsidP="002319A4">
      <w:pPr>
        <w:spacing w:line="360" w:lineRule="auto"/>
        <w:rPr>
          <w:sz w:val="24"/>
          <w:szCs w:val="24"/>
          <w:lang w:val="hr-HR"/>
        </w:rPr>
      </w:pPr>
      <w:r w:rsidRPr="2D4569B0">
        <w:rPr>
          <w:b/>
          <w:bCs/>
          <w:sz w:val="24"/>
          <w:szCs w:val="24"/>
          <w:u w:val="single"/>
          <w:lang w:val="hr-HR"/>
        </w:rPr>
        <w:t>Ideja realizacije:</w:t>
      </w:r>
      <w:r w:rsidRPr="2D4569B0">
        <w:rPr>
          <w:sz w:val="24"/>
          <w:szCs w:val="24"/>
          <w:lang w:val="hr-HR"/>
        </w:rPr>
        <w:t xml:space="preserve"> </w:t>
      </w:r>
    </w:p>
    <w:p w14:paraId="1664D3B4" w14:textId="16A933D1" w:rsidR="5D3EEE9C" w:rsidRDefault="0C35CC45" w:rsidP="00DA1613">
      <w:pPr>
        <w:spacing w:line="360" w:lineRule="auto"/>
        <w:ind w:firstLine="720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Za realizaciju ovog zadatka odabran je </w:t>
      </w:r>
      <w:proofErr w:type="spellStart"/>
      <w:r w:rsidRPr="2D4569B0">
        <w:rPr>
          <w:sz w:val="24"/>
          <w:szCs w:val="24"/>
          <w:lang w:val="hr-HR"/>
        </w:rPr>
        <w:t>Django</w:t>
      </w:r>
      <w:proofErr w:type="spellEnd"/>
      <w:r w:rsidRPr="2D4569B0">
        <w:rPr>
          <w:sz w:val="24"/>
          <w:szCs w:val="24"/>
          <w:lang w:val="hr-HR"/>
        </w:rPr>
        <w:t xml:space="preserve"> radni okvir za izradu web aplikacije koji koristi programski jezik Python za formiranje web servera. Budući da </w:t>
      </w:r>
      <w:r w:rsidR="00EFA69A" w:rsidRPr="2D4569B0">
        <w:rPr>
          <w:sz w:val="24"/>
          <w:szCs w:val="24"/>
          <w:lang w:val="hr-HR"/>
        </w:rPr>
        <w:t xml:space="preserve">za potrebe ovog projekta nije potrebna velika količina podataka, nije uspostavljana baza podataka jer se sve informacije potrebne </w:t>
      </w:r>
      <w:proofErr w:type="spellStart"/>
      <w:r w:rsidR="00EFA69A" w:rsidRPr="2D4569B0">
        <w:rPr>
          <w:sz w:val="24"/>
          <w:szCs w:val="24"/>
          <w:lang w:val="hr-HR"/>
        </w:rPr>
        <w:t>mikrokontroleru</w:t>
      </w:r>
      <w:proofErr w:type="spellEnd"/>
      <w:r w:rsidR="00EFA69A" w:rsidRPr="2D4569B0">
        <w:rPr>
          <w:sz w:val="24"/>
          <w:szCs w:val="24"/>
          <w:lang w:val="hr-HR"/>
        </w:rPr>
        <w:t xml:space="preserve"> šalju u obliku HTTP odgovora čim se </w:t>
      </w:r>
      <w:r w:rsidR="51A6C114" w:rsidRPr="2D4569B0">
        <w:rPr>
          <w:sz w:val="24"/>
          <w:szCs w:val="24"/>
          <w:lang w:val="hr-HR"/>
        </w:rPr>
        <w:t xml:space="preserve">server obradi </w:t>
      </w:r>
      <w:r w:rsidR="00EFA69A" w:rsidRPr="2D4569B0">
        <w:rPr>
          <w:sz w:val="24"/>
          <w:szCs w:val="24"/>
          <w:lang w:val="hr-HR"/>
        </w:rPr>
        <w:t xml:space="preserve">primljeni HTTP zahtjev. </w:t>
      </w:r>
      <w:proofErr w:type="spellStart"/>
      <w:r w:rsidR="00EFA69A" w:rsidRPr="2D4569B0">
        <w:rPr>
          <w:sz w:val="24"/>
          <w:szCs w:val="24"/>
          <w:lang w:val="hr-HR"/>
        </w:rPr>
        <w:t>Django</w:t>
      </w:r>
      <w:proofErr w:type="spellEnd"/>
      <w:r w:rsidR="00EFA69A" w:rsidRPr="2D4569B0">
        <w:rPr>
          <w:sz w:val="24"/>
          <w:szCs w:val="24"/>
          <w:lang w:val="hr-HR"/>
        </w:rPr>
        <w:t xml:space="preserve"> radnim okvirom naprav</w:t>
      </w:r>
      <w:r w:rsidR="255AF054" w:rsidRPr="2D4569B0">
        <w:rPr>
          <w:sz w:val="24"/>
          <w:szCs w:val="24"/>
          <w:lang w:val="hr-HR"/>
        </w:rPr>
        <w:t>i se</w:t>
      </w:r>
      <w:r w:rsidR="00EFA69A" w:rsidRPr="2D4569B0">
        <w:rPr>
          <w:sz w:val="24"/>
          <w:szCs w:val="24"/>
          <w:lang w:val="hr-HR"/>
        </w:rPr>
        <w:t xml:space="preserve"> kostur aplikacije, </w:t>
      </w:r>
      <w:r w:rsidR="7D19CB5A" w:rsidRPr="2D4569B0">
        <w:rPr>
          <w:sz w:val="24"/>
          <w:szCs w:val="24"/>
          <w:lang w:val="hr-HR"/>
        </w:rPr>
        <w:t xml:space="preserve">koja </w:t>
      </w:r>
      <w:r w:rsidR="7B190607" w:rsidRPr="2D4569B0">
        <w:rPr>
          <w:sz w:val="24"/>
          <w:szCs w:val="24"/>
          <w:lang w:val="hr-HR"/>
        </w:rPr>
        <w:t>se</w:t>
      </w:r>
      <w:r w:rsidR="7D19CB5A" w:rsidRPr="2D4569B0">
        <w:rPr>
          <w:sz w:val="24"/>
          <w:szCs w:val="24"/>
          <w:lang w:val="hr-HR"/>
        </w:rPr>
        <w:t xml:space="preserve"> zaokruž</w:t>
      </w:r>
      <w:r w:rsidR="43413BE7" w:rsidRPr="2D4569B0">
        <w:rPr>
          <w:sz w:val="24"/>
          <w:szCs w:val="24"/>
          <w:lang w:val="hr-HR"/>
        </w:rPr>
        <w:t>i</w:t>
      </w:r>
      <w:r w:rsidR="7D19CB5A" w:rsidRPr="2D4569B0">
        <w:rPr>
          <w:sz w:val="24"/>
          <w:szCs w:val="24"/>
          <w:lang w:val="hr-HR"/>
        </w:rPr>
        <w:t xml:space="preserve"> atraktivno uređenom web stranicom uz pomoć HTML-a i CSS-a.</w:t>
      </w:r>
    </w:p>
    <w:p w14:paraId="78FB4600" w14:textId="375D4350" w:rsidR="5D3EEE9C" w:rsidRDefault="7B6D1EC9" w:rsidP="006D523D">
      <w:pPr>
        <w:spacing w:line="360" w:lineRule="auto"/>
        <w:ind w:firstLine="720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Isto tako, dovoljne su samo 3 web stranice u okviru aplikacije - početna stranica, stranica s informacijama o projektu i projektnom timu, te stranica na kojoj će biti prikazane informacije </w:t>
      </w:r>
      <w:r w:rsidR="3DC809FA" w:rsidRPr="2D4569B0">
        <w:rPr>
          <w:sz w:val="24"/>
          <w:szCs w:val="24"/>
          <w:lang w:val="hr-HR"/>
        </w:rPr>
        <w:t>o trenutnom stanju zraka i tla, te temperature kojoj je izložena biljka. Isto tako, korisniku treba biti omogućen</w:t>
      </w:r>
      <w:r w:rsidR="244D845B" w:rsidRPr="2D4569B0">
        <w:rPr>
          <w:sz w:val="24"/>
          <w:szCs w:val="24"/>
          <w:lang w:val="hr-HR"/>
        </w:rPr>
        <w:t xml:space="preserve">a izmjena </w:t>
      </w:r>
      <w:r w:rsidR="0D169516" w:rsidRPr="2D4569B0">
        <w:rPr>
          <w:sz w:val="24"/>
          <w:szCs w:val="24"/>
          <w:lang w:val="hr-HR"/>
        </w:rPr>
        <w:t>minimalnih uvjeta</w:t>
      </w:r>
      <w:r w:rsidR="011ABDD1" w:rsidRPr="2D4569B0">
        <w:rPr>
          <w:sz w:val="24"/>
          <w:szCs w:val="24"/>
          <w:lang w:val="hr-HR"/>
        </w:rPr>
        <w:t xml:space="preserve"> – minimalna temperatura kojoj biljka smije biti izložena, minimalna potrebna vlažnost tla </w:t>
      </w:r>
      <w:r w:rsidR="3B2EEE70" w:rsidRPr="2D4569B0">
        <w:rPr>
          <w:sz w:val="24"/>
          <w:szCs w:val="24"/>
          <w:lang w:val="hr-HR"/>
        </w:rPr>
        <w:t>i vlažnost zraka, te koja je razina vode u spremniku. Ako je bilo koji od parametara ispod dozvoljene razine, aplikacija upozorava korisnika na nedozvoljenu vrijednost.</w:t>
      </w:r>
    </w:p>
    <w:p w14:paraId="35D596D5" w14:textId="62A76648" w:rsidR="2D4569B0" w:rsidRPr="000014F0" w:rsidRDefault="25AB0A63" w:rsidP="000014F0">
      <w:pPr>
        <w:spacing w:line="360" w:lineRule="auto"/>
        <w:ind w:firstLine="720"/>
        <w:rPr>
          <w:i/>
          <w:iCs/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Server kada primi </w:t>
      </w:r>
      <w:r w:rsidR="415E0544" w:rsidRPr="2D4569B0">
        <w:rPr>
          <w:sz w:val="24"/>
          <w:szCs w:val="24"/>
          <w:lang w:val="hr-HR"/>
        </w:rPr>
        <w:t>HTTP</w:t>
      </w:r>
      <w:r w:rsidRPr="2D4569B0">
        <w:rPr>
          <w:sz w:val="24"/>
          <w:szCs w:val="24"/>
          <w:lang w:val="hr-HR"/>
        </w:rPr>
        <w:t xml:space="preserve"> zahtjev</w:t>
      </w:r>
      <w:r w:rsidR="515C47F6" w:rsidRPr="2D4569B0">
        <w:rPr>
          <w:sz w:val="24"/>
          <w:szCs w:val="24"/>
          <w:lang w:val="hr-HR"/>
        </w:rPr>
        <w:t xml:space="preserve"> GET metodom</w:t>
      </w:r>
      <w:r w:rsidRPr="2D4569B0">
        <w:rPr>
          <w:sz w:val="24"/>
          <w:szCs w:val="24"/>
          <w:lang w:val="hr-HR"/>
        </w:rPr>
        <w:t xml:space="preserve"> od WiFi modula, obradi primljene informacije te ih sprema u globalne varijable koje se prikazuju na web stranici. Isto tako, provjerava je li podatak o trenutnoj vlažnosti</w:t>
      </w:r>
      <w:r w:rsidR="7EBA58A5" w:rsidRPr="2D4569B0">
        <w:rPr>
          <w:sz w:val="24"/>
          <w:szCs w:val="24"/>
          <w:lang w:val="hr-HR"/>
        </w:rPr>
        <w:t xml:space="preserve"> tla, te vraća </w:t>
      </w:r>
      <w:proofErr w:type="spellStart"/>
      <w:r w:rsidR="7EBA58A5" w:rsidRPr="2D4569B0">
        <w:rPr>
          <w:i/>
          <w:iCs/>
          <w:sz w:val="24"/>
          <w:szCs w:val="24"/>
          <w:lang w:val="hr-HR"/>
        </w:rPr>
        <w:t>True</w:t>
      </w:r>
      <w:proofErr w:type="spellEnd"/>
      <w:r w:rsidR="7EBA58A5" w:rsidRPr="2D4569B0">
        <w:rPr>
          <w:sz w:val="24"/>
          <w:szCs w:val="24"/>
          <w:lang w:val="hr-HR"/>
        </w:rPr>
        <w:t xml:space="preserve"> ili </w:t>
      </w:r>
      <w:proofErr w:type="spellStart"/>
      <w:r w:rsidR="7EBA58A5" w:rsidRPr="2D4569B0">
        <w:rPr>
          <w:i/>
          <w:iCs/>
          <w:sz w:val="24"/>
          <w:szCs w:val="24"/>
          <w:lang w:val="hr-HR"/>
        </w:rPr>
        <w:t>False</w:t>
      </w:r>
      <w:proofErr w:type="spellEnd"/>
      <w:r w:rsidR="7EBA58A5" w:rsidRPr="2D4569B0">
        <w:rPr>
          <w:i/>
          <w:iCs/>
          <w:sz w:val="24"/>
          <w:szCs w:val="24"/>
          <w:lang w:val="hr-HR"/>
        </w:rPr>
        <w:t xml:space="preserve"> </w:t>
      </w:r>
      <w:r w:rsidR="7EBA58A5" w:rsidRPr="2D4569B0">
        <w:rPr>
          <w:sz w:val="24"/>
          <w:szCs w:val="24"/>
          <w:lang w:val="hr-HR"/>
        </w:rPr>
        <w:t>kao HTTP odgovor WiFi modulu, ovisno o tome je li potrebno zaliti biljku ili ne.</w:t>
      </w:r>
    </w:p>
    <w:p w14:paraId="7B90D2DD" w14:textId="0900F58B" w:rsidR="2D4569B0" w:rsidRDefault="00477E2A" w:rsidP="000014F0">
      <w:pPr>
        <w:spacing w:line="360" w:lineRule="auto"/>
        <w:ind w:firstLine="720"/>
        <w:rPr>
          <w:sz w:val="24"/>
          <w:szCs w:val="24"/>
          <w:lang w:val="hr-HR"/>
        </w:rPr>
      </w:pPr>
      <w:hyperlink r:id="rId21">
        <w:r w:rsidR="3FE395BF" w:rsidRPr="2D4569B0">
          <w:rPr>
            <w:rStyle w:val="Hyperlink"/>
            <w:sz w:val="24"/>
            <w:szCs w:val="24"/>
            <w:lang w:val="hr-HR"/>
          </w:rPr>
          <w:t xml:space="preserve">Web aplikacija </w:t>
        </w:r>
        <w:r w:rsidR="60903907" w:rsidRPr="2D4569B0">
          <w:rPr>
            <w:rStyle w:val="Hyperlink"/>
            <w:sz w:val="24"/>
            <w:szCs w:val="24"/>
            <w:lang w:val="hr-HR"/>
          </w:rPr>
          <w:t>nalazi se</w:t>
        </w:r>
        <w:r w:rsidR="3FE395BF" w:rsidRPr="2D4569B0">
          <w:rPr>
            <w:rStyle w:val="Hyperlink"/>
            <w:sz w:val="24"/>
            <w:szCs w:val="24"/>
            <w:lang w:val="hr-HR"/>
          </w:rPr>
          <w:t xml:space="preserve"> na ovom linku.</w:t>
        </w:r>
      </w:hyperlink>
    </w:p>
    <w:p w14:paraId="13692213" w14:textId="51056F9E" w:rsidR="571F2FDF" w:rsidRDefault="571F2FDF" w:rsidP="002319A4">
      <w:pPr>
        <w:spacing w:line="360" w:lineRule="auto"/>
        <w:rPr>
          <w:sz w:val="24"/>
          <w:szCs w:val="24"/>
          <w:lang w:val="hr-HR"/>
        </w:rPr>
      </w:pPr>
      <w:proofErr w:type="spellStart"/>
      <w:r w:rsidRPr="5D3EEE9C">
        <w:rPr>
          <w:b/>
          <w:bCs/>
          <w:sz w:val="24"/>
          <w:szCs w:val="24"/>
          <w:u w:val="single"/>
          <w:lang w:val="hr-HR"/>
        </w:rPr>
        <w:t>Podzadaci</w:t>
      </w:r>
      <w:proofErr w:type="spellEnd"/>
      <w:r w:rsidRPr="5D3EEE9C">
        <w:rPr>
          <w:b/>
          <w:bCs/>
          <w:sz w:val="24"/>
          <w:szCs w:val="24"/>
          <w:u w:val="single"/>
          <w:lang w:val="hr-HR"/>
        </w:rPr>
        <w:t>:</w:t>
      </w:r>
    </w:p>
    <w:p w14:paraId="73EA5D71" w14:textId="50ED7CC2" w:rsidR="5D3EEE9C" w:rsidRDefault="058552DE" w:rsidP="00231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2D4569B0">
        <w:rPr>
          <w:rFonts w:ascii="Times New Roman" w:eastAsia="Times New Roman" w:hAnsi="Times New Roman"/>
          <w:sz w:val="24"/>
          <w:szCs w:val="24"/>
        </w:rPr>
        <w:t xml:space="preserve">Napraviti web server i </w:t>
      </w:r>
      <w:r w:rsidR="545DB5A3" w:rsidRPr="2D4569B0">
        <w:rPr>
          <w:rFonts w:ascii="Times New Roman" w:eastAsia="Times New Roman" w:hAnsi="Times New Roman"/>
          <w:sz w:val="24"/>
          <w:szCs w:val="24"/>
        </w:rPr>
        <w:t xml:space="preserve">stranicu koristeći Python </w:t>
      </w:r>
      <w:proofErr w:type="spellStart"/>
      <w:r w:rsidR="545DB5A3" w:rsidRPr="2D4569B0">
        <w:rPr>
          <w:rFonts w:ascii="Times New Roman" w:eastAsia="Times New Roman" w:hAnsi="Times New Roman"/>
          <w:sz w:val="24"/>
          <w:szCs w:val="24"/>
        </w:rPr>
        <w:t>Django</w:t>
      </w:r>
      <w:proofErr w:type="spellEnd"/>
      <w:r w:rsidR="545DB5A3" w:rsidRPr="2D4569B0">
        <w:rPr>
          <w:rFonts w:ascii="Times New Roman" w:eastAsia="Times New Roman" w:hAnsi="Times New Roman"/>
          <w:sz w:val="24"/>
          <w:szCs w:val="24"/>
        </w:rPr>
        <w:t xml:space="preserve"> i HTML</w:t>
      </w:r>
    </w:p>
    <w:p w14:paraId="2F16A775" w14:textId="4AA85888" w:rsidR="058552DE" w:rsidRDefault="058552DE" w:rsidP="002319A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2D4569B0">
        <w:rPr>
          <w:rFonts w:ascii="Times New Roman" w:eastAsia="Times New Roman" w:hAnsi="Times New Roman"/>
          <w:sz w:val="24"/>
          <w:szCs w:val="24"/>
        </w:rPr>
        <w:t>Ostvariti komunikaciju između web servera i ESP</w:t>
      </w:r>
      <w:r w:rsidR="097A7566" w:rsidRPr="2D4569B0">
        <w:rPr>
          <w:rFonts w:ascii="Times New Roman" w:eastAsia="Times New Roman" w:hAnsi="Times New Roman"/>
          <w:sz w:val="24"/>
          <w:szCs w:val="24"/>
        </w:rPr>
        <w:t>8266 WiFi</w:t>
      </w:r>
      <w:r w:rsidRPr="2D4569B0">
        <w:rPr>
          <w:rFonts w:ascii="Times New Roman" w:eastAsia="Times New Roman" w:hAnsi="Times New Roman"/>
          <w:sz w:val="24"/>
          <w:szCs w:val="24"/>
        </w:rPr>
        <w:t xml:space="preserve"> modula obradom </w:t>
      </w:r>
      <w:r w:rsidR="47E75F02" w:rsidRPr="2D4569B0">
        <w:rPr>
          <w:rFonts w:ascii="Times New Roman" w:eastAsia="Times New Roman" w:hAnsi="Times New Roman"/>
          <w:sz w:val="24"/>
          <w:szCs w:val="24"/>
        </w:rPr>
        <w:t xml:space="preserve">HTTP zahtjeva </w:t>
      </w:r>
      <w:r w:rsidRPr="2D4569B0">
        <w:rPr>
          <w:rFonts w:ascii="Times New Roman" w:eastAsia="Times New Roman" w:hAnsi="Times New Roman"/>
          <w:sz w:val="24"/>
          <w:szCs w:val="24"/>
        </w:rPr>
        <w:t>koju ESP modul šalje na adresu web stranice, te HTTP odgovorom o</w:t>
      </w:r>
      <w:r w:rsidR="719941D1" w:rsidRPr="2D4569B0">
        <w:rPr>
          <w:rFonts w:ascii="Times New Roman" w:eastAsia="Times New Roman" w:hAnsi="Times New Roman"/>
          <w:sz w:val="24"/>
          <w:szCs w:val="24"/>
        </w:rPr>
        <w:t>mogućiti dvostranu komunikaciju</w:t>
      </w:r>
    </w:p>
    <w:p w14:paraId="752439F9" w14:textId="134E7B4B" w:rsidR="00B53B98" w:rsidRDefault="719941D1" w:rsidP="00231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2D4569B0">
        <w:rPr>
          <w:rFonts w:ascii="Times New Roman" w:eastAsia="Times New Roman" w:hAnsi="Times New Roman"/>
          <w:sz w:val="24"/>
          <w:szCs w:val="24"/>
        </w:rPr>
        <w:lastRenderedPageBreak/>
        <w:t>Pustiti aplikaciju u pogon (</w:t>
      </w:r>
      <w:proofErr w:type="spellStart"/>
      <w:r w:rsidRPr="2D4569B0">
        <w:rPr>
          <w:rFonts w:ascii="Times New Roman" w:eastAsia="Times New Roman" w:hAnsi="Times New Roman"/>
          <w:i/>
          <w:iCs/>
          <w:sz w:val="24"/>
          <w:szCs w:val="24"/>
        </w:rPr>
        <w:t>deployment</w:t>
      </w:r>
      <w:proofErr w:type="spellEnd"/>
      <w:r w:rsidRPr="2D4569B0">
        <w:rPr>
          <w:rFonts w:ascii="Times New Roman" w:eastAsia="Times New Roman" w:hAnsi="Times New Roman"/>
          <w:sz w:val="24"/>
          <w:szCs w:val="24"/>
        </w:rPr>
        <w:t>)</w:t>
      </w:r>
    </w:p>
    <w:p w14:paraId="04503002" w14:textId="77777777" w:rsidR="719941D1" w:rsidRDefault="00B53B98" w:rsidP="00B53B98">
      <w:pPr>
        <w:sectPr w:rsidR="719941D1" w:rsidSect="00DE4D1A">
          <w:pgSz w:w="12240" w:h="15840" w:code="1"/>
          <w:pgMar w:top="1440" w:right="1440" w:bottom="1440" w:left="1440" w:header="720" w:footer="720" w:gutter="0"/>
          <w:cols w:space="720"/>
        </w:sectPr>
      </w:pPr>
      <w:r>
        <w:br w:type="page"/>
      </w:r>
    </w:p>
    <w:p w14:paraId="7FA0F3C3" w14:textId="0FCEBBA2" w:rsidR="00904D7F" w:rsidRPr="000F551A" w:rsidRDefault="5C507D5D" w:rsidP="002319A4">
      <w:pPr>
        <w:spacing w:line="360" w:lineRule="auto"/>
        <w:rPr>
          <w:sz w:val="24"/>
          <w:szCs w:val="24"/>
          <w:lang w:val="hr-HR"/>
        </w:rPr>
      </w:pPr>
      <w:r w:rsidRPr="7C4EABB5">
        <w:rPr>
          <w:b/>
          <w:bCs/>
          <w:sz w:val="24"/>
          <w:szCs w:val="24"/>
          <w:u w:val="single"/>
          <w:lang w:val="hr-HR"/>
        </w:rPr>
        <w:t>Zadatak 6:</w:t>
      </w:r>
      <w:r w:rsidRPr="7C4EABB5">
        <w:rPr>
          <w:sz w:val="24"/>
          <w:szCs w:val="24"/>
          <w:lang w:val="hr-HR"/>
        </w:rPr>
        <w:t xml:space="preserve"> </w:t>
      </w:r>
      <w:r w:rsidR="5E8DA520" w:rsidRPr="7C4EABB5">
        <w:rPr>
          <w:sz w:val="24"/>
          <w:szCs w:val="24"/>
          <w:lang w:val="hr-HR"/>
        </w:rPr>
        <w:t>Odabrati pogodan senzor koji će mjeriti razinu vode</w:t>
      </w:r>
      <w:r w:rsidRPr="7C4EABB5">
        <w:rPr>
          <w:sz w:val="24"/>
          <w:szCs w:val="24"/>
          <w:lang w:val="hr-HR"/>
        </w:rPr>
        <w:t xml:space="preserve"> </w:t>
      </w:r>
      <w:r w:rsidR="17904406" w:rsidRPr="7C4EABB5">
        <w:rPr>
          <w:sz w:val="24"/>
          <w:szCs w:val="24"/>
          <w:lang w:val="hr-HR"/>
        </w:rPr>
        <w:t>te napisati pripadajući algoritam</w:t>
      </w:r>
    </w:p>
    <w:p w14:paraId="3A47C91D" w14:textId="6A92763C" w:rsidR="00904D7F" w:rsidRPr="000F551A" w:rsidRDefault="5C507D5D" w:rsidP="002319A4">
      <w:pPr>
        <w:spacing w:line="360" w:lineRule="auto"/>
        <w:rPr>
          <w:sz w:val="24"/>
          <w:szCs w:val="24"/>
          <w:lang w:val="hr-HR"/>
        </w:rPr>
      </w:pPr>
      <w:r w:rsidRPr="7C4EABB5">
        <w:rPr>
          <w:b/>
          <w:bCs/>
          <w:sz w:val="24"/>
          <w:szCs w:val="24"/>
          <w:u w:val="single"/>
          <w:lang w:val="hr-HR"/>
        </w:rPr>
        <w:t xml:space="preserve">Članovi </w:t>
      </w:r>
      <w:proofErr w:type="spellStart"/>
      <w:r w:rsidRPr="7C4EABB5">
        <w:rPr>
          <w:b/>
          <w:bCs/>
          <w:sz w:val="24"/>
          <w:szCs w:val="24"/>
          <w:u w:val="single"/>
          <w:lang w:val="hr-HR"/>
        </w:rPr>
        <w:t>podtima</w:t>
      </w:r>
      <w:proofErr w:type="spellEnd"/>
      <w:r w:rsidRPr="7C4EABB5">
        <w:rPr>
          <w:b/>
          <w:bCs/>
          <w:sz w:val="24"/>
          <w:szCs w:val="24"/>
          <w:u w:val="single"/>
          <w:lang w:val="hr-HR"/>
        </w:rPr>
        <w:t>:</w:t>
      </w:r>
      <w:r w:rsidRPr="7C4EABB5">
        <w:rPr>
          <w:sz w:val="24"/>
          <w:szCs w:val="24"/>
          <w:lang w:val="hr-HR"/>
        </w:rPr>
        <w:t xml:space="preserve"> Hana Novak</w:t>
      </w:r>
    </w:p>
    <w:p w14:paraId="74B42696" w14:textId="7973CD28" w:rsidR="7C4EABB5" w:rsidRDefault="5C507D5D" w:rsidP="002319A4">
      <w:pPr>
        <w:spacing w:line="360" w:lineRule="auto"/>
        <w:rPr>
          <w:sz w:val="24"/>
          <w:szCs w:val="24"/>
          <w:lang w:val="hr-HR"/>
        </w:rPr>
      </w:pPr>
      <w:r w:rsidRPr="7C4EABB5">
        <w:rPr>
          <w:b/>
          <w:bCs/>
          <w:sz w:val="24"/>
          <w:szCs w:val="24"/>
          <w:u w:val="single"/>
          <w:lang w:val="hr-HR"/>
        </w:rPr>
        <w:t>Potrebna oprema:</w:t>
      </w:r>
      <w:r w:rsidRPr="7C4EABB5">
        <w:rPr>
          <w:sz w:val="24"/>
          <w:szCs w:val="24"/>
          <w:lang w:val="hr-HR"/>
        </w:rPr>
        <w:t xml:space="preserve"> </w:t>
      </w:r>
    </w:p>
    <w:p w14:paraId="5AE8526E" w14:textId="28D76670" w:rsidR="00904D7F" w:rsidRPr="000F551A" w:rsidRDefault="2BB4B8D1" w:rsidP="00D423B5">
      <w:pPr>
        <w:widowControl/>
        <w:numPr>
          <w:ilvl w:val="0"/>
          <w:numId w:val="27"/>
        </w:numPr>
        <w:spacing w:line="360" w:lineRule="auto"/>
        <w:rPr>
          <w:sz w:val="24"/>
          <w:szCs w:val="24"/>
          <w:lang w:val="hr-HR"/>
        </w:rPr>
      </w:pPr>
      <w:r w:rsidRPr="7C4EABB5">
        <w:rPr>
          <w:sz w:val="24"/>
          <w:szCs w:val="24"/>
          <w:lang w:val="hr-HR"/>
        </w:rPr>
        <w:t>STM32F429 Discovery</w:t>
      </w:r>
    </w:p>
    <w:p w14:paraId="3DB9A64D" w14:textId="6CEAFB29" w:rsidR="00904D7F" w:rsidRPr="000F551A" w:rsidRDefault="13498541" w:rsidP="00D423B5">
      <w:pPr>
        <w:widowControl/>
        <w:numPr>
          <w:ilvl w:val="0"/>
          <w:numId w:val="27"/>
        </w:numPr>
        <w:spacing w:line="360" w:lineRule="auto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Ultrazvučni senzor koji mjeri udaljenost </w:t>
      </w:r>
      <w:r w:rsidRPr="2D4569B0">
        <w:rPr>
          <w:b/>
          <w:bCs/>
          <w:sz w:val="24"/>
          <w:szCs w:val="24"/>
          <w:lang w:val="hr-HR"/>
        </w:rPr>
        <w:t>HC-SR04</w:t>
      </w:r>
    </w:p>
    <w:p w14:paraId="23DE0F1E" w14:textId="15777913" w:rsidR="31F413EE" w:rsidRDefault="31F413EE" w:rsidP="002319A4">
      <w:pPr>
        <w:widowControl/>
        <w:numPr>
          <w:ilvl w:val="0"/>
          <w:numId w:val="27"/>
        </w:numPr>
        <w:spacing w:after="200" w:line="360" w:lineRule="auto"/>
        <w:rPr>
          <w:sz w:val="24"/>
          <w:szCs w:val="24"/>
        </w:rPr>
      </w:pPr>
      <w:proofErr w:type="spellStart"/>
      <w:r w:rsidRPr="2D4569B0">
        <w:rPr>
          <w:sz w:val="24"/>
          <w:szCs w:val="24"/>
        </w:rPr>
        <w:t>Konektori</w:t>
      </w:r>
      <w:proofErr w:type="spellEnd"/>
    </w:p>
    <w:p w14:paraId="4129E7B9" w14:textId="633B6A8F" w:rsidR="7C4EABB5" w:rsidRDefault="5C507D5D" w:rsidP="002319A4">
      <w:pPr>
        <w:spacing w:line="360" w:lineRule="auto"/>
        <w:rPr>
          <w:sz w:val="24"/>
          <w:szCs w:val="24"/>
          <w:lang w:val="hr-HR"/>
        </w:rPr>
      </w:pPr>
      <w:r w:rsidRPr="7C4EABB5">
        <w:rPr>
          <w:b/>
          <w:bCs/>
          <w:sz w:val="24"/>
          <w:szCs w:val="24"/>
          <w:u w:val="single"/>
          <w:lang w:val="hr-HR"/>
        </w:rPr>
        <w:t>Ideja realizacije:</w:t>
      </w:r>
      <w:r w:rsidRPr="7C4EABB5">
        <w:rPr>
          <w:sz w:val="24"/>
          <w:szCs w:val="24"/>
          <w:lang w:val="hr-HR"/>
        </w:rPr>
        <w:t xml:space="preserve"> </w:t>
      </w:r>
    </w:p>
    <w:p w14:paraId="4C636064" w14:textId="325EBFF8" w:rsidR="3CE5F362" w:rsidRDefault="485BA569" w:rsidP="00FA77F0">
      <w:pPr>
        <w:spacing w:line="360" w:lineRule="auto"/>
        <w:ind w:firstLine="72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Ideja je </w:t>
      </w:r>
      <w:r w:rsidR="74CDFB54" w:rsidRPr="2D4569B0">
        <w:rPr>
          <w:sz w:val="24"/>
          <w:szCs w:val="24"/>
          <w:lang w:val="hr-HR"/>
        </w:rPr>
        <w:t>povezati ultrazvučni senzor HC-SR04 s</w:t>
      </w:r>
      <w:r w:rsidR="38DF4BC0" w:rsidRPr="2D4569B0">
        <w:rPr>
          <w:sz w:val="24"/>
          <w:szCs w:val="24"/>
          <w:lang w:val="hr-HR"/>
        </w:rPr>
        <w:t xml:space="preserve"> </w:t>
      </w:r>
      <w:proofErr w:type="spellStart"/>
      <w:r w:rsidR="38DF4BC0" w:rsidRPr="2D4569B0">
        <w:rPr>
          <w:sz w:val="24"/>
          <w:szCs w:val="24"/>
          <w:lang w:val="hr-HR"/>
        </w:rPr>
        <w:t>mikrokontrolerom</w:t>
      </w:r>
      <w:proofErr w:type="spellEnd"/>
      <w:r w:rsidR="74CDFB54" w:rsidRPr="2D4569B0">
        <w:rPr>
          <w:sz w:val="24"/>
          <w:szCs w:val="24"/>
          <w:lang w:val="hr-HR"/>
        </w:rPr>
        <w:t xml:space="preserve"> STM32F429 te </w:t>
      </w:r>
      <w:r w:rsidR="386D5BA2" w:rsidRPr="2D4569B0">
        <w:rPr>
          <w:sz w:val="24"/>
          <w:szCs w:val="24"/>
          <w:lang w:val="hr-HR"/>
        </w:rPr>
        <w:t>napisati algoritam koji će omogućiti senzoru da mjeri udaljenost.</w:t>
      </w:r>
      <w:r w:rsidR="5AF808F8" w:rsidRPr="2D4569B0">
        <w:rPr>
          <w:sz w:val="24"/>
          <w:szCs w:val="24"/>
          <w:lang w:val="hr-HR"/>
        </w:rPr>
        <w:t xml:space="preserve"> S</w:t>
      </w:r>
      <w:r w:rsidR="6E1475F3" w:rsidRPr="2D4569B0">
        <w:rPr>
          <w:sz w:val="24"/>
          <w:szCs w:val="24"/>
          <w:lang w:val="hr-HR"/>
        </w:rPr>
        <w:t>enzor</w:t>
      </w:r>
      <w:r w:rsidR="598CD927" w:rsidRPr="2D4569B0">
        <w:rPr>
          <w:sz w:val="24"/>
          <w:szCs w:val="24"/>
          <w:lang w:val="hr-HR"/>
        </w:rPr>
        <w:t xml:space="preserve"> će</w:t>
      </w:r>
      <w:r w:rsidR="6E1475F3" w:rsidRPr="2D4569B0">
        <w:rPr>
          <w:sz w:val="24"/>
          <w:szCs w:val="24"/>
          <w:lang w:val="hr-HR"/>
        </w:rPr>
        <w:t xml:space="preserve"> bit</w:t>
      </w:r>
      <w:r w:rsidR="18752801" w:rsidRPr="2D4569B0">
        <w:rPr>
          <w:sz w:val="24"/>
          <w:szCs w:val="24"/>
          <w:lang w:val="hr-HR"/>
        </w:rPr>
        <w:t>i</w:t>
      </w:r>
      <w:r w:rsidR="6E1475F3" w:rsidRPr="2D4569B0">
        <w:rPr>
          <w:sz w:val="24"/>
          <w:szCs w:val="24"/>
          <w:lang w:val="hr-HR"/>
        </w:rPr>
        <w:t xml:space="preserve"> pričvršćen na “strop” spremnika te mjeriti udaljenost vode od vrha spremnika. </w:t>
      </w:r>
      <w:r w:rsidR="3663FCCA" w:rsidRPr="2D4569B0">
        <w:rPr>
          <w:sz w:val="24"/>
          <w:szCs w:val="24"/>
          <w:lang w:val="hr-HR"/>
        </w:rPr>
        <w:t>Korisniku će slati upozorenje kada razina vode padne prenisk</w:t>
      </w:r>
      <w:r w:rsidR="56970B53" w:rsidRPr="2D4569B0">
        <w:rPr>
          <w:sz w:val="24"/>
          <w:szCs w:val="24"/>
          <w:lang w:val="hr-HR"/>
        </w:rPr>
        <w:t>o</w:t>
      </w:r>
      <w:r w:rsidR="0E3E69C0" w:rsidRPr="2D4569B0">
        <w:rPr>
          <w:sz w:val="24"/>
          <w:szCs w:val="24"/>
          <w:lang w:val="hr-HR"/>
        </w:rPr>
        <w:t xml:space="preserve"> </w:t>
      </w:r>
      <w:r w:rsidR="26852408" w:rsidRPr="2D4569B0">
        <w:rPr>
          <w:sz w:val="24"/>
          <w:szCs w:val="24"/>
          <w:lang w:val="hr-HR"/>
        </w:rPr>
        <w:t>kako bi korisnik znao kada treba nadopuniti spremnik</w:t>
      </w:r>
      <w:r w:rsidR="11D34CE1" w:rsidRPr="2D4569B0">
        <w:rPr>
          <w:sz w:val="24"/>
          <w:szCs w:val="24"/>
          <w:lang w:val="hr-HR"/>
        </w:rPr>
        <w:t xml:space="preserve"> te će korisnik u svakom trenutku znati koji je postotak popunjenosti spremnika</w:t>
      </w:r>
      <w:r w:rsidR="26852408" w:rsidRPr="2D4569B0">
        <w:rPr>
          <w:sz w:val="24"/>
          <w:szCs w:val="24"/>
          <w:lang w:val="hr-HR"/>
        </w:rPr>
        <w:t>.</w:t>
      </w:r>
    </w:p>
    <w:p w14:paraId="1167A266" w14:textId="4F1669B5" w:rsidR="3CE5F362" w:rsidRDefault="6C982D6A" w:rsidP="002319A4">
      <w:pPr>
        <w:spacing w:line="360" w:lineRule="auto"/>
        <w:rPr>
          <w:sz w:val="24"/>
          <w:szCs w:val="24"/>
          <w:u w:val="single"/>
          <w:lang w:val="hr-HR"/>
        </w:rPr>
      </w:pPr>
      <w:r w:rsidRPr="2D4569B0">
        <w:rPr>
          <w:sz w:val="24"/>
          <w:szCs w:val="24"/>
          <w:u w:val="single"/>
          <w:lang w:val="hr-HR"/>
        </w:rPr>
        <w:t>Specifikacije senzora</w:t>
      </w:r>
    </w:p>
    <w:p w14:paraId="4679FEBD" w14:textId="29777B54" w:rsidR="30F27284" w:rsidRDefault="69863494" w:rsidP="00297447">
      <w:pPr>
        <w:spacing w:line="360" w:lineRule="auto"/>
        <w:ind w:firstLine="72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>Senzor r</w:t>
      </w:r>
      <w:r w:rsidR="23122098" w:rsidRPr="2D4569B0">
        <w:rPr>
          <w:sz w:val="24"/>
          <w:szCs w:val="24"/>
          <w:lang w:val="hr-HR"/>
        </w:rPr>
        <w:t xml:space="preserve">adi na naponu od 5V, struji od 15 </w:t>
      </w:r>
      <w:proofErr w:type="spellStart"/>
      <w:r w:rsidR="23122098" w:rsidRPr="2D4569B0">
        <w:rPr>
          <w:sz w:val="24"/>
          <w:szCs w:val="24"/>
          <w:lang w:val="hr-HR"/>
        </w:rPr>
        <w:t>mA</w:t>
      </w:r>
      <w:proofErr w:type="spellEnd"/>
      <w:r w:rsidR="23122098" w:rsidRPr="2D4569B0">
        <w:rPr>
          <w:sz w:val="24"/>
          <w:szCs w:val="24"/>
          <w:lang w:val="hr-HR"/>
        </w:rPr>
        <w:t>, frekvenciji 40</w:t>
      </w:r>
      <w:r w:rsidR="0B5A7EA9" w:rsidRPr="2D4569B0">
        <w:rPr>
          <w:sz w:val="24"/>
          <w:szCs w:val="24"/>
          <w:lang w:val="hr-HR"/>
        </w:rPr>
        <w:t>k</w:t>
      </w:r>
      <w:r w:rsidR="23122098" w:rsidRPr="2D4569B0">
        <w:rPr>
          <w:sz w:val="24"/>
          <w:szCs w:val="24"/>
          <w:lang w:val="hr-HR"/>
        </w:rPr>
        <w:t>Hz</w:t>
      </w:r>
      <w:r w:rsidR="2E578556" w:rsidRPr="2D4569B0">
        <w:rPr>
          <w:sz w:val="24"/>
          <w:szCs w:val="24"/>
          <w:lang w:val="hr-HR"/>
        </w:rPr>
        <w:t>.</w:t>
      </w:r>
      <w:r w:rsidR="433547E8" w:rsidRPr="2D4569B0">
        <w:rPr>
          <w:sz w:val="24"/>
          <w:szCs w:val="24"/>
          <w:lang w:val="hr-HR"/>
        </w:rPr>
        <w:t xml:space="preserve"> </w:t>
      </w:r>
      <w:r w:rsidR="6652B963" w:rsidRPr="2D4569B0">
        <w:rPr>
          <w:sz w:val="24"/>
          <w:szCs w:val="24"/>
          <w:lang w:val="hr-HR"/>
        </w:rPr>
        <w:t>Udaljenosti koje</w:t>
      </w:r>
      <w:r w:rsidR="23838670" w:rsidRPr="2D4569B0">
        <w:rPr>
          <w:sz w:val="24"/>
          <w:szCs w:val="24"/>
          <w:lang w:val="hr-HR"/>
        </w:rPr>
        <w:t xml:space="preserve"> uspješno detektira </w:t>
      </w:r>
      <w:r w:rsidR="078667A3" w:rsidRPr="2D4569B0">
        <w:rPr>
          <w:sz w:val="24"/>
          <w:szCs w:val="24"/>
          <w:lang w:val="hr-HR"/>
        </w:rPr>
        <w:t>su u rasponu od 2 cm do 4 m s točnošću od 3 mm</w:t>
      </w:r>
      <w:r w:rsidR="74460161" w:rsidRPr="2D4569B0">
        <w:rPr>
          <w:sz w:val="24"/>
          <w:szCs w:val="24"/>
          <w:lang w:val="hr-HR"/>
        </w:rPr>
        <w:t>. Mjeri pod kutom od 15 stupnjeva. Dimenzije senzora su 45 x 20 x 15 mm</w:t>
      </w:r>
      <w:r w:rsidR="5E958642" w:rsidRPr="2D4569B0">
        <w:rPr>
          <w:sz w:val="24"/>
          <w:szCs w:val="24"/>
          <w:lang w:val="hr-HR"/>
        </w:rPr>
        <w:t xml:space="preserve">. Ima 4 pina: </w:t>
      </w:r>
      <w:r w:rsidR="5E958642" w:rsidRPr="2D4569B0">
        <w:rPr>
          <w:b/>
          <w:bCs/>
          <w:sz w:val="24"/>
          <w:szCs w:val="24"/>
          <w:lang w:val="hr-HR"/>
        </w:rPr>
        <w:t>VCC</w:t>
      </w:r>
      <w:r w:rsidR="5E958642" w:rsidRPr="2D4569B0">
        <w:rPr>
          <w:sz w:val="24"/>
          <w:szCs w:val="24"/>
          <w:lang w:val="hr-HR"/>
        </w:rPr>
        <w:t xml:space="preserve"> je pin za </w:t>
      </w:r>
      <w:proofErr w:type="spellStart"/>
      <w:r w:rsidR="5E958642" w:rsidRPr="00D423B5">
        <w:rPr>
          <w:i/>
          <w:iCs/>
          <w:sz w:val="24"/>
          <w:szCs w:val="24"/>
          <w:lang w:val="hr-HR"/>
        </w:rPr>
        <w:t>power</w:t>
      </w:r>
      <w:proofErr w:type="spellEnd"/>
      <w:r w:rsidR="5E958642" w:rsidRPr="00D423B5">
        <w:rPr>
          <w:i/>
          <w:iCs/>
          <w:sz w:val="24"/>
          <w:szCs w:val="24"/>
          <w:lang w:val="hr-HR"/>
        </w:rPr>
        <w:t xml:space="preserve"> </w:t>
      </w:r>
      <w:proofErr w:type="spellStart"/>
      <w:r w:rsidR="5E958642" w:rsidRPr="00D423B5">
        <w:rPr>
          <w:i/>
          <w:iCs/>
          <w:sz w:val="24"/>
          <w:szCs w:val="24"/>
          <w:lang w:val="hr-HR"/>
        </w:rPr>
        <w:t>supply</w:t>
      </w:r>
      <w:proofErr w:type="spellEnd"/>
      <w:r w:rsidR="5E958642" w:rsidRPr="2D4569B0">
        <w:rPr>
          <w:sz w:val="24"/>
          <w:szCs w:val="24"/>
          <w:lang w:val="hr-HR"/>
        </w:rPr>
        <w:t xml:space="preserve"> koji se spaja na </w:t>
      </w:r>
      <w:proofErr w:type="spellStart"/>
      <w:r w:rsidR="5E958642" w:rsidRPr="2D4569B0">
        <w:rPr>
          <w:sz w:val="24"/>
          <w:szCs w:val="24"/>
          <w:lang w:val="hr-HR"/>
        </w:rPr>
        <w:t>mikrokontroler</w:t>
      </w:r>
      <w:proofErr w:type="spellEnd"/>
      <w:r w:rsidR="043B4AC1" w:rsidRPr="2D4569B0">
        <w:rPr>
          <w:sz w:val="24"/>
          <w:szCs w:val="24"/>
          <w:lang w:val="hr-HR"/>
        </w:rPr>
        <w:t xml:space="preserve"> (5 V</w:t>
      </w:r>
      <w:r w:rsidR="79386E08" w:rsidRPr="2D4569B0">
        <w:rPr>
          <w:sz w:val="24"/>
          <w:szCs w:val="24"/>
          <w:lang w:val="hr-HR"/>
        </w:rPr>
        <w:t xml:space="preserve"> na pločici</w:t>
      </w:r>
      <w:r w:rsidR="043B4AC1" w:rsidRPr="2D4569B0">
        <w:rPr>
          <w:sz w:val="24"/>
          <w:szCs w:val="24"/>
          <w:lang w:val="hr-HR"/>
        </w:rPr>
        <w:t>)</w:t>
      </w:r>
      <w:r w:rsidR="4ECA060D" w:rsidRPr="2D4569B0">
        <w:rPr>
          <w:sz w:val="24"/>
          <w:szCs w:val="24"/>
          <w:lang w:val="hr-HR"/>
        </w:rPr>
        <w:t xml:space="preserve">, </w:t>
      </w:r>
      <w:proofErr w:type="spellStart"/>
      <w:r w:rsidR="4ECA060D" w:rsidRPr="2D4569B0">
        <w:rPr>
          <w:b/>
          <w:bCs/>
          <w:sz w:val="24"/>
          <w:szCs w:val="24"/>
          <w:lang w:val="hr-HR"/>
        </w:rPr>
        <w:t>Trig</w:t>
      </w:r>
      <w:proofErr w:type="spellEnd"/>
      <w:r w:rsidR="4ECA060D" w:rsidRPr="2D4569B0">
        <w:rPr>
          <w:sz w:val="24"/>
          <w:szCs w:val="24"/>
          <w:lang w:val="hr-HR"/>
        </w:rPr>
        <w:t xml:space="preserve"> je pin za okidanje ultrazvučnih valova</w:t>
      </w:r>
      <w:r w:rsidR="06C4D938" w:rsidRPr="2D4569B0">
        <w:rPr>
          <w:sz w:val="24"/>
          <w:szCs w:val="24"/>
          <w:lang w:val="hr-HR"/>
        </w:rPr>
        <w:t xml:space="preserve"> (P</w:t>
      </w:r>
      <w:r w:rsidR="7DEAC755" w:rsidRPr="2D4569B0">
        <w:rPr>
          <w:sz w:val="24"/>
          <w:szCs w:val="24"/>
          <w:lang w:val="hr-HR"/>
        </w:rPr>
        <w:t>E8</w:t>
      </w:r>
      <w:r w:rsidR="06C4D938" w:rsidRPr="2D4569B0">
        <w:rPr>
          <w:sz w:val="24"/>
          <w:szCs w:val="24"/>
          <w:lang w:val="hr-HR"/>
        </w:rPr>
        <w:t>(</w:t>
      </w:r>
      <w:proofErr w:type="spellStart"/>
      <w:r w:rsidR="06C4D938" w:rsidRPr="2D4569B0">
        <w:rPr>
          <w:sz w:val="24"/>
          <w:szCs w:val="24"/>
          <w:lang w:val="hr-HR"/>
        </w:rPr>
        <w:t>GPIO_Output</w:t>
      </w:r>
      <w:proofErr w:type="spellEnd"/>
      <w:r w:rsidR="06C4D938" w:rsidRPr="2D4569B0">
        <w:rPr>
          <w:sz w:val="24"/>
          <w:szCs w:val="24"/>
          <w:lang w:val="hr-HR"/>
        </w:rPr>
        <w:t>)</w:t>
      </w:r>
      <w:r w:rsidR="015C86F9" w:rsidRPr="2D4569B0">
        <w:rPr>
          <w:sz w:val="24"/>
          <w:szCs w:val="24"/>
          <w:lang w:val="hr-HR"/>
        </w:rPr>
        <w:t xml:space="preserve"> na pločici</w:t>
      </w:r>
      <w:r w:rsidR="06C4D938" w:rsidRPr="2D4569B0">
        <w:rPr>
          <w:sz w:val="24"/>
          <w:szCs w:val="24"/>
          <w:lang w:val="hr-HR"/>
        </w:rPr>
        <w:t>)</w:t>
      </w:r>
      <w:r w:rsidR="4ECA060D" w:rsidRPr="2D4569B0">
        <w:rPr>
          <w:sz w:val="24"/>
          <w:szCs w:val="24"/>
          <w:lang w:val="hr-HR"/>
        </w:rPr>
        <w:t xml:space="preserve">, </w:t>
      </w:r>
      <w:proofErr w:type="spellStart"/>
      <w:r w:rsidR="4ECA060D" w:rsidRPr="2D4569B0">
        <w:rPr>
          <w:b/>
          <w:bCs/>
          <w:sz w:val="24"/>
          <w:szCs w:val="24"/>
          <w:lang w:val="hr-HR"/>
        </w:rPr>
        <w:t>Echo</w:t>
      </w:r>
      <w:proofErr w:type="spellEnd"/>
      <w:r w:rsidR="4ECA060D" w:rsidRPr="2D4569B0">
        <w:rPr>
          <w:b/>
          <w:bCs/>
          <w:sz w:val="24"/>
          <w:szCs w:val="24"/>
          <w:lang w:val="hr-HR"/>
        </w:rPr>
        <w:t xml:space="preserve"> </w:t>
      </w:r>
      <w:r w:rsidR="4ECA060D" w:rsidRPr="2D4569B0">
        <w:rPr>
          <w:sz w:val="24"/>
          <w:szCs w:val="24"/>
          <w:lang w:val="hr-HR"/>
        </w:rPr>
        <w:t xml:space="preserve">je pin koji proizvodi </w:t>
      </w:r>
      <w:r w:rsidR="73CD4803" w:rsidRPr="2D4569B0">
        <w:rPr>
          <w:sz w:val="24"/>
          <w:szCs w:val="24"/>
          <w:lang w:val="hr-HR"/>
        </w:rPr>
        <w:t>signal</w:t>
      </w:r>
      <w:r w:rsidR="4ECA060D" w:rsidRPr="2D4569B0">
        <w:rPr>
          <w:sz w:val="24"/>
          <w:szCs w:val="24"/>
          <w:lang w:val="hr-HR"/>
        </w:rPr>
        <w:t xml:space="preserve"> kada j</w:t>
      </w:r>
      <w:r w:rsidR="0E216F87" w:rsidRPr="2D4569B0">
        <w:rPr>
          <w:sz w:val="24"/>
          <w:szCs w:val="24"/>
          <w:lang w:val="hr-HR"/>
        </w:rPr>
        <w:t xml:space="preserve">e reflektirani signal primljen (duljina </w:t>
      </w:r>
      <w:r w:rsidR="307E41B1" w:rsidRPr="2D4569B0">
        <w:rPr>
          <w:sz w:val="24"/>
          <w:szCs w:val="24"/>
          <w:lang w:val="hr-HR"/>
        </w:rPr>
        <w:t>signala proporcionalna je vremenu koje je bilo potrebno da se poslani signal detektira</w:t>
      </w:r>
      <w:r w:rsidR="121A5CAF" w:rsidRPr="2D4569B0">
        <w:rPr>
          <w:sz w:val="24"/>
          <w:szCs w:val="24"/>
          <w:lang w:val="hr-HR"/>
        </w:rPr>
        <w:t>, P</w:t>
      </w:r>
      <w:r w:rsidR="2AE14F63" w:rsidRPr="2D4569B0">
        <w:rPr>
          <w:sz w:val="24"/>
          <w:szCs w:val="24"/>
          <w:lang w:val="hr-HR"/>
        </w:rPr>
        <w:t>E9</w:t>
      </w:r>
      <w:r w:rsidR="121A5CAF" w:rsidRPr="2D4569B0">
        <w:rPr>
          <w:sz w:val="24"/>
          <w:szCs w:val="24"/>
          <w:lang w:val="hr-HR"/>
        </w:rPr>
        <w:t>(TIM1_CH1)</w:t>
      </w:r>
      <w:r w:rsidR="0CC1AEDC" w:rsidRPr="2D4569B0">
        <w:rPr>
          <w:sz w:val="24"/>
          <w:szCs w:val="24"/>
          <w:lang w:val="hr-HR"/>
        </w:rPr>
        <w:t xml:space="preserve"> na pločici</w:t>
      </w:r>
      <w:r w:rsidR="0E216F87" w:rsidRPr="2D4569B0">
        <w:rPr>
          <w:sz w:val="24"/>
          <w:szCs w:val="24"/>
          <w:lang w:val="hr-HR"/>
        </w:rPr>
        <w:t>)</w:t>
      </w:r>
      <w:r w:rsidR="05305847" w:rsidRPr="2D4569B0">
        <w:rPr>
          <w:sz w:val="24"/>
          <w:szCs w:val="24"/>
          <w:lang w:val="hr-HR"/>
        </w:rPr>
        <w:t xml:space="preserve">, </w:t>
      </w:r>
      <w:r w:rsidR="05305847" w:rsidRPr="2D4569B0">
        <w:rPr>
          <w:b/>
          <w:bCs/>
          <w:sz w:val="24"/>
          <w:szCs w:val="24"/>
          <w:lang w:val="hr-HR"/>
        </w:rPr>
        <w:t>GND</w:t>
      </w:r>
      <w:r w:rsidR="05305847" w:rsidRPr="2D4569B0">
        <w:rPr>
          <w:sz w:val="24"/>
          <w:szCs w:val="24"/>
          <w:lang w:val="hr-HR"/>
        </w:rPr>
        <w:t xml:space="preserve"> pin je uzemljenje</w:t>
      </w:r>
      <w:r w:rsidR="16A11BCB" w:rsidRPr="2D4569B0">
        <w:rPr>
          <w:sz w:val="24"/>
          <w:szCs w:val="24"/>
          <w:lang w:val="hr-HR"/>
        </w:rPr>
        <w:t xml:space="preserve"> (GND na pločici)</w:t>
      </w:r>
      <w:r w:rsidR="05305847" w:rsidRPr="2D4569B0">
        <w:rPr>
          <w:sz w:val="24"/>
          <w:szCs w:val="24"/>
          <w:lang w:val="hr-HR"/>
        </w:rPr>
        <w:t>.</w:t>
      </w:r>
      <w:r w:rsidR="6D93D861" w:rsidRPr="2D4569B0">
        <w:rPr>
          <w:sz w:val="24"/>
          <w:szCs w:val="24"/>
          <w:lang w:val="hr-HR"/>
        </w:rPr>
        <w:t xml:space="preserve"> </w:t>
      </w:r>
      <w:r w:rsidR="033A9474" w:rsidRPr="2D4569B0">
        <w:rPr>
          <w:sz w:val="24"/>
          <w:szCs w:val="24"/>
          <w:lang w:val="hr-HR"/>
        </w:rPr>
        <w:t xml:space="preserve">Moguće i druge kombinacije </w:t>
      </w:r>
      <w:r w:rsidR="17A8CE4F" w:rsidRPr="2D4569B0">
        <w:rPr>
          <w:sz w:val="24"/>
          <w:szCs w:val="24"/>
          <w:lang w:val="hr-HR"/>
        </w:rPr>
        <w:t>pinova za spajanje senzora na pločicu.</w:t>
      </w:r>
    </w:p>
    <w:p w14:paraId="4F3084D6" w14:textId="16ED5F9D" w:rsidR="3C772AB8" w:rsidRDefault="05305847" w:rsidP="002319A4">
      <w:pPr>
        <w:spacing w:line="360" w:lineRule="auto"/>
        <w:rPr>
          <w:sz w:val="24"/>
          <w:szCs w:val="24"/>
          <w:u w:val="single"/>
          <w:lang w:val="hr-HR"/>
        </w:rPr>
      </w:pPr>
      <w:r w:rsidRPr="2D4569B0">
        <w:rPr>
          <w:sz w:val="24"/>
          <w:szCs w:val="24"/>
          <w:u w:val="single"/>
          <w:lang w:val="hr-HR"/>
        </w:rPr>
        <w:t>Princip rada senzora</w:t>
      </w:r>
    </w:p>
    <w:p w14:paraId="7777898D" w14:textId="73E261D9" w:rsidR="00904D7F" w:rsidRPr="000F551A" w:rsidRDefault="5590C435" w:rsidP="00297447">
      <w:pPr>
        <w:spacing w:line="360" w:lineRule="auto"/>
        <w:ind w:firstLine="720"/>
        <w:jc w:val="both"/>
        <w:rPr>
          <w:sz w:val="24"/>
          <w:szCs w:val="24"/>
          <w:lang w:val="hr-HR"/>
        </w:rPr>
      </w:pPr>
      <w:r w:rsidRPr="2D4569B0">
        <w:rPr>
          <w:sz w:val="24"/>
          <w:szCs w:val="24"/>
          <w:lang w:val="hr-HR"/>
        </w:rPr>
        <w:t xml:space="preserve">Puls od minimalno 10 </w:t>
      </w:r>
      <w:proofErr w:type="spellStart"/>
      <w:r w:rsidRPr="2D4569B0">
        <w:rPr>
          <w:sz w:val="24"/>
          <w:szCs w:val="24"/>
          <w:lang w:val="hr-HR"/>
        </w:rPr>
        <w:t>us</w:t>
      </w:r>
      <w:proofErr w:type="spellEnd"/>
      <w:r w:rsidRPr="2D4569B0">
        <w:rPr>
          <w:sz w:val="24"/>
          <w:szCs w:val="24"/>
          <w:lang w:val="hr-HR"/>
        </w:rPr>
        <w:t xml:space="preserve"> mora bit poslan na </w:t>
      </w:r>
      <w:proofErr w:type="spellStart"/>
      <w:r w:rsidRPr="2D4569B0">
        <w:rPr>
          <w:i/>
          <w:iCs/>
          <w:sz w:val="24"/>
          <w:szCs w:val="24"/>
          <w:lang w:val="hr-HR"/>
        </w:rPr>
        <w:t>Trigger</w:t>
      </w:r>
      <w:proofErr w:type="spellEnd"/>
      <w:r w:rsidRPr="2D4569B0">
        <w:rPr>
          <w:i/>
          <w:iCs/>
          <w:sz w:val="24"/>
          <w:szCs w:val="24"/>
          <w:lang w:val="hr-HR"/>
        </w:rPr>
        <w:t xml:space="preserve"> </w:t>
      </w:r>
      <w:r w:rsidRPr="2D4569B0">
        <w:rPr>
          <w:sz w:val="24"/>
          <w:szCs w:val="24"/>
          <w:lang w:val="hr-HR"/>
        </w:rPr>
        <w:t xml:space="preserve">pin. Tada senzor emitira ultrazvučni signal koji se sastoji od osam </w:t>
      </w:r>
      <w:proofErr w:type="spellStart"/>
      <w:r w:rsidRPr="2D4569B0">
        <w:rPr>
          <w:sz w:val="24"/>
          <w:szCs w:val="24"/>
          <w:lang w:val="hr-HR"/>
        </w:rPr>
        <w:t>pulseva</w:t>
      </w:r>
      <w:proofErr w:type="spellEnd"/>
      <w:r w:rsidRPr="2D4569B0">
        <w:rPr>
          <w:sz w:val="24"/>
          <w:szCs w:val="24"/>
          <w:lang w:val="hr-HR"/>
        </w:rPr>
        <w:t xml:space="preserve"> </w:t>
      </w:r>
      <w:r w:rsidR="00A6181A" w:rsidRPr="2D4569B0">
        <w:rPr>
          <w:sz w:val="24"/>
          <w:szCs w:val="24"/>
          <w:lang w:val="hr-HR"/>
        </w:rPr>
        <w:t xml:space="preserve">od 40 </w:t>
      </w:r>
      <w:proofErr w:type="spellStart"/>
      <w:r w:rsidR="00A6181A" w:rsidRPr="2D4569B0">
        <w:rPr>
          <w:sz w:val="24"/>
          <w:szCs w:val="24"/>
          <w:lang w:val="hr-HR"/>
        </w:rPr>
        <w:t>kHz</w:t>
      </w:r>
      <w:proofErr w:type="spellEnd"/>
      <w:r w:rsidR="7230B20E" w:rsidRPr="2D4569B0">
        <w:rPr>
          <w:sz w:val="24"/>
          <w:szCs w:val="24"/>
          <w:lang w:val="hr-HR"/>
        </w:rPr>
        <w:t xml:space="preserve">. Osam ultrazvučnih </w:t>
      </w:r>
      <w:proofErr w:type="spellStart"/>
      <w:r w:rsidR="7230B20E" w:rsidRPr="2D4569B0">
        <w:rPr>
          <w:sz w:val="24"/>
          <w:szCs w:val="24"/>
          <w:lang w:val="hr-HR"/>
        </w:rPr>
        <w:t>pulseva</w:t>
      </w:r>
      <w:proofErr w:type="spellEnd"/>
      <w:r w:rsidR="7230B20E" w:rsidRPr="2D4569B0">
        <w:rPr>
          <w:sz w:val="24"/>
          <w:szCs w:val="24"/>
          <w:lang w:val="hr-HR"/>
        </w:rPr>
        <w:t xml:space="preserve"> putuje kroz zrak</w:t>
      </w:r>
      <w:r w:rsidR="3563124E" w:rsidRPr="2D4569B0">
        <w:rPr>
          <w:sz w:val="24"/>
          <w:szCs w:val="24"/>
          <w:lang w:val="hr-HR"/>
        </w:rPr>
        <w:t>, a p</w:t>
      </w:r>
      <w:r w:rsidR="7230B20E" w:rsidRPr="2D4569B0">
        <w:rPr>
          <w:sz w:val="24"/>
          <w:szCs w:val="24"/>
          <w:lang w:val="hr-HR"/>
        </w:rPr>
        <w:t xml:space="preserve">aralelno s tim, </w:t>
      </w:r>
      <w:proofErr w:type="spellStart"/>
      <w:r w:rsidR="7230B20E" w:rsidRPr="2D4569B0">
        <w:rPr>
          <w:i/>
          <w:iCs/>
          <w:sz w:val="24"/>
          <w:szCs w:val="24"/>
          <w:lang w:val="hr-HR"/>
        </w:rPr>
        <w:t>Echo</w:t>
      </w:r>
      <w:proofErr w:type="spellEnd"/>
      <w:r w:rsidR="7230B20E" w:rsidRPr="2D4569B0">
        <w:rPr>
          <w:i/>
          <w:iCs/>
          <w:sz w:val="24"/>
          <w:szCs w:val="24"/>
          <w:lang w:val="hr-HR"/>
        </w:rPr>
        <w:t xml:space="preserve"> </w:t>
      </w:r>
      <w:r w:rsidR="7230B20E" w:rsidRPr="2D4569B0">
        <w:rPr>
          <w:sz w:val="24"/>
          <w:szCs w:val="24"/>
          <w:lang w:val="hr-HR"/>
        </w:rPr>
        <w:t>pin</w:t>
      </w:r>
      <w:r w:rsidR="21A41255" w:rsidRPr="2D4569B0">
        <w:rPr>
          <w:sz w:val="24"/>
          <w:szCs w:val="24"/>
          <w:lang w:val="hr-HR"/>
        </w:rPr>
        <w:t xml:space="preserve"> se aktivira te čeka povratak ultrazvučnog signala</w:t>
      </w:r>
      <w:r w:rsidR="0D2EF9B9" w:rsidRPr="2D4569B0">
        <w:rPr>
          <w:sz w:val="24"/>
          <w:szCs w:val="24"/>
          <w:lang w:val="hr-HR"/>
        </w:rPr>
        <w:t xml:space="preserve">. Ukoliko se zvučni signal ne vrati na </w:t>
      </w:r>
      <w:proofErr w:type="spellStart"/>
      <w:r w:rsidR="0D2EF9B9" w:rsidRPr="2D4569B0">
        <w:rPr>
          <w:i/>
          <w:iCs/>
          <w:sz w:val="24"/>
          <w:szCs w:val="24"/>
          <w:lang w:val="hr-HR"/>
        </w:rPr>
        <w:t>Echo</w:t>
      </w:r>
      <w:proofErr w:type="spellEnd"/>
      <w:r w:rsidR="0D2EF9B9" w:rsidRPr="2D4569B0">
        <w:rPr>
          <w:i/>
          <w:iCs/>
          <w:sz w:val="24"/>
          <w:szCs w:val="24"/>
          <w:lang w:val="hr-HR"/>
        </w:rPr>
        <w:t xml:space="preserve"> </w:t>
      </w:r>
      <w:r w:rsidR="0D2EF9B9" w:rsidRPr="2D4569B0">
        <w:rPr>
          <w:sz w:val="24"/>
          <w:szCs w:val="24"/>
          <w:lang w:val="hr-HR"/>
        </w:rPr>
        <w:t xml:space="preserve">u roku od 38 </w:t>
      </w:r>
      <w:proofErr w:type="spellStart"/>
      <w:r w:rsidR="0D2EF9B9" w:rsidRPr="2D4569B0">
        <w:rPr>
          <w:sz w:val="24"/>
          <w:szCs w:val="24"/>
          <w:lang w:val="hr-HR"/>
        </w:rPr>
        <w:t>ms</w:t>
      </w:r>
      <w:proofErr w:type="spellEnd"/>
      <w:r w:rsidR="0D2EF9B9" w:rsidRPr="2D4569B0">
        <w:rPr>
          <w:sz w:val="24"/>
          <w:szCs w:val="24"/>
          <w:lang w:val="hr-HR"/>
        </w:rPr>
        <w:t xml:space="preserve">, </w:t>
      </w:r>
      <w:proofErr w:type="spellStart"/>
      <w:r w:rsidR="0D2EF9B9" w:rsidRPr="2D4569B0">
        <w:rPr>
          <w:i/>
          <w:iCs/>
          <w:sz w:val="24"/>
          <w:szCs w:val="24"/>
          <w:lang w:val="hr-HR"/>
        </w:rPr>
        <w:t>Echo</w:t>
      </w:r>
      <w:proofErr w:type="spellEnd"/>
      <w:r w:rsidR="0D2EF9B9" w:rsidRPr="2D4569B0">
        <w:rPr>
          <w:i/>
          <w:iCs/>
          <w:sz w:val="24"/>
          <w:szCs w:val="24"/>
          <w:lang w:val="hr-HR"/>
        </w:rPr>
        <w:t xml:space="preserve"> </w:t>
      </w:r>
      <w:r w:rsidR="0D2EF9B9" w:rsidRPr="2D4569B0">
        <w:rPr>
          <w:sz w:val="24"/>
          <w:szCs w:val="24"/>
          <w:lang w:val="hr-HR"/>
        </w:rPr>
        <w:t>pin se gasi jer to indicira da nema zapreke pred senzorom.</w:t>
      </w:r>
      <w:r w:rsidR="03F6EAC4" w:rsidRPr="2D4569B0">
        <w:rPr>
          <w:sz w:val="24"/>
          <w:szCs w:val="24"/>
          <w:lang w:val="hr-HR"/>
        </w:rPr>
        <w:t xml:space="preserve"> </w:t>
      </w:r>
      <w:proofErr w:type="spellStart"/>
      <w:r w:rsidR="0BB18396" w:rsidRPr="2D4569B0">
        <w:rPr>
          <w:i/>
          <w:iCs/>
          <w:sz w:val="24"/>
          <w:szCs w:val="24"/>
          <w:lang w:val="hr-HR"/>
        </w:rPr>
        <w:t>Echo</w:t>
      </w:r>
      <w:proofErr w:type="spellEnd"/>
      <w:r w:rsidR="0BB18396" w:rsidRPr="2D4569B0">
        <w:rPr>
          <w:i/>
          <w:iCs/>
          <w:sz w:val="24"/>
          <w:szCs w:val="24"/>
          <w:lang w:val="hr-HR"/>
        </w:rPr>
        <w:t xml:space="preserve"> </w:t>
      </w:r>
      <w:r w:rsidR="0BB18396" w:rsidRPr="2D4569B0">
        <w:rPr>
          <w:sz w:val="24"/>
          <w:szCs w:val="24"/>
          <w:lang w:val="hr-HR"/>
        </w:rPr>
        <w:t>mjeri koliko je vremena prošlo te</w:t>
      </w:r>
      <w:r w:rsidR="1F1F0F66" w:rsidRPr="2D4569B0">
        <w:rPr>
          <w:sz w:val="24"/>
          <w:szCs w:val="24"/>
          <w:lang w:val="hr-HR"/>
        </w:rPr>
        <w:t xml:space="preserve"> se</w:t>
      </w:r>
      <w:r w:rsidR="0BB18396" w:rsidRPr="2D4569B0">
        <w:rPr>
          <w:sz w:val="24"/>
          <w:szCs w:val="24"/>
          <w:lang w:val="hr-HR"/>
        </w:rPr>
        <w:t xml:space="preserve"> jednostavn</w:t>
      </w:r>
      <w:r w:rsidR="1E0C5EA3" w:rsidRPr="2D4569B0">
        <w:rPr>
          <w:sz w:val="24"/>
          <w:szCs w:val="24"/>
          <w:lang w:val="hr-HR"/>
        </w:rPr>
        <w:t>i</w:t>
      </w:r>
      <w:r w:rsidR="720C5FA9" w:rsidRPr="2D4569B0">
        <w:rPr>
          <w:sz w:val="24"/>
          <w:szCs w:val="24"/>
          <w:lang w:val="hr-HR"/>
        </w:rPr>
        <w:t>m</w:t>
      </w:r>
      <w:r w:rsidR="1E0C5EA3" w:rsidRPr="2D4569B0">
        <w:rPr>
          <w:sz w:val="24"/>
          <w:szCs w:val="24"/>
          <w:lang w:val="hr-HR"/>
        </w:rPr>
        <w:t xml:space="preserve"> računom</w:t>
      </w:r>
      <w:r w:rsidR="0BB18396" w:rsidRPr="2D4569B0">
        <w:rPr>
          <w:sz w:val="24"/>
          <w:szCs w:val="24"/>
          <w:lang w:val="hr-HR"/>
        </w:rPr>
        <w:t xml:space="preserve"> dobije udaljenost zapreke</w:t>
      </w:r>
      <w:r w:rsidR="3B9E4D75" w:rsidRPr="2D4569B0">
        <w:rPr>
          <w:sz w:val="24"/>
          <w:szCs w:val="24"/>
          <w:lang w:val="hr-HR"/>
        </w:rPr>
        <w:t xml:space="preserve"> od senzora</w:t>
      </w:r>
      <w:r w:rsidR="0BB18396" w:rsidRPr="2D4569B0">
        <w:rPr>
          <w:sz w:val="24"/>
          <w:szCs w:val="24"/>
          <w:lang w:val="hr-HR"/>
        </w:rPr>
        <w:t>.</w:t>
      </w:r>
    </w:p>
    <w:p w14:paraId="571F8A3B" w14:textId="2BE7576F" w:rsidR="7C4EABB5" w:rsidRPr="002319A4" w:rsidRDefault="5C507D5D" w:rsidP="002319A4">
      <w:pPr>
        <w:spacing w:line="360" w:lineRule="auto"/>
        <w:rPr>
          <w:sz w:val="24"/>
          <w:szCs w:val="24"/>
          <w:lang w:val="hr-HR"/>
        </w:rPr>
      </w:pPr>
      <w:proofErr w:type="spellStart"/>
      <w:r w:rsidRPr="7C4EABB5">
        <w:rPr>
          <w:b/>
          <w:bCs/>
          <w:sz w:val="24"/>
          <w:szCs w:val="24"/>
          <w:u w:val="single"/>
          <w:lang w:val="hr-HR"/>
        </w:rPr>
        <w:t>Podzadaci</w:t>
      </w:r>
      <w:proofErr w:type="spellEnd"/>
      <w:r w:rsidRPr="7C4EABB5">
        <w:rPr>
          <w:b/>
          <w:bCs/>
          <w:sz w:val="24"/>
          <w:szCs w:val="24"/>
          <w:u w:val="single"/>
          <w:lang w:val="hr-HR"/>
        </w:rPr>
        <w:t>:</w:t>
      </w:r>
    </w:p>
    <w:p w14:paraId="3B253D18" w14:textId="5C60C925" w:rsidR="00904D7F" w:rsidRPr="000F551A" w:rsidRDefault="7AA78733" w:rsidP="002319A4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2D4569B0">
        <w:rPr>
          <w:rFonts w:ascii="Times New Roman" w:eastAsia="Times New Roman" w:hAnsi="Times New Roman"/>
          <w:sz w:val="24"/>
          <w:szCs w:val="24"/>
        </w:rPr>
        <w:lastRenderedPageBreak/>
        <w:t xml:space="preserve">Proučiti dokumentaciju HC-SR04 </w:t>
      </w:r>
      <w:r w:rsidR="40413C7C" w:rsidRPr="2D4569B0">
        <w:rPr>
          <w:rFonts w:ascii="Times New Roman" w:eastAsia="Times New Roman" w:hAnsi="Times New Roman"/>
          <w:sz w:val="24"/>
          <w:szCs w:val="24"/>
        </w:rPr>
        <w:t xml:space="preserve">ultrazvučnog </w:t>
      </w:r>
      <w:r w:rsidRPr="2D4569B0">
        <w:rPr>
          <w:rFonts w:ascii="Times New Roman" w:eastAsia="Times New Roman" w:hAnsi="Times New Roman"/>
          <w:sz w:val="24"/>
          <w:szCs w:val="24"/>
        </w:rPr>
        <w:t>senzora</w:t>
      </w:r>
      <w:r w:rsidR="29CB3DD1" w:rsidRPr="2D4569B0">
        <w:rPr>
          <w:rFonts w:ascii="Times New Roman" w:eastAsia="Times New Roman" w:hAnsi="Times New Roman"/>
          <w:sz w:val="24"/>
          <w:szCs w:val="24"/>
        </w:rPr>
        <w:t xml:space="preserve"> te </w:t>
      </w:r>
      <w:proofErr w:type="spellStart"/>
      <w:r w:rsidR="29CB3DD1" w:rsidRPr="2D4569B0">
        <w:rPr>
          <w:rFonts w:ascii="Times New Roman" w:eastAsia="Times New Roman" w:hAnsi="Times New Roman"/>
          <w:sz w:val="24"/>
          <w:szCs w:val="24"/>
        </w:rPr>
        <w:t>mikrokontrolera</w:t>
      </w:r>
      <w:proofErr w:type="spellEnd"/>
    </w:p>
    <w:p w14:paraId="7A0134D9" w14:textId="773D2497" w:rsidR="3F28F75B" w:rsidRDefault="3F28F75B" w:rsidP="002319A4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7C4EABB5">
        <w:rPr>
          <w:rFonts w:ascii="Times New Roman" w:eastAsia="Times New Roman" w:hAnsi="Times New Roman"/>
          <w:sz w:val="24"/>
          <w:szCs w:val="24"/>
        </w:rPr>
        <w:t>Nabaviti potrebne komponente</w:t>
      </w:r>
    </w:p>
    <w:p w14:paraId="679614C7" w14:textId="7276B65E" w:rsidR="5A7852A2" w:rsidRDefault="1D7AE9F0" w:rsidP="002319A4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2D4569B0">
        <w:rPr>
          <w:rFonts w:ascii="Times New Roman" w:eastAsia="Times New Roman" w:hAnsi="Times New Roman"/>
          <w:sz w:val="24"/>
          <w:szCs w:val="24"/>
        </w:rPr>
        <w:t>Napisati algoritam kojim će se mjeriti razina vode u spremniku te upozoravati korisnika kada razina vode bude preniska</w:t>
      </w:r>
    </w:p>
    <w:p w14:paraId="346E9A74" w14:textId="059BA9D5" w:rsidR="5A7852A2" w:rsidRDefault="5E21183B" w:rsidP="002319A4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2D4569B0">
        <w:rPr>
          <w:rFonts w:ascii="Times New Roman" w:eastAsia="Times New Roman" w:hAnsi="Times New Roman"/>
          <w:sz w:val="24"/>
          <w:szCs w:val="24"/>
        </w:rPr>
        <w:t>Spojiti i testirati funkcionalnost</w:t>
      </w:r>
    </w:p>
    <w:p w14:paraId="127A05C6" w14:textId="646B2D38" w:rsidR="032590EE" w:rsidRDefault="032590EE" w:rsidP="002319A4">
      <w:pPr>
        <w:pStyle w:val="ListParagraph"/>
        <w:numPr>
          <w:ilvl w:val="0"/>
          <w:numId w:val="9"/>
        </w:numPr>
        <w:spacing w:line="360" w:lineRule="auto"/>
      </w:pPr>
      <w:r w:rsidRPr="7C4EABB5">
        <w:rPr>
          <w:rFonts w:ascii="Times New Roman" w:eastAsia="Times New Roman" w:hAnsi="Times New Roman"/>
          <w:sz w:val="24"/>
          <w:szCs w:val="24"/>
        </w:rPr>
        <w:t>Kalibrirati senzor</w:t>
      </w:r>
    </w:p>
    <w:p w14:paraId="2D3FD5C7" w14:textId="16C3E475" w:rsidR="69ED7BED" w:rsidRDefault="69ED7BED" w:rsidP="002319A4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/>
        </w:rPr>
      </w:pPr>
      <w:r w:rsidRPr="7C4EABB5">
        <w:rPr>
          <w:rFonts w:ascii="Times New Roman" w:eastAsia="Times New Roman" w:hAnsi="Times New Roman"/>
          <w:sz w:val="24"/>
          <w:szCs w:val="24"/>
        </w:rPr>
        <w:t>P</w:t>
      </w:r>
      <w:r w:rsidR="3F28F75B" w:rsidRPr="7C4EABB5">
        <w:rPr>
          <w:rFonts w:ascii="Times New Roman" w:eastAsia="Times New Roman" w:hAnsi="Times New Roman"/>
          <w:sz w:val="24"/>
          <w:szCs w:val="24"/>
        </w:rPr>
        <w:t>robno ga pustiti u rad</w:t>
      </w:r>
      <w:r w:rsidR="522413B9" w:rsidRPr="7C4EABB5">
        <w:rPr>
          <w:rFonts w:ascii="Times New Roman" w:eastAsia="Times New Roman" w:hAnsi="Times New Roman"/>
          <w:sz w:val="24"/>
          <w:szCs w:val="24"/>
        </w:rPr>
        <w:t>, vidjeti koji su nedostaci te iterativno poboljšavati algoritam dok rezultati ne budu</w:t>
      </w:r>
      <w:r w:rsidR="3F28F75B" w:rsidRPr="7C4EABB5">
        <w:rPr>
          <w:rFonts w:ascii="Times New Roman" w:eastAsia="Times New Roman" w:hAnsi="Times New Roman"/>
          <w:sz w:val="24"/>
          <w:szCs w:val="24"/>
        </w:rPr>
        <w:t xml:space="preserve"> zadovoljavajuć</w:t>
      </w:r>
      <w:r w:rsidR="57C21D05" w:rsidRPr="7C4EABB5">
        <w:rPr>
          <w:rFonts w:ascii="Times New Roman" w:eastAsia="Times New Roman" w:hAnsi="Times New Roman"/>
          <w:sz w:val="24"/>
          <w:szCs w:val="24"/>
        </w:rPr>
        <w:t>i</w:t>
      </w:r>
      <w:r w:rsidR="3F28F75B" w:rsidRPr="7C4EABB5">
        <w:rPr>
          <w:rFonts w:ascii="Times New Roman" w:eastAsia="Times New Roman" w:hAnsi="Times New Roman"/>
          <w:sz w:val="24"/>
          <w:szCs w:val="24"/>
        </w:rPr>
        <w:t xml:space="preserve"> </w:t>
      </w:r>
    </w:p>
    <w:sectPr w:rsidR="69ED7BED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708C" w14:textId="77777777" w:rsidR="00477E2A" w:rsidRDefault="00477E2A">
      <w:r>
        <w:separator/>
      </w:r>
    </w:p>
  </w:endnote>
  <w:endnote w:type="continuationSeparator" w:id="0">
    <w:p w14:paraId="5F3CB187" w14:textId="77777777" w:rsidR="00477E2A" w:rsidRDefault="0047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36536" w:rsidRPr="004F737C" w14:paraId="7E15136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D293E" w14:textId="5DFBD8BA" w:rsidR="00E36536" w:rsidRPr="004F737C" w:rsidRDefault="00E36536">
          <w:pPr>
            <w:ind w:right="360"/>
            <w:rPr>
              <w:sz w:val="24"/>
              <w:szCs w:val="24"/>
              <w:lang w:val="hr-HR"/>
            </w:rPr>
          </w:pPr>
          <w:r w:rsidRPr="004F737C">
            <w:rPr>
              <w:sz w:val="24"/>
              <w:szCs w:val="24"/>
              <w:lang w:val="hr-HR"/>
            </w:rPr>
            <w:t xml:space="preserve">FER </w:t>
          </w:r>
          <w:r w:rsidR="001328C9" w:rsidRPr="004F737C">
            <w:rPr>
              <w:sz w:val="24"/>
              <w:szCs w:val="24"/>
              <w:lang w:val="hr-HR"/>
            </w:rPr>
            <w:t>3</w:t>
          </w:r>
          <w:r w:rsidRPr="004F737C">
            <w:rPr>
              <w:sz w:val="24"/>
              <w:szCs w:val="24"/>
              <w:lang w:val="hr-HR"/>
            </w:rPr>
            <w:t xml:space="preserve">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43CE66" w14:textId="5DEE7D00" w:rsidR="00E36536" w:rsidRPr="004F737C" w:rsidRDefault="00E36536">
          <w:pPr>
            <w:jc w:val="center"/>
            <w:rPr>
              <w:sz w:val="24"/>
              <w:szCs w:val="24"/>
              <w:lang w:val="hr-HR"/>
            </w:rPr>
          </w:pPr>
          <w:r w:rsidRPr="004F737C">
            <w:rPr>
              <w:rFonts w:ascii="Symbol" w:eastAsia="Symbol" w:hAnsi="Symbol" w:cs="Symbol"/>
              <w:sz w:val="24"/>
              <w:szCs w:val="24"/>
              <w:lang w:val="hr-HR"/>
            </w:rPr>
            <w:t>Ó</w:t>
          </w:r>
          <w:r w:rsidRPr="004F737C">
            <w:rPr>
              <w:sz w:val="24"/>
              <w:szCs w:val="24"/>
              <w:lang w:val="hr-HR"/>
            </w:rPr>
            <w:t xml:space="preserve">FER, </w:t>
          </w:r>
          <w:r w:rsidRPr="004F737C">
            <w:rPr>
              <w:sz w:val="24"/>
              <w:szCs w:val="24"/>
              <w:lang w:val="hr-HR"/>
            </w:rPr>
            <w:fldChar w:fldCharType="begin"/>
          </w:r>
          <w:r w:rsidRPr="004F737C">
            <w:rPr>
              <w:sz w:val="24"/>
              <w:szCs w:val="24"/>
              <w:lang w:val="hr-HR"/>
            </w:rPr>
            <w:instrText xml:space="preserve"> DATE \@ "yyyy" </w:instrText>
          </w:r>
          <w:r w:rsidRPr="004F737C">
            <w:rPr>
              <w:sz w:val="24"/>
              <w:szCs w:val="24"/>
              <w:lang w:val="hr-HR"/>
            </w:rPr>
            <w:fldChar w:fldCharType="separate"/>
          </w:r>
          <w:r w:rsidR="00B01889">
            <w:rPr>
              <w:noProof/>
              <w:sz w:val="24"/>
              <w:szCs w:val="24"/>
              <w:lang w:val="hr-HR"/>
            </w:rPr>
            <w:t>2022</w:t>
          </w:r>
          <w:r w:rsidRPr="004F737C">
            <w:rPr>
              <w:sz w:val="24"/>
              <w:szCs w:val="24"/>
              <w:lang w:val="hr-HR"/>
            </w:rPr>
            <w:fldChar w:fldCharType="end"/>
          </w:r>
          <w:r w:rsidR="00AA5612">
            <w:rPr>
              <w:sz w:val="24"/>
              <w:szCs w:val="24"/>
              <w:lang w:val="hr-HR"/>
            </w:rPr>
            <w:t>1</w:t>
          </w:r>
          <w:r w:rsidR="0057717F">
            <w:rPr>
              <w:sz w:val="24"/>
              <w:szCs w:val="24"/>
              <w:lang w:val="hr-HR"/>
            </w:rPr>
            <w:t>.</w:t>
          </w:r>
          <w:r w:rsidR="00594BFE">
            <w:rPr>
              <w:sz w:val="24"/>
              <w:szCs w:val="24"/>
              <w:lang w:val="hr-HR"/>
            </w:rPr>
            <w:t>/2022</w:t>
          </w:r>
          <w:r w:rsidR="0057717F">
            <w:rPr>
              <w:sz w:val="24"/>
              <w:szCs w:val="24"/>
              <w:lang w:val="hr-HR"/>
            </w:rPr>
            <w:t>.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51CC3E" w14:textId="60570044" w:rsidR="00E36536" w:rsidRPr="004F737C" w:rsidRDefault="00E36536">
          <w:pPr>
            <w:jc w:val="right"/>
            <w:rPr>
              <w:sz w:val="24"/>
              <w:szCs w:val="24"/>
              <w:lang w:val="hr-HR"/>
            </w:rPr>
          </w:pPr>
          <w:r w:rsidRPr="004F737C">
            <w:rPr>
              <w:sz w:val="24"/>
              <w:szCs w:val="24"/>
              <w:lang w:val="hr-HR"/>
            </w:rPr>
            <w:t xml:space="preserve">Stranica </w:t>
          </w:r>
          <w:r w:rsidRPr="004F737C">
            <w:rPr>
              <w:rStyle w:val="PageNumber"/>
              <w:sz w:val="24"/>
              <w:szCs w:val="24"/>
              <w:lang w:val="hr-HR"/>
            </w:rPr>
            <w:fldChar w:fldCharType="begin"/>
          </w:r>
          <w:r w:rsidRPr="004F737C">
            <w:rPr>
              <w:rStyle w:val="PageNumber"/>
              <w:sz w:val="24"/>
              <w:szCs w:val="24"/>
              <w:lang w:val="hr-HR"/>
            </w:rPr>
            <w:instrText xml:space="preserve"> PAGE </w:instrText>
          </w:r>
          <w:r w:rsidRPr="004F737C">
            <w:rPr>
              <w:rStyle w:val="PageNumber"/>
              <w:sz w:val="24"/>
              <w:szCs w:val="24"/>
              <w:lang w:val="hr-HR"/>
            </w:rPr>
            <w:fldChar w:fldCharType="separate"/>
          </w:r>
          <w:r w:rsidR="00F227CC" w:rsidRPr="004F737C">
            <w:rPr>
              <w:rStyle w:val="PageNumber"/>
              <w:noProof/>
              <w:sz w:val="24"/>
              <w:szCs w:val="24"/>
              <w:lang w:val="hr-HR"/>
            </w:rPr>
            <w:t>14</w:t>
          </w:r>
          <w:r w:rsidRPr="004F737C">
            <w:rPr>
              <w:rStyle w:val="PageNumber"/>
              <w:sz w:val="24"/>
              <w:szCs w:val="24"/>
              <w:lang w:val="hr-HR"/>
            </w:rPr>
            <w:fldChar w:fldCharType="end"/>
          </w:r>
          <w:r w:rsidRPr="004F737C">
            <w:rPr>
              <w:rStyle w:val="PageNumber"/>
              <w:sz w:val="24"/>
              <w:szCs w:val="24"/>
              <w:lang w:val="hr-HR"/>
            </w:rPr>
            <w:t xml:space="preserve"> od </w:t>
          </w:r>
          <w:r w:rsidRPr="004F737C">
            <w:rPr>
              <w:rStyle w:val="PageNumber"/>
              <w:sz w:val="24"/>
              <w:szCs w:val="24"/>
              <w:lang w:val="hr-HR"/>
            </w:rPr>
            <w:fldChar w:fldCharType="begin"/>
          </w:r>
          <w:r w:rsidRPr="004F737C">
            <w:rPr>
              <w:rStyle w:val="PageNumber"/>
              <w:sz w:val="24"/>
              <w:szCs w:val="24"/>
              <w:lang w:val="hr-HR"/>
            </w:rPr>
            <w:instrText xml:space="preserve"> NUMPAGES  \* MERGEFORMAT </w:instrText>
          </w:r>
          <w:r w:rsidRPr="004F737C">
            <w:rPr>
              <w:rStyle w:val="PageNumber"/>
              <w:sz w:val="24"/>
              <w:szCs w:val="24"/>
              <w:lang w:val="hr-HR"/>
            </w:rPr>
            <w:fldChar w:fldCharType="separate"/>
          </w:r>
          <w:r w:rsidR="00F227CC" w:rsidRPr="004F737C">
            <w:rPr>
              <w:rStyle w:val="PageNumber"/>
              <w:noProof/>
              <w:sz w:val="24"/>
              <w:szCs w:val="24"/>
              <w:lang w:val="hr-HR"/>
            </w:rPr>
            <w:t>16</w:t>
          </w:r>
          <w:r w:rsidRPr="004F737C">
            <w:rPr>
              <w:rStyle w:val="PageNumber"/>
              <w:sz w:val="24"/>
              <w:szCs w:val="24"/>
              <w:lang w:val="hr-HR"/>
            </w:rPr>
            <w:fldChar w:fldCharType="end"/>
          </w:r>
        </w:p>
      </w:tc>
    </w:tr>
  </w:tbl>
  <w:p w14:paraId="09979101" w14:textId="77777777" w:rsidR="00E36536" w:rsidRDefault="00E3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97EC" w14:textId="77777777" w:rsidR="00477E2A" w:rsidRDefault="00477E2A">
      <w:r>
        <w:separator/>
      </w:r>
    </w:p>
  </w:footnote>
  <w:footnote w:type="continuationSeparator" w:id="0">
    <w:p w14:paraId="0CB8BA36" w14:textId="77777777" w:rsidR="00477E2A" w:rsidRDefault="00477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36536" w:rsidRPr="004F737C" w14:paraId="7E762FE6" w14:textId="77777777">
      <w:tc>
        <w:tcPr>
          <w:tcW w:w="6379" w:type="dxa"/>
        </w:tcPr>
        <w:p w14:paraId="41ADF632" w14:textId="125FFF73" w:rsidR="00E36536" w:rsidRPr="004F737C" w:rsidRDefault="00AB2E0B">
          <w:pPr>
            <w:rPr>
              <w:sz w:val="24"/>
              <w:szCs w:val="24"/>
              <w:lang w:val="hr-HR"/>
            </w:rPr>
          </w:pPr>
          <w:r w:rsidRPr="00AB2E0B">
            <w:rPr>
              <w:sz w:val="24"/>
              <w:szCs w:val="24"/>
              <w:lang w:val="hr-HR"/>
            </w:rPr>
            <w:t xml:space="preserve">Pametni sustav za zalijevanje cvijeća - </w:t>
          </w:r>
          <w:proofErr w:type="spellStart"/>
          <w:r w:rsidRPr="00821B2A">
            <w:rPr>
              <w:i/>
              <w:iCs/>
              <w:sz w:val="24"/>
              <w:szCs w:val="24"/>
              <w:lang w:val="hr-HR"/>
            </w:rPr>
            <w:t>eKantica</w:t>
          </w:r>
          <w:proofErr w:type="spellEnd"/>
        </w:p>
      </w:tc>
      <w:tc>
        <w:tcPr>
          <w:tcW w:w="3179" w:type="dxa"/>
        </w:tcPr>
        <w:p w14:paraId="49CAA704" w14:textId="77777777" w:rsidR="00E36536" w:rsidRPr="004F737C" w:rsidRDefault="00E36536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  <w:lang w:val="hr-HR"/>
            </w:rPr>
          </w:pPr>
          <w:r w:rsidRPr="004F737C">
            <w:rPr>
              <w:sz w:val="24"/>
              <w:szCs w:val="24"/>
              <w:lang w:val="hr-HR"/>
            </w:rPr>
            <w:t xml:space="preserve">  Verzija:           &lt;1.0&gt;</w:t>
          </w:r>
        </w:p>
      </w:tc>
    </w:tr>
    <w:tr w:rsidR="00E36536" w:rsidRPr="004F737C" w14:paraId="1907EA97" w14:textId="77777777">
      <w:tc>
        <w:tcPr>
          <w:tcW w:w="6379" w:type="dxa"/>
        </w:tcPr>
        <w:p w14:paraId="17187687" w14:textId="77777777" w:rsidR="00E36536" w:rsidRPr="004F737C" w:rsidRDefault="00E36536">
          <w:pPr>
            <w:rPr>
              <w:sz w:val="24"/>
              <w:szCs w:val="24"/>
              <w:lang w:val="hr-HR"/>
            </w:rPr>
          </w:pPr>
          <w:r w:rsidRPr="004F737C">
            <w:rPr>
              <w:sz w:val="24"/>
              <w:szCs w:val="24"/>
              <w:lang w:val="hr-HR"/>
            </w:rPr>
            <w:t>Projektna dokumentacija</w:t>
          </w:r>
        </w:p>
      </w:tc>
      <w:tc>
        <w:tcPr>
          <w:tcW w:w="3179" w:type="dxa"/>
        </w:tcPr>
        <w:p w14:paraId="2087E925" w14:textId="6A101A27" w:rsidR="00E36536" w:rsidRPr="004F737C" w:rsidRDefault="00E36536" w:rsidP="00E73832">
          <w:pPr>
            <w:rPr>
              <w:sz w:val="24"/>
              <w:szCs w:val="24"/>
              <w:lang w:val="hr-HR"/>
            </w:rPr>
          </w:pPr>
          <w:r w:rsidRPr="004F737C">
            <w:rPr>
              <w:sz w:val="24"/>
              <w:szCs w:val="24"/>
              <w:lang w:val="hr-HR"/>
            </w:rPr>
            <w:t xml:space="preserve">  Datum:  </w:t>
          </w:r>
          <w:r w:rsidR="00D70D20" w:rsidRPr="004F737C">
            <w:rPr>
              <w:sz w:val="24"/>
              <w:szCs w:val="24"/>
              <w:lang w:val="hr-HR"/>
            </w:rPr>
            <w:t>17</w:t>
          </w:r>
          <w:r w:rsidR="00013880" w:rsidRPr="004F737C">
            <w:rPr>
              <w:sz w:val="24"/>
              <w:szCs w:val="24"/>
              <w:lang w:val="hr-HR"/>
            </w:rPr>
            <w:t>.</w:t>
          </w:r>
          <w:r w:rsidRPr="004F737C">
            <w:rPr>
              <w:sz w:val="24"/>
              <w:szCs w:val="24"/>
              <w:lang w:val="hr-HR"/>
            </w:rPr>
            <w:t>12.20</w:t>
          </w:r>
          <w:r w:rsidR="00F93E6F" w:rsidRPr="004F737C">
            <w:rPr>
              <w:sz w:val="24"/>
              <w:szCs w:val="24"/>
              <w:lang w:val="hr-HR"/>
            </w:rPr>
            <w:t>21</w:t>
          </w:r>
          <w:r w:rsidRPr="004F737C">
            <w:rPr>
              <w:sz w:val="24"/>
              <w:szCs w:val="24"/>
              <w:lang w:val="hr-HR"/>
            </w:rPr>
            <w:t>.</w:t>
          </w:r>
        </w:p>
      </w:tc>
    </w:tr>
  </w:tbl>
  <w:p w14:paraId="5FBF5488" w14:textId="77777777" w:rsidR="00E36536" w:rsidRPr="004F737C" w:rsidRDefault="00E3653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FC66FC"/>
    <w:multiLevelType w:val="hybridMultilevel"/>
    <w:tmpl w:val="38D6EB56"/>
    <w:lvl w:ilvl="0" w:tplc="F74A9EAE">
      <w:start w:val="1"/>
      <w:numFmt w:val="decimal"/>
      <w:lvlText w:val="%1."/>
      <w:lvlJc w:val="left"/>
      <w:pPr>
        <w:ind w:left="720" w:hanging="360"/>
      </w:pPr>
    </w:lvl>
    <w:lvl w:ilvl="1" w:tplc="E1369244">
      <w:start w:val="1"/>
      <w:numFmt w:val="lowerLetter"/>
      <w:lvlText w:val="%2."/>
      <w:lvlJc w:val="left"/>
      <w:pPr>
        <w:ind w:left="1440" w:hanging="360"/>
      </w:pPr>
    </w:lvl>
    <w:lvl w:ilvl="2" w:tplc="C79A1C9C">
      <w:start w:val="1"/>
      <w:numFmt w:val="lowerRoman"/>
      <w:lvlText w:val="%3."/>
      <w:lvlJc w:val="right"/>
      <w:pPr>
        <w:ind w:left="2160" w:hanging="180"/>
      </w:pPr>
    </w:lvl>
    <w:lvl w:ilvl="3" w:tplc="FCB67882">
      <w:start w:val="1"/>
      <w:numFmt w:val="decimal"/>
      <w:lvlText w:val="%4."/>
      <w:lvlJc w:val="left"/>
      <w:pPr>
        <w:ind w:left="2880" w:hanging="360"/>
      </w:pPr>
    </w:lvl>
    <w:lvl w:ilvl="4" w:tplc="8AF6715C">
      <w:start w:val="1"/>
      <w:numFmt w:val="lowerLetter"/>
      <w:lvlText w:val="%5."/>
      <w:lvlJc w:val="left"/>
      <w:pPr>
        <w:ind w:left="3600" w:hanging="360"/>
      </w:pPr>
    </w:lvl>
    <w:lvl w:ilvl="5" w:tplc="409ADD5E">
      <w:start w:val="1"/>
      <w:numFmt w:val="lowerRoman"/>
      <w:lvlText w:val="%6."/>
      <w:lvlJc w:val="right"/>
      <w:pPr>
        <w:ind w:left="4320" w:hanging="180"/>
      </w:pPr>
    </w:lvl>
    <w:lvl w:ilvl="6" w:tplc="089C8A7C">
      <w:start w:val="1"/>
      <w:numFmt w:val="decimal"/>
      <w:lvlText w:val="%7."/>
      <w:lvlJc w:val="left"/>
      <w:pPr>
        <w:ind w:left="5040" w:hanging="360"/>
      </w:pPr>
    </w:lvl>
    <w:lvl w:ilvl="7" w:tplc="511869A8">
      <w:start w:val="1"/>
      <w:numFmt w:val="lowerLetter"/>
      <w:lvlText w:val="%8."/>
      <w:lvlJc w:val="left"/>
      <w:pPr>
        <w:ind w:left="5760" w:hanging="360"/>
      </w:pPr>
    </w:lvl>
    <w:lvl w:ilvl="8" w:tplc="D8920C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D2861"/>
    <w:multiLevelType w:val="hybridMultilevel"/>
    <w:tmpl w:val="ABD20F3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867F0"/>
    <w:multiLevelType w:val="hybridMultilevel"/>
    <w:tmpl w:val="41FA60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E577A"/>
    <w:multiLevelType w:val="hybridMultilevel"/>
    <w:tmpl w:val="6DBAD6B0"/>
    <w:lvl w:ilvl="0" w:tplc="041A000F">
      <w:start w:val="1"/>
      <w:numFmt w:val="decimal"/>
      <w:lvlText w:val="%1."/>
      <w:lvlJc w:val="left"/>
      <w:pPr>
        <w:ind w:left="2148" w:hanging="360"/>
      </w:pPr>
    </w:lvl>
    <w:lvl w:ilvl="1" w:tplc="041A0019" w:tentative="1">
      <w:start w:val="1"/>
      <w:numFmt w:val="low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6624A19"/>
    <w:multiLevelType w:val="hybridMultilevel"/>
    <w:tmpl w:val="C130C3BA"/>
    <w:lvl w:ilvl="0" w:tplc="2FE24D9E">
      <w:start w:val="1"/>
      <w:numFmt w:val="decimal"/>
      <w:lvlText w:val="%1."/>
      <w:lvlJc w:val="left"/>
      <w:pPr>
        <w:ind w:left="1080" w:hanging="360"/>
      </w:pPr>
    </w:lvl>
    <w:lvl w:ilvl="1" w:tplc="2078EDAE">
      <w:start w:val="1"/>
      <w:numFmt w:val="lowerLetter"/>
      <w:lvlText w:val="%2."/>
      <w:lvlJc w:val="left"/>
      <w:pPr>
        <w:ind w:left="1800" w:hanging="360"/>
      </w:pPr>
    </w:lvl>
    <w:lvl w:ilvl="2" w:tplc="D1788608">
      <w:start w:val="1"/>
      <w:numFmt w:val="lowerRoman"/>
      <w:lvlText w:val="%3."/>
      <w:lvlJc w:val="right"/>
      <w:pPr>
        <w:ind w:left="2520" w:hanging="180"/>
      </w:pPr>
    </w:lvl>
    <w:lvl w:ilvl="3" w:tplc="73342BA0">
      <w:start w:val="1"/>
      <w:numFmt w:val="decimal"/>
      <w:lvlText w:val="%4."/>
      <w:lvlJc w:val="left"/>
      <w:pPr>
        <w:ind w:left="3240" w:hanging="360"/>
      </w:pPr>
    </w:lvl>
    <w:lvl w:ilvl="4" w:tplc="1DEC4138">
      <w:start w:val="1"/>
      <w:numFmt w:val="lowerLetter"/>
      <w:lvlText w:val="%5."/>
      <w:lvlJc w:val="left"/>
      <w:pPr>
        <w:ind w:left="3960" w:hanging="360"/>
      </w:pPr>
    </w:lvl>
    <w:lvl w:ilvl="5" w:tplc="6E902CCA">
      <w:start w:val="1"/>
      <w:numFmt w:val="lowerRoman"/>
      <w:lvlText w:val="%6."/>
      <w:lvlJc w:val="right"/>
      <w:pPr>
        <w:ind w:left="4680" w:hanging="180"/>
      </w:pPr>
    </w:lvl>
    <w:lvl w:ilvl="6" w:tplc="BCC0850A">
      <w:start w:val="1"/>
      <w:numFmt w:val="decimal"/>
      <w:lvlText w:val="%7."/>
      <w:lvlJc w:val="left"/>
      <w:pPr>
        <w:ind w:left="5400" w:hanging="360"/>
      </w:pPr>
    </w:lvl>
    <w:lvl w:ilvl="7" w:tplc="4E9C132E">
      <w:start w:val="1"/>
      <w:numFmt w:val="lowerLetter"/>
      <w:lvlText w:val="%8."/>
      <w:lvlJc w:val="left"/>
      <w:pPr>
        <w:ind w:left="6120" w:hanging="360"/>
      </w:pPr>
    </w:lvl>
    <w:lvl w:ilvl="8" w:tplc="38D0EA30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F71B54"/>
    <w:multiLevelType w:val="hybridMultilevel"/>
    <w:tmpl w:val="568CAB0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9540C"/>
    <w:multiLevelType w:val="multilevel"/>
    <w:tmpl w:val="100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7256F"/>
    <w:multiLevelType w:val="hybridMultilevel"/>
    <w:tmpl w:val="BC046F5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773A8B"/>
    <w:multiLevelType w:val="hybridMultilevel"/>
    <w:tmpl w:val="542EF7DC"/>
    <w:lvl w:ilvl="0" w:tplc="493E4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7141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63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24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E8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84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AE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26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45B27"/>
    <w:multiLevelType w:val="multilevel"/>
    <w:tmpl w:val="42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532B8"/>
    <w:multiLevelType w:val="hybridMultilevel"/>
    <w:tmpl w:val="FDB6DA90"/>
    <w:lvl w:ilvl="0" w:tplc="7114A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6D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E8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C1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EA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87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EC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2B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A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43A8C"/>
    <w:multiLevelType w:val="hybridMultilevel"/>
    <w:tmpl w:val="7E4CC9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1063"/>
    <w:multiLevelType w:val="hybridMultilevel"/>
    <w:tmpl w:val="C4824CCA"/>
    <w:lvl w:ilvl="0" w:tplc="4A983440">
      <w:start w:val="1"/>
      <w:numFmt w:val="decimal"/>
      <w:lvlText w:val="%1."/>
      <w:lvlJc w:val="left"/>
      <w:pPr>
        <w:ind w:left="1080" w:hanging="360"/>
      </w:pPr>
    </w:lvl>
    <w:lvl w:ilvl="1" w:tplc="F3C6A1BE">
      <w:start w:val="1"/>
      <w:numFmt w:val="lowerLetter"/>
      <w:lvlText w:val="%2."/>
      <w:lvlJc w:val="left"/>
      <w:pPr>
        <w:ind w:left="1800" w:hanging="360"/>
      </w:pPr>
    </w:lvl>
    <w:lvl w:ilvl="2" w:tplc="6E1CC016">
      <w:start w:val="1"/>
      <w:numFmt w:val="lowerRoman"/>
      <w:lvlText w:val="%3."/>
      <w:lvlJc w:val="right"/>
      <w:pPr>
        <w:ind w:left="2520" w:hanging="180"/>
      </w:pPr>
    </w:lvl>
    <w:lvl w:ilvl="3" w:tplc="C122B1EC">
      <w:start w:val="1"/>
      <w:numFmt w:val="decimal"/>
      <w:lvlText w:val="%4."/>
      <w:lvlJc w:val="left"/>
      <w:pPr>
        <w:ind w:left="3240" w:hanging="360"/>
      </w:pPr>
    </w:lvl>
    <w:lvl w:ilvl="4" w:tplc="49C225C8">
      <w:start w:val="1"/>
      <w:numFmt w:val="lowerLetter"/>
      <w:lvlText w:val="%5."/>
      <w:lvlJc w:val="left"/>
      <w:pPr>
        <w:ind w:left="3960" w:hanging="360"/>
      </w:pPr>
    </w:lvl>
    <w:lvl w:ilvl="5" w:tplc="ED5A3F44">
      <w:start w:val="1"/>
      <w:numFmt w:val="lowerRoman"/>
      <w:lvlText w:val="%6."/>
      <w:lvlJc w:val="right"/>
      <w:pPr>
        <w:ind w:left="4680" w:hanging="180"/>
      </w:pPr>
    </w:lvl>
    <w:lvl w:ilvl="6" w:tplc="7DF4846E">
      <w:start w:val="1"/>
      <w:numFmt w:val="decimal"/>
      <w:lvlText w:val="%7."/>
      <w:lvlJc w:val="left"/>
      <w:pPr>
        <w:ind w:left="5400" w:hanging="360"/>
      </w:pPr>
    </w:lvl>
    <w:lvl w:ilvl="7" w:tplc="DAEAD9BC">
      <w:start w:val="1"/>
      <w:numFmt w:val="lowerLetter"/>
      <w:lvlText w:val="%8."/>
      <w:lvlJc w:val="left"/>
      <w:pPr>
        <w:ind w:left="6120" w:hanging="360"/>
      </w:pPr>
    </w:lvl>
    <w:lvl w:ilvl="8" w:tplc="C3D8EF62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C1581A"/>
    <w:multiLevelType w:val="hybridMultilevel"/>
    <w:tmpl w:val="32BE0574"/>
    <w:lvl w:ilvl="0" w:tplc="9A44990E">
      <w:start w:val="1"/>
      <w:numFmt w:val="decimal"/>
      <w:lvlText w:val="%1."/>
      <w:lvlJc w:val="left"/>
      <w:pPr>
        <w:ind w:left="720" w:hanging="360"/>
      </w:pPr>
    </w:lvl>
    <w:lvl w:ilvl="1" w:tplc="47AC27CE">
      <w:start w:val="1"/>
      <w:numFmt w:val="lowerLetter"/>
      <w:lvlText w:val="%2."/>
      <w:lvlJc w:val="left"/>
      <w:pPr>
        <w:ind w:left="1440" w:hanging="360"/>
      </w:pPr>
    </w:lvl>
    <w:lvl w:ilvl="2" w:tplc="79648468">
      <w:start w:val="1"/>
      <w:numFmt w:val="lowerRoman"/>
      <w:lvlText w:val="%3."/>
      <w:lvlJc w:val="right"/>
      <w:pPr>
        <w:ind w:left="2160" w:hanging="180"/>
      </w:pPr>
    </w:lvl>
    <w:lvl w:ilvl="3" w:tplc="2D547882">
      <w:start w:val="1"/>
      <w:numFmt w:val="decimal"/>
      <w:lvlText w:val="%4."/>
      <w:lvlJc w:val="left"/>
      <w:pPr>
        <w:ind w:left="2880" w:hanging="360"/>
      </w:pPr>
    </w:lvl>
    <w:lvl w:ilvl="4" w:tplc="8EBC4470">
      <w:start w:val="1"/>
      <w:numFmt w:val="lowerLetter"/>
      <w:lvlText w:val="%5."/>
      <w:lvlJc w:val="left"/>
      <w:pPr>
        <w:ind w:left="3600" w:hanging="360"/>
      </w:pPr>
    </w:lvl>
    <w:lvl w:ilvl="5" w:tplc="DBD2900A">
      <w:start w:val="1"/>
      <w:numFmt w:val="lowerRoman"/>
      <w:lvlText w:val="%6."/>
      <w:lvlJc w:val="right"/>
      <w:pPr>
        <w:ind w:left="4320" w:hanging="180"/>
      </w:pPr>
    </w:lvl>
    <w:lvl w:ilvl="6" w:tplc="4EB4CBDA">
      <w:start w:val="1"/>
      <w:numFmt w:val="decimal"/>
      <w:lvlText w:val="%7."/>
      <w:lvlJc w:val="left"/>
      <w:pPr>
        <w:ind w:left="5040" w:hanging="360"/>
      </w:pPr>
    </w:lvl>
    <w:lvl w:ilvl="7" w:tplc="EBC43F34">
      <w:start w:val="1"/>
      <w:numFmt w:val="lowerLetter"/>
      <w:lvlText w:val="%8."/>
      <w:lvlJc w:val="left"/>
      <w:pPr>
        <w:ind w:left="5760" w:hanging="360"/>
      </w:pPr>
    </w:lvl>
    <w:lvl w:ilvl="8" w:tplc="FC04AE7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30E1"/>
    <w:multiLevelType w:val="hybridMultilevel"/>
    <w:tmpl w:val="D62604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B259C"/>
    <w:multiLevelType w:val="hybridMultilevel"/>
    <w:tmpl w:val="087E1D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A6EB6"/>
    <w:multiLevelType w:val="hybridMultilevel"/>
    <w:tmpl w:val="2572FF32"/>
    <w:lvl w:ilvl="0" w:tplc="D1203B8E">
      <w:start w:val="1"/>
      <w:numFmt w:val="decimal"/>
      <w:lvlText w:val="%1."/>
      <w:lvlJc w:val="left"/>
      <w:pPr>
        <w:ind w:left="720" w:hanging="360"/>
      </w:pPr>
    </w:lvl>
    <w:lvl w:ilvl="1" w:tplc="346EC118">
      <w:start w:val="1"/>
      <w:numFmt w:val="lowerLetter"/>
      <w:lvlText w:val="%2."/>
      <w:lvlJc w:val="left"/>
      <w:pPr>
        <w:ind w:left="1440" w:hanging="360"/>
      </w:pPr>
    </w:lvl>
    <w:lvl w:ilvl="2" w:tplc="5B6CC66C">
      <w:start w:val="1"/>
      <w:numFmt w:val="lowerRoman"/>
      <w:lvlText w:val="%3."/>
      <w:lvlJc w:val="right"/>
      <w:pPr>
        <w:ind w:left="2160" w:hanging="180"/>
      </w:pPr>
    </w:lvl>
    <w:lvl w:ilvl="3" w:tplc="B6ECF242">
      <w:start w:val="1"/>
      <w:numFmt w:val="decimal"/>
      <w:lvlText w:val="%4."/>
      <w:lvlJc w:val="left"/>
      <w:pPr>
        <w:ind w:left="2880" w:hanging="360"/>
      </w:pPr>
    </w:lvl>
    <w:lvl w:ilvl="4" w:tplc="52D054A6">
      <w:start w:val="1"/>
      <w:numFmt w:val="lowerLetter"/>
      <w:lvlText w:val="%5."/>
      <w:lvlJc w:val="left"/>
      <w:pPr>
        <w:ind w:left="3600" w:hanging="360"/>
      </w:pPr>
    </w:lvl>
    <w:lvl w:ilvl="5" w:tplc="E5F8F81C">
      <w:start w:val="1"/>
      <w:numFmt w:val="lowerRoman"/>
      <w:lvlText w:val="%6."/>
      <w:lvlJc w:val="right"/>
      <w:pPr>
        <w:ind w:left="4320" w:hanging="180"/>
      </w:pPr>
    </w:lvl>
    <w:lvl w:ilvl="6" w:tplc="D45AFE8E">
      <w:start w:val="1"/>
      <w:numFmt w:val="decimal"/>
      <w:lvlText w:val="%7."/>
      <w:lvlJc w:val="left"/>
      <w:pPr>
        <w:ind w:left="5040" w:hanging="360"/>
      </w:pPr>
    </w:lvl>
    <w:lvl w:ilvl="7" w:tplc="171A8760">
      <w:start w:val="1"/>
      <w:numFmt w:val="lowerLetter"/>
      <w:lvlText w:val="%8."/>
      <w:lvlJc w:val="left"/>
      <w:pPr>
        <w:ind w:left="5760" w:hanging="360"/>
      </w:pPr>
    </w:lvl>
    <w:lvl w:ilvl="8" w:tplc="FCC0ED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13126"/>
    <w:multiLevelType w:val="hybridMultilevel"/>
    <w:tmpl w:val="80EC47E0"/>
    <w:lvl w:ilvl="0" w:tplc="B37E9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BAD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21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C5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A9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C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2A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E8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D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70094"/>
    <w:multiLevelType w:val="hybridMultilevel"/>
    <w:tmpl w:val="D67ABCD4"/>
    <w:lvl w:ilvl="0" w:tplc="BA749BBA">
      <w:start w:val="1"/>
      <w:numFmt w:val="decimal"/>
      <w:lvlText w:val="%1."/>
      <w:lvlJc w:val="left"/>
      <w:pPr>
        <w:ind w:left="720" w:hanging="360"/>
      </w:pPr>
    </w:lvl>
    <w:lvl w:ilvl="1" w:tplc="ACDC2164">
      <w:start w:val="1"/>
      <w:numFmt w:val="lowerLetter"/>
      <w:lvlText w:val="%2."/>
      <w:lvlJc w:val="left"/>
      <w:pPr>
        <w:ind w:left="1440" w:hanging="360"/>
      </w:pPr>
    </w:lvl>
    <w:lvl w:ilvl="2" w:tplc="412479EC">
      <w:start w:val="1"/>
      <w:numFmt w:val="lowerRoman"/>
      <w:lvlText w:val="%3."/>
      <w:lvlJc w:val="right"/>
      <w:pPr>
        <w:ind w:left="2160" w:hanging="180"/>
      </w:pPr>
    </w:lvl>
    <w:lvl w:ilvl="3" w:tplc="B33803EE">
      <w:start w:val="1"/>
      <w:numFmt w:val="decimal"/>
      <w:lvlText w:val="%4."/>
      <w:lvlJc w:val="left"/>
      <w:pPr>
        <w:ind w:left="2880" w:hanging="360"/>
      </w:pPr>
    </w:lvl>
    <w:lvl w:ilvl="4" w:tplc="3A845016">
      <w:start w:val="1"/>
      <w:numFmt w:val="lowerLetter"/>
      <w:lvlText w:val="%5."/>
      <w:lvlJc w:val="left"/>
      <w:pPr>
        <w:ind w:left="3600" w:hanging="360"/>
      </w:pPr>
    </w:lvl>
    <w:lvl w:ilvl="5" w:tplc="E9BC9534">
      <w:start w:val="1"/>
      <w:numFmt w:val="lowerRoman"/>
      <w:lvlText w:val="%6."/>
      <w:lvlJc w:val="right"/>
      <w:pPr>
        <w:ind w:left="4320" w:hanging="180"/>
      </w:pPr>
    </w:lvl>
    <w:lvl w:ilvl="6" w:tplc="8834B774">
      <w:start w:val="1"/>
      <w:numFmt w:val="decimal"/>
      <w:lvlText w:val="%7."/>
      <w:lvlJc w:val="left"/>
      <w:pPr>
        <w:ind w:left="5040" w:hanging="360"/>
      </w:pPr>
    </w:lvl>
    <w:lvl w:ilvl="7" w:tplc="7EB8FA46">
      <w:start w:val="1"/>
      <w:numFmt w:val="lowerLetter"/>
      <w:lvlText w:val="%8."/>
      <w:lvlJc w:val="left"/>
      <w:pPr>
        <w:ind w:left="5760" w:hanging="360"/>
      </w:pPr>
    </w:lvl>
    <w:lvl w:ilvl="8" w:tplc="E01E5FE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A1504E"/>
    <w:multiLevelType w:val="hybridMultilevel"/>
    <w:tmpl w:val="CBCCF8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6DA"/>
    <w:multiLevelType w:val="hybridMultilevel"/>
    <w:tmpl w:val="14F205EE"/>
    <w:lvl w:ilvl="0" w:tplc="FC98D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68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48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87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09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C6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8D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01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A8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47F9D"/>
    <w:multiLevelType w:val="hybridMultilevel"/>
    <w:tmpl w:val="2266F5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616DB"/>
    <w:multiLevelType w:val="multilevel"/>
    <w:tmpl w:val="29A8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0E5EBD"/>
    <w:multiLevelType w:val="hybridMultilevel"/>
    <w:tmpl w:val="7C8A4C80"/>
    <w:lvl w:ilvl="0" w:tplc="48F69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A8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E1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C6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69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2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45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5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A0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8159F"/>
    <w:multiLevelType w:val="hybridMultilevel"/>
    <w:tmpl w:val="6A1E69B0"/>
    <w:lvl w:ilvl="0" w:tplc="F334D546">
      <w:start w:val="1"/>
      <w:numFmt w:val="decimal"/>
      <w:lvlText w:val="%1."/>
      <w:lvlJc w:val="left"/>
      <w:pPr>
        <w:ind w:left="720" w:hanging="360"/>
      </w:pPr>
    </w:lvl>
    <w:lvl w:ilvl="1" w:tplc="918416A0">
      <w:start w:val="1"/>
      <w:numFmt w:val="lowerLetter"/>
      <w:lvlText w:val="%2."/>
      <w:lvlJc w:val="left"/>
      <w:pPr>
        <w:ind w:left="1440" w:hanging="360"/>
      </w:pPr>
    </w:lvl>
    <w:lvl w:ilvl="2" w:tplc="65748400">
      <w:start w:val="1"/>
      <w:numFmt w:val="lowerRoman"/>
      <w:lvlText w:val="%3."/>
      <w:lvlJc w:val="right"/>
      <w:pPr>
        <w:ind w:left="2160" w:hanging="180"/>
      </w:pPr>
    </w:lvl>
    <w:lvl w:ilvl="3" w:tplc="754A2146">
      <w:start w:val="1"/>
      <w:numFmt w:val="decimal"/>
      <w:lvlText w:val="%4."/>
      <w:lvlJc w:val="left"/>
      <w:pPr>
        <w:ind w:left="2880" w:hanging="360"/>
      </w:pPr>
    </w:lvl>
    <w:lvl w:ilvl="4" w:tplc="C47EBB50">
      <w:start w:val="1"/>
      <w:numFmt w:val="lowerLetter"/>
      <w:lvlText w:val="%5."/>
      <w:lvlJc w:val="left"/>
      <w:pPr>
        <w:ind w:left="3600" w:hanging="360"/>
      </w:pPr>
    </w:lvl>
    <w:lvl w:ilvl="5" w:tplc="9078EDCC">
      <w:start w:val="1"/>
      <w:numFmt w:val="lowerRoman"/>
      <w:lvlText w:val="%6."/>
      <w:lvlJc w:val="right"/>
      <w:pPr>
        <w:ind w:left="4320" w:hanging="180"/>
      </w:pPr>
    </w:lvl>
    <w:lvl w:ilvl="6" w:tplc="6F600DEE">
      <w:start w:val="1"/>
      <w:numFmt w:val="decimal"/>
      <w:lvlText w:val="%7."/>
      <w:lvlJc w:val="left"/>
      <w:pPr>
        <w:ind w:left="5040" w:hanging="360"/>
      </w:pPr>
    </w:lvl>
    <w:lvl w:ilvl="7" w:tplc="CC627824">
      <w:start w:val="1"/>
      <w:numFmt w:val="lowerLetter"/>
      <w:lvlText w:val="%8."/>
      <w:lvlJc w:val="left"/>
      <w:pPr>
        <w:ind w:left="5760" w:hanging="360"/>
      </w:pPr>
    </w:lvl>
    <w:lvl w:ilvl="8" w:tplc="911201F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675FD"/>
    <w:multiLevelType w:val="hybridMultilevel"/>
    <w:tmpl w:val="FFAE4F5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66806"/>
    <w:multiLevelType w:val="hybridMultilevel"/>
    <w:tmpl w:val="98C090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84B54"/>
    <w:multiLevelType w:val="hybridMultilevel"/>
    <w:tmpl w:val="41829F1C"/>
    <w:lvl w:ilvl="0" w:tplc="891A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F19426F"/>
    <w:multiLevelType w:val="multilevel"/>
    <w:tmpl w:val="A8B4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B51A8"/>
    <w:multiLevelType w:val="hybridMultilevel"/>
    <w:tmpl w:val="CFEC31B4"/>
    <w:lvl w:ilvl="0" w:tplc="52666906">
      <w:start w:val="1"/>
      <w:numFmt w:val="decimal"/>
      <w:lvlText w:val="%1."/>
      <w:lvlJc w:val="left"/>
      <w:pPr>
        <w:ind w:left="720" w:hanging="360"/>
      </w:pPr>
    </w:lvl>
    <w:lvl w:ilvl="1" w:tplc="6F6CE782">
      <w:start w:val="1"/>
      <w:numFmt w:val="lowerLetter"/>
      <w:lvlText w:val="%2."/>
      <w:lvlJc w:val="left"/>
      <w:pPr>
        <w:ind w:left="1440" w:hanging="360"/>
      </w:pPr>
    </w:lvl>
    <w:lvl w:ilvl="2" w:tplc="01D83630">
      <w:start w:val="1"/>
      <w:numFmt w:val="lowerRoman"/>
      <w:lvlText w:val="%3."/>
      <w:lvlJc w:val="right"/>
      <w:pPr>
        <w:ind w:left="2160" w:hanging="180"/>
      </w:pPr>
    </w:lvl>
    <w:lvl w:ilvl="3" w:tplc="3E0822CE">
      <w:start w:val="1"/>
      <w:numFmt w:val="decimal"/>
      <w:lvlText w:val="%4."/>
      <w:lvlJc w:val="left"/>
      <w:pPr>
        <w:ind w:left="2880" w:hanging="360"/>
      </w:pPr>
    </w:lvl>
    <w:lvl w:ilvl="4" w:tplc="7DEE8242">
      <w:start w:val="1"/>
      <w:numFmt w:val="lowerLetter"/>
      <w:lvlText w:val="%5."/>
      <w:lvlJc w:val="left"/>
      <w:pPr>
        <w:ind w:left="3600" w:hanging="360"/>
      </w:pPr>
    </w:lvl>
    <w:lvl w:ilvl="5" w:tplc="BADE4B48">
      <w:start w:val="1"/>
      <w:numFmt w:val="lowerRoman"/>
      <w:lvlText w:val="%6."/>
      <w:lvlJc w:val="right"/>
      <w:pPr>
        <w:ind w:left="4320" w:hanging="180"/>
      </w:pPr>
    </w:lvl>
    <w:lvl w:ilvl="6" w:tplc="984E5772">
      <w:start w:val="1"/>
      <w:numFmt w:val="decimal"/>
      <w:lvlText w:val="%7."/>
      <w:lvlJc w:val="left"/>
      <w:pPr>
        <w:ind w:left="5040" w:hanging="360"/>
      </w:pPr>
    </w:lvl>
    <w:lvl w:ilvl="7" w:tplc="37E4A460">
      <w:start w:val="1"/>
      <w:numFmt w:val="lowerLetter"/>
      <w:lvlText w:val="%8."/>
      <w:lvlJc w:val="left"/>
      <w:pPr>
        <w:ind w:left="5760" w:hanging="360"/>
      </w:pPr>
    </w:lvl>
    <w:lvl w:ilvl="8" w:tplc="97AC4F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7"/>
  </w:num>
  <w:num w:numId="4">
    <w:abstractNumId w:val="29"/>
  </w:num>
  <w:num w:numId="5">
    <w:abstractNumId w:val="36"/>
  </w:num>
  <w:num w:numId="6">
    <w:abstractNumId w:val="14"/>
  </w:num>
  <w:num w:numId="7">
    <w:abstractNumId w:val="12"/>
  </w:num>
  <w:num w:numId="8">
    <w:abstractNumId w:val="30"/>
  </w:num>
  <w:num w:numId="9">
    <w:abstractNumId w:val="22"/>
  </w:num>
  <w:num w:numId="10">
    <w:abstractNumId w:val="1"/>
  </w:num>
  <w:num w:numId="11">
    <w:abstractNumId w:val="23"/>
  </w:num>
  <w:num w:numId="12">
    <w:abstractNumId w:val="18"/>
  </w:num>
  <w:num w:numId="13">
    <w:abstractNumId w:val="25"/>
  </w:num>
  <w:num w:numId="14">
    <w:abstractNumId w:val="0"/>
  </w:num>
  <w:num w:numId="15">
    <w:abstractNumId w:val="26"/>
  </w:num>
  <w:num w:numId="16">
    <w:abstractNumId w:val="5"/>
  </w:num>
  <w:num w:numId="17">
    <w:abstractNumId w:val="3"/>
  </w:num>
  <w:num w:numId="18">
    <w:abstractNumId w:val="8"/>
  </w:num>
  <w:num w:numId="19">
    <w:abstractNumId w:val="17"/>
  </w:num>
  <w:num w:numId="20">
    <w:abstractNumId w:val="34"/>
  </w:num>
  <w:num w:numId="21">
    <w:abstractNumId w:val="33"/>
  </w:num>
  <w:num w:numId="22">
    <w:abstractNumId w:val="35"/>
  </w:num>
  <w:num w:numId="23">
    <w:abstractNumId w:val="13"/>
  </w:num>
  <w:num w:numId="24">
    <w:abstractNumId w:val="10"/>
  </w:num>
  <w:num w:numId="25">
    <w:abstractNumId w:val="20"/>
  </w:num>
  <w:num w:numId="26">
    <w:abstractNumId w:val="2"/>
  </w:num>
  <w:num w:numId="27">
    <w:abstractNumId w:val="19"/>
  </w:num>
  <w:num w:numId="28">
    <w:abstractNumId w:val="15"/>
  </w:num>
  <w:num w:numId="29">
    <w:abstractNumId w:val="6"/>
  </w:num>
  <w:num w:numId="30">
    <w:abstractNumId w:val="24"/>
  </w:num>
  <w:num w:numId="31">
    <w:abstractNumId w:val="32"/>
  </w:num>
  <w:num w:numId="32">
    <w:abstractNumId w:val="28"/>
  </w:num>
  <w:num w:numId="33">
    <w:abstractNumId w:val="11"/>
  </w:num>
  <w:num w:numId="34">
    <w:abstractNumId w:val="27"/>
  </w:num>
  <w:num w:numId="35">
    <w:abstractNumId w:val="4"/>
  </w:num>
  <w:num w:numId="36">
    <w:abstractNumId w:val="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AD6"/>
    <w:rsid w:val="000014F0"/>
    <w:rsid w:val="00013880"/>
    <w:rsid w:val="00013D87"/>
    <w:rsid w:val="0001635B"/>
    <w:rsid w:val="00026CBD"/>
    <w:rsid w:val="00033D01"/>
    <w:rsid w:val="000419A8"/>
    <w:rsid w:val="000461F1"/>
    <w:rsid w:val="00051B6F"/>
    <w:rsid w:val="00063E7F"/>
    <w:rsid w:val="00070A98"/>
    <w:rsid w:val="00077779"/>
    <w:rsid w:val="000842F9"/>
    <w:rsid w:val="000A2851"/>
    <w:rsid w:val="000A6603"/>
    <w:rsid w:val="000D44FE"/>
    <w:rsid w:val="000E0349"/>
    <w:rsid w:val="000E113C"/>
    <w:rsid w:val="000E79E7"/>
    <w:rsid w:val="000F551A"/>
    <w:rsid w:val="000F5C98"/>
    <w:rsid w:val="0010001B"/>
    <w:rsid w:val="00102B66"/>
    <w:rsid w:val="0011017C"/>
    <w:rsid w:val="001114D4"/>
    <w:rsid w:val="00113BCC"/>
    <w:rsid w:val="00121468"/>
    <w:rsid w:val="00123656"/>
    <w:rsid w:val="00130450"/>
    <w:rsid w:val="00130B16"/>
    <w:rsid w:val="001328C9"/>
    <w:rsid w:val="00144939"/>
    <w:rsid w:val="00154FCD"/>
    <w:rsid w:val="0015703B"/>
    <w:rsid w:val="00163B6A"/>
    <w:rsid w:val="001758F9"/>
    <w:rsid w:val="00184D9B"/>
    <w:rsid w:val="001869D9"/>
    <w:rsid w:val="0019262E"/>
    <w:rsid w:val="001A24F5"/>
    <w:rsid w:val="001A3A7E"/>
    <w:rsid w:val="001D4ABA"/>
    <w:rsid w:val="001E05E2"/>
    <w:rsid w:val="001E3297"/>
    <w:rsid w:val="001E3F6D"/>
    <w:rsid w:val="001E6BB8"/>
    <w:rsid w:val="00230E52"/>
    <w:rsid w:val="002319A4"/>
    <w:rsid w:val="00236C8E"/>
    <w:rsid w:val="00250D1A"/>
    <w:rsid w:val="00255476"/>
    <w:rsid w:val="002564BC"/>
    <w:rsid w:val="002707E0"/>
    <w:rsid w:val="002845A1"/>
    <w:rsid w:val="0029271A"/>
    <w:rsid w:val="00297447"/>
    <w:rsid w:val="002B0AEB"/>
    <w:rsid w:val="002B1E91"/>
    <w:rsid w:val="002B7896"/>
    <w:rsid w:val="002F0495"/>
    <w:rsid w:val="002F43D6"/>
    <w:rsid w:val="003048CB"/>
    <w:rsid w:val="00317171"/>
    <w:rsid w:val="0033503A"/>
    <w:rsid w:val="00342FA5"/>
    <w:rsid w:val="0034481A"/>
    <w:rsid w:val="00345684"/>
    <w:rsid w:val="00345D5D"/>
    <w:rsid w:val="0035001C"/>
    <w:rsid w:val="00356C8D"/>
    <w:rsid w:val="00367AC5"/>
    <w:rsid w:val="0037430F"/>
    <w:rsid w:val="00384BF5"/>
    <w:rsid w:val="00386BD6"/>
    <w:rsid w:val="0039618E"/>
    <w:rsid w:val="003967FA"/>
    <w:rsid w:val="003C0FE2"/>
    <w:rsid w:val="003D057B"/>
    <w:rsid w:val="003D14C0"/>
    <w:rsid w:val="003D321B"/>
    <w:rsid w:val="003F65B9"/>
    <w:rsid w:val="00403B3D"/>
    <w:rsid w:val="00415AD9"/>
    <w:rsid w:val="00416E61"/>
    <w:rsid w:val="00444F76"/>
    <w:rsid w:val="0045409B"/>
    <w:rsid w:val="00461C78"/>
    <w:rsid w:val="00472A95"/>
    <w:rsid w:val="004744B6"/>
    <w:rsid w:val="00475A32"/>
    <w:rsid w:val="00477E2A"/>
    <w:rsid w:val="00481185"/>
    <w:rsid w:val="004835C7"/>
    <w:rsid w:val="00491A4E"/>
    <w:rsid w:val="00493A79"/>
    <w:rsid w:val="004A5E0E"/>
    <w:rsid w:val="004B1137"/>
    <w:rsid w:val="004B7C79"/>
    <w:rsid w:val="004D0BEF"/>
    <w:rsid w:val="004D539D"/>
    <w:rsid w:val="004E49D4"/>
    <w:rsid w:val="004E5140"/>
    <w:rsid w:val="004F737C"/>
    <w:rsid w:val="00513D61"/>
    <w:rsid w:val="0055086F"/>
    <w:rsid w:val="0055243E"/>
    <w:rsid w:val="00552603"/>
    <w:rsid w:val="00556A95"/>
    <w:rsid w:val="0057717F"/>
    <w:rsid w:val="00586BCA"/>
    <w:rsid w:val="00594BFE"/>
    <w:rsid w:val="005B01C9"/>
    <w:rsid w:val="005B407B"/>
    <w:rsid w:val="005D0B88"/>
    <w:rsid w:val="005D684A"/>
    <w:rsid w:val="005F1CE1"/>
    <w:rsid w:val="005F1E72"/>
    <w:rsid w:val="0060685D"/>
    <w:rsid w:val="00614CFF"/>
    <w:rsid w:val="0062039A"/>
    <w:rsid w:val="00623B1A"/>
    <w:rsid w:val="0062540E"/>
    <w:rsid w:val="006417E6"/>
    <w:rsid w:val="00641ADB"/>
    <w:rsid w:val="006460A9"/>
    <w:rsid w:val="006668E8"/>
    <w:rsid w:val="006751D8"/>
    <w:rsid w:val="00693BBE"/>
    <w:rsid w:val="00695902"/>
    <w:rsid w:val="006B18A0"/>
    <w:rsid w:val="006B32B5"/>
    <w:rsid w:val="006C6089"/>
    <w:rsid w:val="006D00C5"/>
    <w:rsid w:val="006D42F1"/>
    <w:rsid w:val="006D523D"/>
    <w:rsid w:val="006E238A"/>
    <w:rsid w:val="006E6F55"/>
    <w:rsid w:val="00733A5F"/>
    <w:rsid w:val="0073741F"/>
    <w:rsid w:val="00741A22"/>
    <w:rsid w:val="0074535E"/>
    <w:rsid w:val="00779FD9"/>
    <w:rsid w:val="00785F38"/>
    <w:rsid w:val="007864ED"/>
    <w:rsid w:val="00796EDC"/>
    <w:rsid w:val="007A0D92"/>
    <w:rsid w:val="007B160F"/>
    <w:rsid w:val="007C752E"/>
    <w:rsid w:val="007E52CC"/>
    <w:rsid w:val="007F1570"/>
    <w:rsid w:val="007F6785"/>
    <w:rsid w:val="007F7A84"/>
    <w:rsid w:val="00811573"/>
    <w:rsid w:val="00815B75"/>
    <w:rsid w:val="00816C5C"/>
    <w:rsid w:val="0082058A"/>
    <w:rsid w:val="00821B2A"/>
    <w:rsid w:val="00823871"/>
    <w:rsid w:val="0083025B"/>
    <w:rsid w:val="00835CCC"/>
    <w:rsid w:val="00837BDD"/>
    <w:rsid w:val="00845A5A"/>
    <w:rsid w:val="00845F46"/>
    <w:rsid w:val="008460E6"/>
    <w:rsid w:val="008511A7"/>
    <w:rsid w:val="00875635"/>
    <w:rsid w:val="00875D16"/>
    <w:rsid w:val="00877CA3"/>
    <w:rsid w:val="00880919"/>
    <w:rsid w:val="00886BF5"/>
    <w:rsid w:val="00892BD8"/>
    <w:rsid w:val="0089412E"/>
    <w:rsid w:val="008978F9"/>
    <w:rsid w:val="008A7E91"/>
    <w:rsid w:val="008B2601"/>
    <w:rsid w:val="008C61D9"/>
    <w:rsid w:val="008D01E9"/>
    <w:rsid w:val="008E094B"/>
    <w:rsid w:val="008E4FA8"/>
    <w:rsid w:val="008E7AA7"/>
    <w:rsid w:val="00904D7F"/>
    <w:rsid w:val="009141E4"/>
    <w:rsid w:val="00916806"/>
    <w:rsid w:val="00917743"/>
    <w:rsid w:val="0092823F"/>
    <w:rsid w:val="00956743"/>
    <w:rsid w:val="00960480"/>
    <w:rsid w:val="009705BB"/>
    <w:rsid w:val="00970B4D"/>
    <w:rsid w:val="009A0B3F"/>
    <w:rsid w:val="009B2395"/>
    <w:rsid w:val="009B5275"/>
    <w:rsid w:val="009B55B4"/>
    <w:rsid w:val="009B5EAD"/>
    <w:rsid w:val="009D6573"/>
    <w:rsid w:val="009E33F7"/>
    <w:rsid w:val="009E7C7B"/>
    <w:rsid w:val="009F5B9E"/>
    <w:rsid w:val="00A05E18"/>
    <w:rsid w:val="00A095E8"/>
    <w:rsid w:val="00A47FBB"/>
    <w:rsid w:val="00A54FA1"/>
    <w:rsid w:val="00A57B21"/>
    <w:rsid w:val="00A6181A"/>
    <w:rsid w:val="00A7063F"/>
    <w:rsid w:val="00A722D2"/>
    <w:rsid w:val="00A77E9D"/>
    <w:rsid w:val="00A82B53"/>
    <w:rsid w:val="00AA0A75"/>
    <w:rsid w:val="00AA3441"/>
    <w:rsid w:val="00AA5612"/>
    <w:rsid w:val="00AB2E0B"/>
    <w:rsid w:val="00AB5021"/>
    <w:rsid w:val="00AC5958"/>
    <w:rsid w:val="00AC66F4"/>
    <w:rsid w:val="00AC6C7F"/>
    <w:rsid w:val="00AD600F"/>
    <w:rsid w:val="00AE1FC6"/>
    <w:rsid w:val="00AE2613"/>
    <w:rsid w:val="00AE6707"/>
    <w:rsid w:val="00AE7288"/>
    <w:rsid w:val="00B0022C"/>
    <w:rsid w:val="00B012B0"/>
    <w:rsid w:val="00B01889"/>
    <w:rsid w:val="00B0380E"/>
    <w:rsid w:val="00B2618A"/>
    <w:rsid w:val="00B26D8A"/>
    <w:rsid w:val="00B31ACB"/>
    <w:rsid w:val="00B369D8"/>
    <w:rsid w:val="00B403F1"/>
    <w:rsid w:val="00B45CFD"/>
    <w:rsid w:val="00B509F2"/>
    <w:rsid w:val="00B53B98"/>
    <w:rsid w:val="00B67EA2"/>
    <w:rsid w:val="00B73EC2"/>
    <w:rsid w:val="00B77605"/>
    <w:rsid w:val="00B946AE"/>
    <w:rsid w:val="00B95B7B"/>
    <w:rsid w:val="00BB0DA6"/>
    <w:rsid w:val="00BD16CA"/>
    <w:rsid w:val="00BD4729"/>
    <w:rsid w:val="00BD670B"/>
    <w:rsid w:val="00BF27D0"/>
    <w:rsid w:val="00BF3906"/>
    <w:rsid w:val="00C12F3F"/>
    <w:rsid w:val="00C137CC"/>
    <w:rsid w:val="00C154ED"/>
    <w:rsid w:val="00C36F22"/>
    <w:rsid w:val="00C41772"/>
    <w:rsid w:val="00C428F6"/>
    <w:rsid w:val="00C466C3"/>
    <w:rsid w:val="00C555E2"/>
    <w:rsid w:val="00C601D9"/>
    <w:rsid w:val="00C74132"/>
    <w:rsid w:val="00C76B12"/>
    <w:rsid w:val="00C76C78"/>
    <w:rsid w:val="00CA0A70"/>
    <w:rsid w:val="00CA4A57"/>
    <w:rsid w:val="00CA55AA"/>
    <w:rsid w:val="00CA634E"/>
    <w:rsid w:val="00CB4F20"/>
    <w:rsid w:val="00CC106F"/>
    <w:rsid w:val="00CC2D44"/>
    <w:rsid w:val="00CD0293"/>
    <w:rsid w:val="00CD6BDE"/>
    <w:rsid w:val="00D04324"/>
    <w:rsid w:val="00D1003B"/>
    <w:rsid w:val="00D12BC2"/>
    <w:rsid w:val="00D17DF5"/>
    <w:rsid w:val="00D26597"/>
    <w:rsid w:val="00D309A5"/>
    <w:rsid w:val="00D423B5"/>
    <w:rsid w:val="00D431B3"/>
    <w:rsid w:val="00D511DA"/>
    <w:rsid w:val="00D57B88"/>
    <w:rsid w:val="00D62CA1"/>
    <w:rsid w:val="00D70D20"/>
    <w:rsid w:val="00D7222B"/>
    <w:rsid w:val="00D83829"/>
    <w:rsid w:val="00D89370"/>
    <w:rsid w:val="00DA1613"/>
    <w:rsid w:val="00DB32F0"/>
    <w:rsid w:val="00DC54D1"/>
    <w:rsid w:val="00DD00CD"/>
    <w:rsid w:val="00DD66FB"/>
    <w:rsid w:val="00DE4D1A"/>
    <w:rsid w:val="00DF3B4B"/>
    <w:rsid w:val="00E00BD9"/>
    <w:rsid w:val="00E068D8"/>
    <w:rsid w:val="00E119AF"/>
    <w:rsid w:val="00E36536"/>
    <w:rsid w:val="00E4382A"/>
    <w:rsid w:val="00E47C32"/>
    <w:rsid w:val="00E57E5E"/>
    <w:rsid w:val="00E66E28"/>
    <w:rsid w:val="00E73832"/>
    <w:rsid w:val="00E81411"/>
    <w:rsid w:val="00E95319"/>
    <w:rsid w:val="00EB143F"/>
    <w:rsid w:val="00EB5244"/>
    <w:rsid w:val="00EB61F7"/>
    <w:rsid w:val="00EC67A4"/>
    <w:rsid w:val="00ED3358"/>
    <w:rsid w:val="00ED59D3"/>
    <w:rsid w:val="00EE374B"/>
    <w:rsid w:val="00EE70A8"/>
    <w:rsid w:val="00EF3BD8"/>
    <w:rsid w:val="00EFA69A"/>
    <w:rsid w:val="00F13483"/>
    <w:rsid w:val="00F141DC"/>
    <w:rsid w:val="00F227CC"/>
    <w:rsid w:val="00F22889"/>
    <w:rsid w:val="00F37CE1"/>
    <w:rsid w:val="00F54CAC"/>
    <w:rsid w:val="00F5587F"/>
    <w:rsid w:val="00F67ACA"/>
    <w:rsid w:val="00F7507B"/>
    <w:rsid w:val="00F80BF8"/>
    <w:rsid w:val="00F915FD"/>
    <w:rsid w:val="00F93E6F"/>
    <w:rsid w:val="00F96650"/>
    <w:rsid w:val="00F96AD6"/>
    <w:rsid w:val="00F978EE"/>
    <w:rsid w:val="00FA77F0"/>
    <w:rsid w:val="00FB0B83"/>
    <w:rsid w:val="00FC64FB"/>
    <w:rsid w:val="00FD59E2"/>
    <w:rsid w:val="00FE06E0"/>
    <w:rsid w:val="00FE15FC"/>
    <w:rsid w:val="00FE6F37"/>
    <w:rsid w:val="00FF116A"/>
    <w:rsid w:val="00FF78F7"/>
    <w:rsid w:val="01188134"/>
    <w:rsid w:val="0118A9ED"/>
    <w:rsid w:val="011ABDD1"/>
    <w:rsid w:val="011CA699"/>
    <w:rsid w:val="012EB21B"/>
    <w:rsid w:val="0134A538"/>
    <w:rsid w:val="0159DE2D"/>
    <w:rsid w:val="015C86F9"/>
    <w:rsid w:val="017471BB"/>
    <w:rsid w:val="017AF1DF"/>
    <w:rsid w:val="018DEB93"/>
    <w:rsid w:val="0192982B"/>
    <w:rsid w:val="0199637F"/>
    <w:rsid w:val="01DE7452"/>
    <w:rsid w:val="01E599D3"/>
    <w:rsid w:val="01F8CC73"/>
    <w:rsid w:val="01FA47DD"/>
    <w:rsid w:val="023EA1E2"/>
    <w:rsid w:val="024D9EEF"/>
    <w:rsid w:val="0259C3DB"/>
    <w:rsid w:val="0263203B"/>
    <w:rsid w:val="026434F1"/>
    <w:rsid w:val="026D2CDC"/>
    <w:rsid w:val="0287E7D5"/>
    <w:rsid w:val="02B47A4E"/>
    <w:rsid w:val="02F8CD99"/>
    <w:rsid w:val="02FC08ED"/>
    <w:rsid w:val="032590EE"/>
    <w:rsid w:val="032BBD63"/>
    <w:rsid w:val="033A9474"/>
    <w:rsid w:val="0340459C"/>
    <w:rsid w:val="03702656"/>
    <w:rsid w:val="039E4D58"/>
    <w:rsid w:val="03A06967"/>
    <w:rsid w:val="03B328BE"/>
    <w:rsid w:val="03F6EAC4"/>
    <w:rsid w:val="042F3544"/>
    <w:rsid w:val="043B4AC1"/>
    <w:rsid w:val="044052D6"/>
    <w:rsid w:val="04D90FA1"/>
    <w:rsid w:val="050A9DA0"/>
    <w:rsid w:val="05282F2E"/>
    <w:rsid w:val="052DA7CC"/>
    <w:rsid w:val="05305847"/>
    <w:rsid w:val="054DC00B"/>
    <w:rsid w:val="054E8370"/>
    <w:rsid w:val="0559A073"/>
    <w:rsid w:val="05766E1A"/>
    <w:rsid w:val="0579690E"/>
    <w:rsid w:val="058552DE"/>
    <w:rsid w:val="058CD431"/>
    <w:rsid w:val="05D5FAF9"/>
    <w:rsid w:val="0600D2EE"/>
    <w:rsid w:val="061641BB"/>
    <w:rsid w:val="061C5241"/>
    <w:rsid w:val="0640B2AC"/>
    <w:rsid w:val="065E7BB6"/>
    <w:rsid w:val="068C1E2B"/>
    <w:rsid w:val="06C47767"/>
    <w:rsid w:val="06C4D938"/>
    <w:rsid w:val="06DF6415"/>
    <w:rsid w:val="06EFB85D"/>
    <w:rsid w:val="06FFB4D7"/>
    <w:rsid w:val="0743DC51"/>
    <w:rsid w:val="07792153"/>
    <w:rsid w:val="078667A3"/>
    <w:rsid w:val="07AC746B"/>
    <w:rsid w:val="07CF7A10"/>
    <w:rsid w:val="07EAD36D"/>
    <w:rsid w:val="07F52048"/>
    <w:rsid w:val="080A762E"/>
    <w:rsid w:val="081D7153"/>
    <w:rsid w:val="08287681"/>
    <w:rsid w:val="082895EF"/>
    <w:rsid w:val="084A20B2"/>
    <w:rsid w:val="085B86E2"/>
    <w:rsid w:val="085FCFF0"/>
    <w:rsid w:val="08698961"/>
    <w:rsid w:val="08911412"/>
    <w:rsid w:val="08BCE073"/>
    <w:rsid w:val="08F47579"/>
    <w:rsid w:val="08FB9F21"/>
    <w:rsid w:val="090ACA7D"/>
    <w:rsid w:val="090FBA6B"/>
    <w:rsid w:val="09139008"/>
    <w:rsid w:val="091EC2D7"/>
    <w:rsid w:val="0957C35B"/>
    <w:rsid w:val="096CC159"/>
    <w:rsid w:val="097A7566"/>
    <w:rsid w:val="097D2623"/>
    <w:rsid w:val="097FFA42"/>
    <w:rsid w:val="0985244E"/>
    <w:rsid w:val="0996DA52"/>
    <w:rsid w:val="09CC4C74"/>
    <w:rsid w:val="09E837C2"/>
    <w:rsid w:val="09EC806B"/>
    <w:rsid w:val="09ECF32F"/>
    <w:rsid w:val="0A2148C0"/>
    <w:rsid w:val="0A86EA0F"/>
    <w:rsid w:val="0A9045DA"/>
    <w:rsid w:val="0ABB1BB4"/>
    <w:rsid w:val="0AC189BA"/>
    <w:rsid w:val="0AEAB475"/>
    <w:rsid w:val="0B1FFF5D"/>
    <w:rsid w:val="0B5A7EA9"/>
    <w:rsid w:val="0B917D71"/>
    <w:rsid w:val="0B923943"/>
    <w:rsid w:val="0B9770B2"/>
    <w:rsid w:val="0B97A043"/>
    <w:rsid w:val="0BA50F0E"/>
    <w:rsid w:val="0BADED8B"/>
    <w:rsid w:val="0BB18396"/>
    <w:rsid w:val="0BE05009"/>
    <w:rsid w:val="0BF46CBA"/>
    <w:rsid w:val="0C05BF5B"/>
    <w:rsid w:val="0C337857"/>
    <w:rsid w:val="0C35CC45"/>
    <w:rsid w:val="0C362FDF"/>
    <w:rsid w:val="0C5A5BA0"/>
    <w:rsid w:val="0C645316"/>
    <w:rsid w:val="0C9310B2"/>
    <w:rsid w:val="0CA2EB33"/>
    <w:rsid w:val="0CC1AEDC"/>
    <w:rsid w:val="0CF4C543"/>
    <w:rsid w:val="0D169516"/>
    <w:rsid w:val="0D2EF9B9"/>
    <w:rsid w:val="0D334113"/>
    <w:rsid w:val="0D4715E3"/>
    <w:rsid w:val="0D5482A5"/>
    <w:rsid w:val="0D6AF16A"/>
    <w:rsid w:val="0D79A2AD"/>
    <w:rsid w:val="0D7F19F8"/>
    <w:rsid w:val="0D83EF3A"/>
    <w:rsid w:val="0D89420F"/>
    <w:rsid w:val="0DA5EF54"/>
    <w:rsid w:val="0DC8C6AC"/>
    <w:rsid w:val="0DEA4E9E"/>
    <w:rsid w:val="0E080987"/>
    <w:rsid w:val="0E216F87"/>
    <w:rsid w:val="0E3341C9"/>
    <w:rsid w:val="0E3D55D1"/>
    <w:rsid w:val="0E3E69C0"/>
    <w:rsid w:val="0E7009CF"/>
    <w:rsid w:val="0E7E6046"/>
    <w:rsid w:val="0E96D3E6"/>
    <w:rsid w:val="0EEC46EF"/>
    <w:rsid w:val="0F13DD0B"/>
    <w:rsid w:val="0F1A9229"/>
    <w:rsid w:val="0F54C759"/>
    <w:rsid w:val="0F59219E"/>
    <w:rsid w:val="0F63E961"/>
    <w:rsid w:val="0F89EF15"/>
    <w:rsid w:val="0FD302A6"/>
    <w:rsid w:val="10006BD3"/>
    <w:rsid w:val="10153809"/>
    <w:rsid w:val="1082A97D"/>
    <w:rsid w:val="108727FD"/>
    <w:rsid w:val="10875E23"/>
    <w:rsid w:val="10A57F4B"/>
    <w:rsid w:val="10E0A7AE"/>
    <w:rsid w:val="10F62B93"/>
    <w:rsid w:val="10F96654"/>
    <w:rsid w:val="1106AA9B"/>
    <w:rsid w:val="11448E48"/>
    <w:rsid w:val="11514498"/>
    <w:rsid w:val="115CC87A"/>
    <w:rsid w:val="116DF5BE"/>
    <w:rsid w:val="11765C56"/>
    <w:rsid w:val="11A3FE10"/>
    <w:rsid w:val="11D34CE1"/>
    <w:rsid w:val="12189421"/>
    <w:rsid w:val="121A5CAF"/>
    <w:rsid w:val="12319577"/>
    <w:rsid w:val="123F6448"/>
    <w:rsid w:val="125BE8E9"/>
    <w:rsid w:val="12A149F1"/>
    <w:rsid w:val="12C44748"/>
    <w:rsid w:val="12E42517"/>
    <w:rsid w:val="12F0B279"/>
    <w:rsid w:val="12F54517"/>
    <w:rsid w:val="13025236"/>
    <w:rsid w:val="132E1E6A"/>
    <w:rsid w:val="1332B397"/>
    <w:rsid w:val="13498541"/>
    <w:rsid w:val="1353740E"/>
    <w:rsid w:val="1373E4EA"/>
    <w:rsid w:val="139394FA"/>
    <w:rsid w:val="13A80FE2"/>
    <w:rsid w:val="13DD200D"/>
    <w:rsid w:val="13FE70C6"/>
    <w:rsid w:val="14074E10"/>
    <w:rsid w:val="1428387C"/>
    <w:rsid w:val="1432B728"/>
    <w:rsid w:val="146B3BD0"/>
    <w:rsid w:val="1489C251"/>
    <w:rsid w:val="14BBEDF9"/>
    <w:rsid w:val="14BDC4A8"/>
    <w:rsid w:val="14E8A92C"/>
    <w:rsid w:val="151CD9BB"/>
    <w:rsid w:val="1526EAF1"/>
    <w:rsid w:val="152767BB"/>
    <w:rsid w:val="152DB2EE"/>
    <w:rsid w:val="154EA9DA"/>
    <w:rsid w:val="155A9C75"/>
    <w:rsid w:val="155B11C2"/>
    <w:rsid w:val="15610B12"/>
    <w:rsid w:val="159D52A2"/>
    <w:rsid w:val="15C408DD"/>
    <w:rsid w:val="15C9F033"/>
    <w:rsid w:val="15D17481"/>
    <w:rsid w:val="15D880B3"/>
    <w:rsid w:val="15E03B4F"/>
    <w:rsid w:val="15EBCB82"/>
    <w:rsid w:val="15FD9594"/>
    <w:rsid w:val="15FDCE5B"/>
    <w:rsid w:val="16070C31"/>
    <w:rsid w:val="1639F2F8"/>
    <w:rsid w:val="1643A5EB"/>
    <w:rsid w:val="165B07E0"/>
    <w:rsid w:val="1670BFAC"/>
    <w:rsid w:val="16727ED8"/>
    <w:rsid w:val="1684798D"/>
    <w:rsid w:val="16A11BCB"/>
    <w:rsid w:val="16DC1D9E"/>
    <w:rsid w:val="1714C0CF"/>
    <w:rsid w:val="17167008"/>
    <w:rsid w:val="173F8E32"/>
    <w:rsid w:val="17904406"/>
    <w:rsid w:val="179D5F9E"/>
    <w:rsid w:val="17A8CE4F"/>
    <w:rsid w:val="17B6C307"/>
    <w:rsid w:val="17B75D4D"/>
    <w:rsid w:val="17D5C359"/>
    <w:rsid w:val="17DBB779"/>
    <w:rsid w:val="181138FE"/>
    <w:rsid w:val="18193C8A"/>
    <w:rsid w:val="1831BE59"/>
    <w:rsid w:val="18752801"/>
    <w:rsid w:val="189B72D1"/>
    <w:rsid w:val="18A31292"/>
    <w:rsid w:val="18A6BB16"/>
    <w:rsid w:val="18C03870"/>
    <w:rsid w:val="18C1FA53"/>
    <w:rsid w:val="18E8F83A"/>
    <w:rsid w:val="18F1F047"/>
    <w:rsid w:val="18F4592F"/>
    <w:rsid w:val="18F53392"/>
    <w:rsid w:val="1914EDA0"/>
    <w:rsid w:val="1929FCA7"/>
    <w:rsid w:val="195BA1F5"/>
    <w:rsid w:val="197193BA"/>
    <w:rsid w:val="198C64B1"/>
    <w:rsid w:val="199949FB"/>
    <w:rsid w:val="19A72D96"/>
    <w:rsid w:val="19C036F2"/>
    <w:rsid w:val="19D75772"/>
    <w:rsid w:val="19FAD8DE"/>
    <w:rsid w:val="1A19A128"/>
    <w:rsid w:val="1A1D76C5"/>
    <w:rsid w:val="1A236B12"/>
    <w:rsid w:val="1A458982"/>
    <w:rsid w:val="1A4E9DD6"/>
    <w:rsid w:val="1A5C08D1"/>
    <w:rsid w:val="1A8DC0A8"/>
    <w:rsid w:val="1A9327E8"/>
    <w:rsid w:val="1AA597E7"/>
    <w:rsid w:val="1AB363BE"/>
    <w:rsid w:val="1AB64B4F"/>
    <w:rsid w:val="1AC555DB"/>
    <w:rsid w:val="1AEE9B45"/>
    <w:rsid w:val="1AFB4DDE"/>
    <w:rsid w:val="1B4E4BB2"/>
    <w:rsid w:val="1B51A86E"/>
    <w:rsid w:val="1B52BF84"/>
    <w:rsid w:val="1B5CF0B3"/>
    <w:rsid w:val="1B629791"/>
    <w:rsid w:val="1B791A46"/>
    <w:rsid w:val="1B81B254"/>
    <w:rsid w:val="1B982041"/>
    <w:rsid w:val="1B9A2C97"/>
    <w:rsid w:val="1BB9A5C4"/>
    <w:rsid w:val="1C2FA71F"/>
    <w:rsid w:val="1C40014A"/>
    <w:rsid w:val="1C4A76B2"/>
    <w:rsid w:val="1C4E519A"/>
    <w:rsid w:val="1C6FA807"/>
    <w:rsid w:val="1C8DDFC3"/>
    <w:rsid w:val="1CA0FA94"/>
    <w:rsid w:val="1CBCF442"/>
    <w:rsid w:val="1CDD8C0E"/>
    <w:rsid w:val="1CE0E102"/>
    <w:rsid w:val="1CF0F100"/>
    <w:rsid w:val="1CF3BB11"/>
    <w:rsid w:val="1CFB7D49"/>
    <w:rsid w:val="1D0A2A74"/>
    <w:rsid w:val="1D2CA12D"/>
    <w:rsid w:val="1D3478F8"/>
    <w:rsid w:val="1D5B2104"/>
    <w:rsid w:val="1D60D2D2"/>
    <w:rsid w:val="1D6F2F77"/>
    <w:rsid w:val="1D7AE9F0"/>
    <w:rsid w:val="1D950730"/>
    <w:rsid w:val="1D9A33C0"/>
    <w:rsid w:val="1D9E2498"/>
    <w:rsid w:val="1DB887B9"/>
    <w:rsid w:val="1DC83E29"/>
    <w:rsid w:val="1DE9B70F"/>
    <w:rsid w:val="1DFBBCE4"/>
    <w:rsid w:val="1E001294"/>
    <w:rsid w:val="1E07CD49"/>
    <w:rsid w:val="1E08B49F"/>
    <w:rsid w:val="1E0C5EA3"/>
    <w:rsid w:val="1ED3E054"/>
    <w:rsid w:val="1EDF1027"/>
    <w:rsid w:val="1EF6DC35"/>
    <w:rsid w:val="1F11F044"/>
    <w:rsid w:val="1F1CA9A3"/>
    <w:rsid w:val="1F1F0F66"/>
    <w:rsid w:val="1F32131B"/>
    <w:rsid w:val="1F43B323"/>
    <w:rsid w:val="1F607385"/>
    <w:rsid w:val="1F79FB40"/>
    <w:rsid w:val="1F9577B5"/>
    <w:rsid w:val="1FCECFF1"/>
    <w:rsid w:val="1FD128F0"/>
    <w:rsid w:val="1FD2995C"/>
    <w:rsid w:val="1FE8C1C9"/>
    <w:rsid w:val="1FF1C9C8"/>
    <w:rsid w:val="200B5089"/>
    <w:rsid w:val="200BA7B1"/>
    <w:rsid w:val="202474D7"/>
    <w:rsid w:val="20A1B16A"/>
    <w:rsid w:val="20B5BEE2"/>
    <w:rsid w:val="20B79047"/>
    <w:rsid w:val="20B9C4F4"/>
    <w:rsid w:val="20E1E933"/>
    <w:rsid w:val="211C14AE"/>
    <w:rsid w:val="21325EF3"/>
    <w:rsid w:val="21584437"/>
    <w:rsid w:val="2174C892"/>
    <w:rsid w:val="21A41255"/>
    <w:rsid w:val="21A7E918"/>
    <w:rsid w:val="21D7FC8E"/>
    <w:rsid w:val="21E6E9F3"/>
    <w:rsid w:val="21FF6C4E"/>
    <w:rsid w:val="220F6D4E"/>
    <w:rsid w:val="221EE380"/>
    <w:rsid w:val="222287D1"/>
    <w:rsid w:val="222E7CF7"/>
    <w:rsid w:val="2246F0E6"/>
    <w:rsid w:val="22BECC99"/>
    <w:rsid w:val="22CCC61B"/>
    <w:rsid w:val="22D383B7"/>
    <w:rsid w:val="22DAD0EC"/>
    <w:rsid w:val="2300542D"/>
    <w:rsid w:val="230FE855"/>
    <w:rsid w:val="23122098"/>
    <w:rsid w:val="2314F9DD"/>
    <w:rsid w:val="232604CD"/>
    <w:rsid w:val="232AC913"/>
    <w:rsid w:val="232FCA75"/>
    <w:rsid w:val="234DE861"/>
    <w:rsid w:val="2368EFBA"/>
    <w:rsid w:val="2382E120"/>
    <w:rsid w:val="23838670"/>
    <w:rsid w:val="23BA5B84"/>
    <w:rsid w:val="23E98D1C"/>
    <w:rsid w:val="23ED8D4D"/>
    <w:rsid w:val="23F7714C"/>
    <w:rsid w:val="23FB3220"/>
    <w:rsid w:val="23FBFFBE"/>
    <w:rsid w:val="2402EB17"/>
    <w:rsid w:val="24047C0D"/>
    <w:rsid w:val="24302AD7"/>
    <w:rsid w:val="244D845B"/>
    <w:rsid w:val="246062F7"/>
    <w:rsid w:val="246BF58C"/>
    <w:rsid w:val="24894D20"/>
    <w:rsid w:val="24B8E966"/>
    <w:rsid w:val="24EB41BE"/>
    <w:rsid w:val="250B232A"/>
    <w:rsid w:val="2516B9B4"/>
    <w:rsid w:val="251A607C"/>
    <w:rsid w:val="254E226D"/>
    <w:rsid w:val="2553372C"/>
    <w:rsid w:val="255AF054"/>
    <w:rsid w:val="25702EAC"/>
    <w:rsid w:val="258EBCA0"/>
    <w:rsid w:val="259A6BED"/>
    <w:rsid w:val="259B9C29"/>
    <w:rsid w:val="25AB0A63"/>
    <w:rsid w:val="25C0E684"/>
    <w:rsid w:val="25E21A2D"/>
    <w:rsid w:val="25F75516"/>
    <w:rsid w:val="25FB4D72"/>
    <w:rsid w:val="2628CEBD"/>
    <w:rsid w:val="2654B9C7"/>
    <w:rsid w:val="2667F332"/>
    <w:rsid w:val="26700725"/>
    <w:rsid w:val="267C114D"/>
    <w:rsid w:val="268473C2"/>
    <w:rsid w:val="26852408"/>
    <w:rsid w:val="26E63E4B"/>
    <w:rsid w:val="26F1FC46"/>
    <w:rsid w:val="26F7C569"/>
    <w:rsid w:val="26F834A9"/>
    <w:rsid w:val="2715F684"/>
    <w:rsid w:val="27236FD8"/>
    <w:rsid w:val="2730FD0C"/>
    <w:rsid w:val="273A8BD9"/>
    <w:rsid w:val="2756B28E"/>
    <w:rsid w:val="275CB6E5"/>
    <w:rsid w:val="27675278"/>
    <w:rsid w:val="276A560A"/>
    <w:rsid w:val="27837E67"/>
    <w:rsid w:val="2788CCED"/>
    <w:rsid w:val="27934DFF"/>
    <w:rsid w:val="27A28264"/>
    <w:rsid w:val="27C496E1"/>
    <w:rsid w:val="28057F2F"/>
    <w:rsid w:val="2806AC87"/>
    <w:rsid w:val="28396BD1"/>
    <w:rsid w:val="28BFFE7F"/>
    <w:rsid w:val="28C58B25"/>
    <w:rsid w:val="28C681B9"/>
    <w:rsid w:val="28CAE26F"/>
    <w:rsid w:val="28F282EF"/>
    <w:rsid w:val="294DCD04"/>
    <w:rsid w:val="296E640B"/>
    <w:rsid w:val="297298B5"/>
    <w:rsid w:val="297F0D51"/>
    <w:rsid w:val="29810C51"/>
    <w:rsid w:val="29B78EA1"/>
    <w:rsid w:val="29CB3DD1"/>
    <w:rsid w:val="2A1BEBE5"/>
    <w:rsid w:val="2A3FC3A6"/>
    <w:rsid w:val="2A4C5937"/>
    <w:rsid w:val="2A68E3EC"/>
    <w:rsid w:val="2A73BD91"/>
    <w:rsid w:val="2A8F5E6A"/>
    <w:rsid w:val="2A9117D8"/>
    <w:rsid w:val="2AA9CE97"/>
    <w:rsid w:val="2ADAC233"/>
    <w:rsid w:val="2AE14F63"/>
    <w:rsid w:val="2B5522B1"/>
    <w:rsid w:val="2B8CED63"/>
    <w:rsid w:val="2B8EE9D2"/>
    <w:rsid w:val="2BB4B8D1"/>
    <w:rsid w:val="2BC6A5AE"/>
    <w:rsid w:val="2BE8DEA6"/>
    <w:rsid w:val="2BFEA63B"/>
    <w:rsid w:val="2C15EA82"/>
    <w:rsid w:val="2C205C37"/>
    <w:rsid w:val="2C2268FC"/>
    <w:rsid w:val="2C5465C6"/>
    <w:rsid w:val="2C867B9A"/>
    <w:rsid w:val="2CE1D16F"/>
    <w:rsid w:val="2CE40DF7"/>
    <w:rsid w:val="2CF050AF"/>
    <w:rsid w:val="2D15E904"/>
    <w:rsid w:val="2D4569B0"/>
    <w:rsid w:val="2D8316B3"/>
    <w:rsid w:val="2D8C1704"/>
    <w:rsid w:val="2D931CFC"/>
    <w:rsid w:val="2DA9CD5D"/>
    <w:rsid w:val="2DC5F412"/>
    <w:rsid w:val="2DED2C12"/>
    <w:rsid w:val="2DFC8F2B"/>
    <w:rsid w:val="2E3A362A"/>
    <w:rsid w:val="2E4BCA34"/>
    <w:rsid w:val="2E54AFC5"/>
    <w:rsid w:val="2E578556"/>
    <w:rsid w:val="2E7843B8"/>
    <w:rsid w:val="2E85325B"/>
    <w:rsid w:val="2EA157F6"/>
    <w:rsid w:val="2EAA2F10"/>
    <w:rsid w:val="2ECFEE22"/>
    <w:rsid w:val="2EF0CC21"/>
    <w:rsid w:val="2EF604CC"/>
    <w:rsid w:val="2F521B2F"/>
    <w:rsid w:val="2F654D88"/>
    <w:rsid w:val="2F79A613"/>
    <w:rsid w:val="2F966817"/>
    <w:rsid w:val="301A551C"/>
    <w:rsid w:val="30448AF1"/>
    <w:rsid w:val="3052FCED"/>
    <w:rsid w:val="305D70F4"/>
    <w:rsid w:val="307E41B1"/>
    <w:rsid w:val="309AD987"/>
    <w:rsid w:val="30D29461"/>
    <w:rsid w:val="30E16E1F"/>
    <w:rsid w:val="30E46C77"/>
    <w:rsid w:val="30F27284"/>
    <w:rsid w:val="30F8C42D"/>
    <w:rsid w:val="3131498F"/>
    <w:rsid w:val="31836AF6"/>
    <w:rsid w:val="31A41C57"/>
    <w:rsid w:val="31F413EE"/>
    <w:rsid w:val="322F8ADC"/>
    <w:rsid w:val="324CAB9A"/>
    <w:rsid w:val="327D3E80"/>
    <w:rsid w:val="32B62597"/>
    <w:rsid w:val="32B7EA94"/>
    <w:rsid w:val="32BE85D7"/>
    <w:rsid w:val="32DDA082"/>
    <w:rsid w:val="3332A7B1"/>
    <w:rsid w:val="33856839"/>
    <w:rsid w:val="33C975EF"/>
    <w:rsid w:val="33D86CD4"/>
    <w:rsid w:val="33DD6A74"/>
    <w:rsid w:val="33E3234C"/>
    <w:rsid w:val="3450DB09"/>
    <w:rsid w:val="3469D93A"/>
    <w:rsid w:val="34807A42"/>
    <w:rsid w:val="348995B0"/>
    <w:rsid w:val="349DE97D"/>
    <w:rsid w:val="34B15247"/>
    <w:rsid w:val="34CA108C"/>
    <w:rsid w:val="34E65484"/>
    <w:rsid w:val="35331ABB"/>
    <w:rsid w:val="353FCF23"/>
    <w:rsid w:val="3563124E"/>
    <w:rsid w:val="35743D35"/>
    <w:rsid w:val="35748BF4"/>
    <w:rsid w:val="3594EC9E"/>
    <w:rsid w:val="35BB81DA"/>
    <w:rsid w:val="35C9D93C"/>
    <w:rsid w:val="361C4AA3"/>
    <w:rsid w:val="36284170"/>
    <w:rsid w:val="3663FCCA"/>
    <w:rsid w:val="36706E43"/>
    <w:rsid w:val="3671A278"/>
    <w:rsid w:val="3672CB17"/>
    <w:rsid w:val="367F094A"/>
    <w:rsid w:val="368F79D8"/>
    <w:rsid w:val="36C58726"/>
    <w:rsid w:val="3703A4E4"/>
    <w:rsid w:val="370C9E0B"/>
    <w:rsid w:val="37100D96"/>
    <w:rsid w:val="3711EEE0"/>
    <w:rsid w:val="372E0C1D"/>
    <w:rsid w:val="37650A31"/>
    <w:rsid w:val="376BA795"/>
    <w:rsid w:val="37846A23"/>
    <w:rsid w:val="37DA90B2"/>
    <w:rsid w:val="37E85EDA"/>
    <w:rsid w:val="37E9D261"/>
    <w:rsid w:val="3828AF7B"/>
    <w:rsid w:val="382B4A39"/>
    <w:rsid w:val="383BD1EB"/>
    <w:rsid w:val="385F9632"/>
    <w:rsid w:val="386D5BA2"/>
    <w:rsid w:val="387F1EAA"/>
    <w:rsid w:val="3895918D"/>
    <w:rsid w:val="38AA4726"/>
    <w:rsid w:val="38C6C9F1"/>
    <w:rsid w:val="38DF4BC0"/>
    <w:rsid w:val="38FAFC0D"/>
    <w:rsid w:val="3927D815"/>
    <w:rsid w:val="3950DF88"/>
    <w:rsid w:val="39A2BD2E"/>
    <w:rsid w:val="39AAD96B"/>
    <w:rsid w:val="39E042F7"/>
    <w:rsid w:val="39F7C830"/>
    <w:rsid w:val="39FA343A"/>
    <w:rsid w:val="3A100D28"/>
    <w:rsid w:val="3A397315"/>
    <w:rsid w:val="3A443ECD"/>
    <w:rsid w:val="3A84C420"/>
    <w:rsid w:val="3A9079BC"/>
    <w:rsid w:val="3A9A8005"/>
    <w:rsid w:val="3ADC567F"/>
    <w:rsid w:val="3B2EEE70"/>
    <w:rsid w:val="3B5B3141"/>
    <w:rsid w:val="3B9C472F"/>
    <w:rsid w:val="3B9E4D75"/>
    <w:rsid w:val="3BABDD89"/>
    <w:rsid w:val="3BD6978F"/>
    <w:rsid w:val="3BFD5A7C"/>
    <w:rsid w:val="3C2484FD"/>
    <w:rsid w:val="3C2929A2"/>
    <w:rsid w:val="3C4A5DE8"/>
    <w:rsid w:val="3C772AB8"/>
    <w:rsid w:val="3C8DF40F"/>
    <w:rsid w:val="3CBC2773"/>
    <w:rsid w:val="3CBC8267"/>
    <w:rsid w:val="3CE1D967"/>
    <w:rsid w:val="3CE5F362"/>
    <w:rsid w:val="3CFE551D"/>
    <w:rsid w:val="3D1980FE"/>
    <w:rsid w:val="3D1BEFE2"/>
    <w:rsid w:val="3D2F1CD8"/>
    <w:rsid w:val="3D51079A"/>
    <w:rsid w:val="3D6B245D"/>
    <w:rsid w:val="3DB4BCE7"/>
    <w:rsid w:val="3DC809FA"/>
    <w:rsid w:val="3DCDE756"/>
    <w:rsid w:val="3DF93356"/>
    <w:rsid w:val="3DFB992D"/>
    <w:rsid w:val="3E58348D"/>
    <w:rsid w:val="3E67B4FC"/>
    <w:rsid w:val="3EC7CB7D"/>
    <w:rsid w:val="3F1B1F7B"/>
    <w:rsid w:val="3F28F75B"/>
    <w:rsid w:val="3F583543"/>
    <w:rsid w:val="3F6FAD34"/>
    <w:rsid w:val="3F9455C3"/>
    <w:rsid w:val="3FBCAC5B"/>
    <w:rsid w:val="3FC5D26E"/>
    <w:rsid w:val="3FDD19B1"/>
    <w:rsid w:val="3FE395BF"/>
    <w:rsid w:val="40097905"/>
    <w:rsid w:val="4009827B"/>
    <w:rsid w:val="4010C3B8"/>
    <w:rsid w:val="40413C7C"/>
    <w:rsid w:val="40639BDE"/>
    <w:rsid w:val="4079BAD3"/>
    <w:rsid w:val="407D0785"/>
    <w:rsid w:val="40E81A89"/>
    <w:rsid w:val="4143BD09"/>
    <w:rsid w:val="415E0544"/>
    <w:rsid w:val="41897F80"/>
    <w:rsid w:val="419B5A4E"/>
    <w:rsid w:val="41AC9419"/>
    <w:rsid w:val="41B119BD"/>
    <w:rsid w:val="41B96938"/>
    <w:rsid w:val="41D22C7F"/>
    <w:rsid w:val="41DCBC55"/>
    <w:rsid w:val="41F7AFBD"/>
    <w:rsid w:val="42069FFD"/>
    <w:rsid w:val="42245651"/>
    <w:rsid w:val="4266A2CD"/>
    <w:rsid w:val="4267FEA5"/>
    <w:rsid w:val="429660A2"/>
    <w:rsid w:val="42BE301A"/>
    <w:rsid w:val="42C5EACF"/>
    <w:rsid w:val="42DC9727"/>
    <w:rsid w:val="42FCAA74"/>
    <w:rsid w:val="433547E8"/>
    <w:rsid w:val="43413BE7"/>
    <w:rsid w:val="43584C97"/>
    <w:rsid w:val="4378E8BE"/>
    <w:rsid w:val="43B11D9D"/>
    <w:rsid w:val="43C52069"/>
    <w:rsid w:val="43C63D6B"/>
    <w:rsid w:val="43C72CFE"/>
    <w:rsid w:val="43CE37A1"/>
    <w:rsid w:val="440BF84F"/>
    <w:rsid w:val="4433C18A"/>
    <w:rsid w:val="44372031"/>
    <w:rsid w:val="44524559"/>
    <w:rsid w:val="446B3883"/>
    <w:rsid w:val="44747EAC"/>
    <w:rsid w:val="44A85115"/>
    <w:rsid w:val="44B21A3C"/>
    <w:rsid w:val="44F36390"/>
    <w:rsid w:val="451A9388"/>
    <w:rsid w:val="454500F4"/>
    <w:rsid w:val="4545FD09"/>
    <w:rsid w:val="454D2BF6"/>
    <w:rsid w:val="45AA6E85"/>
    <w:rsid w:val="45ABCA18"/>
    <w:rsid w:val="45B57498"/>
    <w:rsid w:val="45FF571D"/>
    <w:rsid w:val="461437E9"/>
    <w:rsid w:val="463EA60E"/>
    <w:rsid w:val="4654B438"/>
    <w:rsid w:val="467D9D83"/>
    <w:rsid w:val="46841B93"/>
    <w:rsid w:val="46986F1B"/>
    <w:rsid w:val="469C1838"/>
    <w:rsid w:val="46DD3F9E"/>
    <w:rsid w:val="4726C1E9"/>
    <w:rsid w:val="4735D641"/>
    <w:rsid w:val="47536BEF"/>
    <w:rsid w:val="4760E91B"/>
    <w:rsid w:val="477F7BF9"/>
    <w:rsid w:val="47BCDCEE"/>
    <w:rsid w:val="47E75F02"/>
    <w:rsid w:val="47EAF89F"/>
    <w:rsid w:val="47EDF226"/>
    <w:rsid w:val="4801D8C4"/>
    <w:rsid w:val="48119799"/>
    <w:rsid w:val="481846CE"/>
    <w:rsid w:val="48188FDB"/>
    <w:rsid w:val="48466594"/>
    <w:rsid w:val="485BA569"/>
    <w:rsid w:val="486D6A51"/>
    <w:rsid w:val="48783A61"/>
    <w:rsid w:val="48C971C8"/>
    <w:rsid w:val="48D35267"/>
    <w:rsid w:val="49258946"/>
    <w:rsid w:val="4955DDFF"/>
    <w:rsid w:val="495FD7F0"/>
    <w:rsid w:val="498D220A"/>
    <w:rsid w:val="49ACA35B"/>
    <w:rsid w:val="49B82ED6"/>
    <w:rsid w:val="49DC0E89"/>
    <w:rsid w:val="49DED18B"/>
    <w:rsid w:val="49EC4D76"/>
    <w:rsid w:val="4A132494"/>
    <w:rsid w:val="4A1E06EA"/>
    <w:rsid w:val="4A35583C"/>
    <w:rsid w:val="4A3DA066"/>
    <w:rsid w:val="4A4E78F4"/>
    <w:rsid w:val="4A63A06D"/>
    <w:rsid w:val="4A6BB63A"/>
    <w:rsid w:val="4A752715"/>
    <w:rsid w:val="4A884B52"/>
    <w:rsid w:val="4A9DE43E"/>
    <w:rsid w:val="4AA14A42"/>
    <w:rsid w:val="4AAAA013"/>
    <w:rsid w:val="4AB35688"/>
    <w:rsid w:val="4AC159A7"/>
    <w:rsid w:val="4ACB82C6"/>
    <w:rsid w:val="4AEB8A0A"/>
    <w:rsid w:val="4B11A407"/>
    <w:rsid w:val="4B276742"/>
    <w:rsid w:val="4B64977B"/>
    <w:rsid w:val="4B9998F6"/>
    <w:rsid w:val="4BF321F5"/>
    <w:rsid w:val="4C241BB3"/>
    <w:rsid w:val="4C5E4350"/>
    <w:rsid w:val="4C5F33CB"/>
    <w:rsid w:val="4C7BE12D"/>
    <w:rsid w:val="4C9D28C9"/>
    <w:rsid w:val="4CA9C544"/>
    <w:rsid w:val="4CAB4CFC"/>
    <w:rsid w:val="4CBEC827"/>
    <w:rsid w:val="4CD38034"/>
    <w:rsid w:val="4CEBB7F1"/>
    <w:rsid w:val="4CF333C1"/>
    <w:rsid w:val="4D1611C8"/>
    <w:rsid w:val="4D238FD8"/>
    <w:rsid w:val="4D2485C9"/>
    <w:rsid w:val="4D4C8122"/>
    <w:rsid w:val="4D4F8B3A"/>
    <w:rsid w:val="4D637FA8"/>
    <w:rsid w:val="4D914AAD"/>
    <w:rsid w:val="4D9B412F"/>
    <w:rsid w:val="4DB556D6"/>
    <w:rsid w:val="4DBDB66D"/>
    <w:rsid w:val="4DFCE4E9"/>
    <w:rsid w:val="4E39A46B"/>
    <w:rsid w:val="4E5D52C1"/>
    <w:rsid w:val="4E862899"/>
    <w:rsid w:val="4EB3ADDF"/>
    <w:rsid w:val="4EBB6ECC"/>
    <w:rsid w:val="4ECA060D"/>
    <w:rsid w:val="4EDA34C6"/>
    <w:rsid w:val="4EE578D3"/>
    <w:rsid w:val="4EF9CA86"/>
    <w:rsid w:val="4F25FF94"/>
    <w:rsid w:val="4F5986CE"/>
    <w:rsid w:val="4F5BBC75"/>
    <w:rsid w:val="4F7A59E3"/>
    <w:rsid w:val="4F94CACA"/>
    <w:rsid w:val="4F9EF3E9"/>
    <w:rsid w:val="4FA0F3B4"/>
    <w:rsid w:val="4FDA151E"/>
    <w:rsid w:val="50154768"/>
    <w:rsid w:val="502358B3"/>
    <w:rsid w:val="50366FE3"/>
    <w:rsid w:val="5047804A"/>
    <w:rsid w:val="506598D9"/>
    <w:rsid w:val="508421E4"/>
    <w:rsid w:val="5129FF7B"/>
    <w:rsid w:val="513A69C3"/>
    <w:rsid w:val="515C47F6"/>
    <w:rsid w:val="5163D028"/>
    <w:rsid w:val="518E9B97"/>
    <w:rsid w:val="5194ADC9"/>
    <w:rsid w:val="51A6C114"/>
    <w:rsid w:val="51AD8CFD"/>
    <w:rsid w:val="51EB76E5"/>
    <w:rsid w:val="52120A53"/>
    <w:rsid w:val="52208006"/>
    <w:rsid w:val="522413B9"/>
    <w:rsid w:val="524AAD83"/>
    <w:rsid w:val="524FBBAA"/>
    <w:rsid w:val="526EB252"/>
    <w:rsid w:val="528A0B9A"/>
    <w:rsid w:val="529CC4F0"/>
    <w:rsid w:val="52B2EC07"/>
    <w:rsid w:val="531675C6"/>
    <w:rsid w:val="5336D6F1"/>
    <w:rsid w:val="535F5C89"/>
    <w:rsid w:val="53664A61"/>
    <w:rsid w:val="536CA633"/>
    <w:rsid w:val="538FF73B"/>
    <w:rsid w:val="53907C96"/>
    <w:rsid w:val="53974BE1"/>
    <w:rsid w:val="539B3F80"/>
    <w:rsid w:val="53CB5A4F"/>
    <w:rsid w:val="53DC000C"/>
    <w:rsid w:val="53F10707"/>
    <w:rsid w:val="54195B9C"/>
    <w:rsid w:val="541FA00D"/>
    <w:rsid w:val="543D56FF"/>
    <w:rsid w:val="544EBC68"/>
    <w:rsid w:val="5450EAF8"/>
    <w:rsid w:val="545A7836"/>
    <w:rsid w:val="545DB5A3"/>
    <w:rsid w:val="5468B97E"/>
    <w:rsid w:val="54827799"/>
    <w:rsid w:val="54C66BC3"/>
    <w:rsid w:val="55024465"/>
    <w:rsid w:val="5522EF63"/>
    <w:rsid w:val="555F7AC1"/>
    <w:rsid w:val="5590C435"/>
    <w:rsid w:val="55944792"/>
    <w:rsid w:val="55CCAB63"/>
    <w:rsid w:val="562AE2B2"/>
    <w:rsid w:val="56970B53"/>
    <w:rsid w:val="56BCAB3B"/>
    <w:rsid w:val="56BEBFC4"/>
    <w:rsid w:val="56E4DCA4"/>
    <w:rsid w:val="56E5D9FE"/>
    <w:rsid w:val="56E92D90"/>
    <w:rsid w:val="56F36368"/>
    <w:rsid w:val="571F2FDF"/>
    <w:rsid w:val="576D5D5F"/>
    <w:rsid w:val="5779AD41"/>
    <w:rsid w:val="57B0E4B5"/>
    <w:rsid w:val="57BF2454"/>
    <w:rsid w:val="57C21D05"/>
    <w:rsid w:val="57F700C7"/>
    <w:rsid w:val="57FEC857"/>
    <w:rsid w:val="5855621B"/>
    <w:rsid w:val="58B2BFF7"/>
    <w:rsid w:val="58E7CFDF"/>
    <w:rsid w:val="5910D33A"/>
    <w:rsid w:val="5916E444"/>
    <w:rsid w:val="592EAD9D"/>
    <w:rsid w:val="596BFBB9"/>
    <w:rsid w:val="5980AF3E"/>
    <w:rsid w:val="5982F6BC"/>
    <w:rsid w:val="598CD927"/>
    <w:rsid w:val="59A4B3A9"/>
    <w:rsid w:val="59D44F7F"/>
    <w:rsid w:val="59F68D9F"/>
    <w:rsid w:val="59FCE0AA"/>
    <w:rsid w:val="5A01D5E4"/>
    <w:rsid w:val="5A0D90A5"/>
    <w:rsid w:val="5A12BE16"/>
    <w:rsid w:val="5A1EAA5D"/>
    <w:rsid w:val="5A25EAB3"/>
    <w:rsid w:val="5A269785"/>
    <w:rsid w:val="5A2B042A"/>
    <w:rsid w:val="5A37847D"/>
    <w:rsid w:val="5A56A0B6"/>
    <w:rsid w:val="5A7852A2"/>
    <w:rsid w:val="5AA8CE37"/>
    <w:rsid w:val="5AE0CCB2"/>
    <w:rsid w:val="5AF808F8"/>
    <w:rsid w:val="5B163595"/>
    <w:rsid w:val="5B39169D"/>
    <w:rsid w:val="5B595563"/>
    <w:rsid w:val="5B68DAC9"/>
    <w:rsid w:val="5B874594"/>
    <w:rsid w:val="5BA006CA"/>
    <w:rsid w:val="5BC6D48B"/>
    <w:rsid w:val="5BDF239B"/>
    <w:rsid w:val="5BE71399"/>
    <w:rsid w:val="5C507D5D"/>
    <w:rsid w:val="5C5408C2"/>
    <w:rsid w:val="5C5BB90C"/>
    <w:rsid w:val="5C7B77AC"/>
    <w:rsid w:val="5C8C73FE"/>
    <w:rsid w:val="5C9EF77F"/>
    <w:rsid w:val="5CC016F6"/>
    <w:rsid w:val="5D09ED98"/>
    <w:rsid w:val="5D3EEE9C"/>
    <w:rsid w:val="5D502401"/>
    <w:rsid w:val="5D7E623A"/>
    <w:rsid w:val="5D8D870F"/>
    <w:rsid w:val="5D9A5BD7"/>
    <w:rsid w:val="5D9F5F3C"/>
    <w:rsid w:val="5DA59180"/>
    <w:rsid w:val="5DE4BB6F"/>
    <w:rsid w:val="5E1B3471"/>
    <w:rsid w:val="5E21183B"/>
    <w:rsid w:val="5E34059A"/>
    <w:rsid w:val="5E3BB5E6"/>
    <w:rsid w:val="5E8DA520"/>
    <w:rsid w:val="5E958642"/>
    <w:rsid w:val="5EA00D07"/>
    <w:rsid w:val="5EDBA520"/>
    <w:rsid w:val="5EEF2009"/>
    <w:rsid w:val="5F1694FF"/>
    <w:rsid w:val="5F387773"/>
    <w:rsid w:val="5F460ACD"/>
    <w:rsid w:val="5F47E89F"/>
    <w:rsid w:val="5F522BF0"/>
    <w:rsid w:val="5FD55F87"/>
    <w:rsid w:val="6034286A"/>
    <w:rsid w:val="60418E5A"/>
    <w:rsid w:val="6050E6C4"/>
    <w:rsid w:val="605DFA97"/>
    <w:rsid w:val="60903907"/>
    <w:rsid w:val="60938B61"/>
    <w:rsid w:val="60A9B4C0"/>
    <w:rsid w:val="6107672A"/>
    <w:rsid w:val="61257732"/>
    <w:rsid w:val="6193F6CF"/>
    <w:rsid w:val="61A92B08"/>
    <w:rsid w:val="6228A262"/>
    <w:rsid w:val="6247A8F0"/>
    <w:rsid w:val="6255147B"/>
    <w:rsid w:val="626EA17F"/>
    <w:rsid w:val="6283F0C4"/>
    <w:rsid w:val="628D7481"/>
    <w:rsid w:val="629300A6"/>
    <w:rsid w:val="62936707"/>
    <w:rsid w:val="62C25AB3"/>
    <w:rsid w:val="6303B518"/>
    <w:rsid w:val="635354AA"/>
    <w:rsid w:val="63792F1C"/>
    <w:rsid w:val="63962EDC"/>
    <w:rsid w:val="639B4A8E"/>
    <w:rsid w:val="63D28E9C"/>
    <w:rsid w:val="63E17DFC"/>
    <w:rsid w:val="63E5123A"/>
    <w:rsid w:val="641B3C0E"/>
    <w:rsid w:val="641E8EDA"/>
    <w:rsid w:val="64223F32"/>
    <w:rsid w:val="645D1038"/>
    <w:rsid w:val="64AC6228"/>
    <w:rsid w:val="64DC0DFD"/>
    <w:rsid w:val="64F7C3DD"/>
    <w:rsid w:val="65173C11"/>
    <w:rsid w:val="651D2C3C"/>
    <w:rsid w:val="653EC1BC"/>
    <w:rsid w:val="654100B3"/>
    <w:rsid w:val="654AB3A6"/>
    <w:rsid w:val="65D50EFD"/>
    <w:rsid w:val="65E08FF9"/>
    <w:rsid w:val="6652B963"/>
    <w:rsid w:val="669220B8"/>
    <w:rsid w:val="66E7CD8A"/>
    <w:rsid w:val="6747E3FA"/>
    <w:rsid w:val="6748FE90"/>
    <w:rsid w:val="6789CB83"/>
    <w:rsid w:val="67EFC099"/>
    <w:rsid w:val="67F96418"/>
    <w:rsid w:val="681D96B8"/>
    <w:rsid w:val="68251A9E"/>
    <w:rsid w:val="68A84C46"/>
    <w:rsid w:val="690932D0"/>
    <w:rsid w:val="69212BC9"/>
    <w:rsid w:val="692F4970"/>
    <w:rsid w:val="693712FA"/>
    <w:rsid w:val="69427761"/>
    <w:rsid w:val="69503DB3"/>
    <w:rsid w:val="69863494"/>
    <w:rsid w:val="699E0327"/>
    <w:rsid w:val="69B7F7D3"/>
    <w:rsid w:val="69BDD0FE"/>
    <w:rsid w:val="69CD61E6"/>
    <w:rsid w:val="69CEB236"/>
    <w:rsid w:val="69EAE026"/>
    <w:rsid w:val="69ED7BED"/>
    <w:rsid w:val="69F37BA2"/>
    <w:rsid w:val="6A14EC47"/>
    <w:rsid w:val="6A49157A"/>
    <w:rsid w:val="6A722B80"/>
    <w:rsid w:val="6AACE80E"/>
    <w:rsid w:val="6AB37055"/>
    <w:rsid w:val="6AC4CF01"/>
    <w:rsid w:val="6AE50866"/>
    <w:rsid w:val="6B2D6D7B"/>
    <w:rsid w:val="6B8DCC83"/>
    <w:rsid w:val="6B90084F"/>
    <w:rsid w:val="6B991313"/>
    <w:rsid w:val="6BA27DA4"/>
    <w:rsid w:val="6BC20925"/>
    <w:rsid w:val="6C21FD75"/>
    <w:rsid w:val="6C34C11B"/>
    <w:rsid w:val="6C3932FB"/>
    <w:rsid w:val="6C3CF2C9"/>
    <w:rsid w:val="6C982D6A"/>
    <w:rsid w:val="6CA3B18A"/>
    <w:rsid w:val="6CC272CE"/>
    <w:rsid w:val="6CC3BFEE"/>
    <w:rsid w:val="6CE3A1E9"/>
    <w:rsid w:val="6D2EEE88"/>
    <w:rsid w:val="6D31DF06"/>
    <w:rsid w:val="6D3CD02C"/>
    <w:rsid w:val="6D9205A6"/>
    <w:rsid w:val="6D93D861"/>
    <w:rsid w:val="6DAF30E6"/>
    <w:rsid w:val="6DAF3D53"/>
    <w:rsid w:val="6DD77399"/>
    <w:rsid w:val="6DE2785E"/>
    <w:rsid w:val="6DEC6448"/>
    <w:rsid w:val="6DF4D5DD"/>
    <w:rsid w:val="6E06C736"/>
    <w:rsid w:val="6E079084"/>
    <w:rsid w:val="6E1475F3"/>
    <w:rsid w:val="6E1A06A8"/>
    <w:rsid w:val="6E253FCC"/>
    <w:rsid w:val="6E554F34"/>
    <w:rsid w:val="6E57D96A"/>
    <w:rsid w:val="6E647EE3"/>
    <w:rsid w:val="6E87347D"/>
    <w:rsid w:val="6E93A971"/>
    <w:rsid w:val="6EAFF145"/>
    <w:rsid w:val="6EB404B6"/>
    <w:rsid w:val="6ED99C7F"/>
    <w:rsid w:val="6F5754C3"/>
    <w:rsid w:val="6F5EC83B"/>
    <w:rsid w:val="6F6C966A"/>
    <w:rsid w:val="6F8BA2E1"/>
    <w:rsid w:val="6F9E9391"/>
    <w:rsid w:val="6FAA7286"/>
    <w:rsid w:val="6FDB2B8D"/>
    <w:rsid w:val="7018AF55"/>
    <w:rsid w:val="702EE3F6"/>
    <w:rsid w:val="704529DA"/>
    <w:rsid w:val="704E34C3"/>
    <w:rsid w:val="710DCD90"/>
    <w:rsid w:val="7198BD67"/>
    <w:rsid w:val="719941D1"/>
    <w:rsid w:val="71C71152"/>
    <w:rsid w:val="720C5FA9"/>
    <w:rsid w:val="7230B20E"/>
    <w:rsid w:val="724F0DE8"/>
    <w:rsid w:val="7254275F"/>
    <w:rsid w:val="72633BA0"/>
    <w:rsid w:val="7276E079"/>
    <w:rsid w:val="727CDF7D"/>
    <w:rsid w:val="7288087D"/>
    <w:rsid w:val="72A429F4"/>
    <w:rsid w:val="72AB20DB"/>
    <w:rsid w:val="72E8D8E2"/>
    <w:rsid w:val="73646A1B"/>
    <w:rsid w:val="737D8202"/>
    <w:rsid w:val="737EBDA2"/>
    <w:rsid w:val="738640AB"/>
    <w:rsid w:val="73BCE7B3"/>
    <w:rsid w:val="73C47FFD"/>
    <w:rsid w:val="73CD4803"/>
    <w:rsid w:val="73D83D47"/>
    <w:rsid w:val="73DEB213"/>
    <w:rsid w:val="743DF1FF"/>
    <w:rsid w:val="74460161"/>
    <w:rsid w:val="74539A48"/>
    <w:rsid w:val="7469ED7C"/>
    <w:rsid w:val="74795D89"/>
    <w:rsid w:val="747B2CD8"/>
    <w:rsid w:val="7488A457"/>
    <w:rsid w:val="74A707BD"/>
    <w:rsid w:val="74CDFB54"/>
    <w:rsid w:val="74EB37C3"/>
    <w:rsid w:val="74EFC53A"/>
    <w:rsid w:val="74F475B1"/>
    <w:rsid w:val="75146D68"/>
    <w:rsid w:val="75195263"/>
    <w:rsid w:val="7519BB7F"/>
    <w:rsid w:val="751D2123"/>
    <w:rsid w:val="75575653"/>
    <w:rsid w:val="755DE3B0"/>
    <w:rsid w:val="757FF900"/>
    <w:rsid w:val="75BC55F1"/>
    <w:rsid w:val="75BF5AC4"/>
    <w:rsid w:val="75D3D345"/>
    <w:rsid w:val="75F30BB4"/>
    <w:rsid w:val="760C0C1D"/>
    <w:rsid w:val="76349921"/>
    <w:rsid w:val="764AB49F"/>
    <w:rsid w:val="76583686"/>
    <w:rsid w:val="765D213B"/>
    <w:rsid w:val="7667E6B7"/>
    <w:rsid w:val="76721F70"/>
    <w:rsid w:val="767D03BF"/>
    <w:rsid w:val="767ED568"/>
    <w:rsid w:val="76A62101"/>
    <w:rsid w:val="76D06937"/>
    <w:rsid w:val="76E98BEB"/>
    <w:rsid w:val="7709C1AF"/>
    <w:rsid w:val="7709CFE5"/>
    <w:rsid w:val="771791F9"/>
    <w:rsid w:val="7726FEBA"/>
    <w:rsid w:val="77287414"/>
    <w:rsid w:val="77445032"/>
    <w:rsid w:val="77582652"/>
    <w:rsid w:val="7774FB8C"/>
    <w:rsid w:val="779E0BCD"/>
    <w:rsid w:val="77F92DAE"/>
    <w:rsid w:val="77FD9AC0"/>
    <w:rsid w:val="78053D30"/>
    <w:rsid w:val="7865009D"/>
    <w:rsid w:val="78A00AAE"/>
    <w:rsid w:val="78D8247C"/>
    <w:rsid w:val="78EA3586"/>
    <w:rsid w:val="79384E70"/>
    <w:rsid w:val="79386E08"/>
    <w:rsid w:val="7945024B"/>
    <w:rsid w:val="79799E8D"/>
    <w:rsid w:val="79865F1C"/>
    <w:rsid w:val="79C00582"/>
    <w:rsid w:val="79ECC386"/>
    <w:rsid w:val="7A0D7D0F"/>
    <w:rsid w:val="7A507986"/>
    <w:rsid w:val="7A9C6972"/>
    <w:rsid w:val="7AA78733"/>
    <w:rsid w:val="7AAE7B76"/>
    <w:rsid w:val="7AB2BD16"/>
    <w:rsid w:val="7AD4ABA8"/>
    <w:rsid w:val="7ADFF3ED"/>
    <w:rsid w:val="7AEE6682"/>
    <w:rsid w:val="7B190607"/>
    <w:rsid w:val="7B589051"/>
    <w:rsid w:val="7B6D1EC9"/>
    <w:rsid w:val="7BA454FA"/>
    <w:rsid w:val="7BFDA584"/>
    <w:rsid w:val="7C4EABB5"/>
    <w:rsid w:val="7C8CC768"/>
    <w:rsid w:val="7CB133AE"/>
    <w:rsid w:val="7CB2CD79"/>
    <w:rsid w:val="7CE52E2F"/>
    <w:rsid w:val="7D19CB5A"/>
    <w:rsid w:val="7D26FCFE"/>
    <w:rsid w:val="7D31B25D"/>
    <w:rsid w:val="7D40255B"/>
    <w:rsid w:val="7D640D9A"/>
    <w:rsid w:val="7DA8CB80"/>
    <w:rsid w:val="7DEAC755"/>
    <w:rsid w:val="7DEBF953"/>
    <w:rsid w:val="7E09F89C"/>
    <w:rsid w:val="7E12962A"/>
    <w:rsid w:val="7E1D032A"/>
    <w:rsid w:val="7E520EAE"/>
    <w:rsid w:val="7E571179"/>
    <w:rsid w:val="7E5B5657"/>
    <w:rsid w:val="7E9443BF"/>
    <w:rsid w:val="7EB60327"/>
    <w:rsid w:val="7EB85F7F"/>
    <w:rsid w:val="7EBA58A5"/>
    <w:rsid w:val="7ECE076B"/>
    <w:rsid w:val="7ED21606"/>
    <w:rsid w:val="7EDBF5BC"/>
    <w:rsid w:val="7F0BC9ED"/>
    <w:rsid w:val="7F0D2A1F"/>
    <w:rsid w:val="7F0FD7B5"/>
    <w:rsid w:val="7F937814"/>
    <w:rsid w:val="7FB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BFE618"/>
  <w15:docId w15:val="{4AFF70AC-821F-429A-A33B-D48FD2E8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14CFF"/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customStyle="1" w:styleId="BodyTextChar">
    <w:name w:val="Body Text Char"/>
    <w:link w:val="BodyText"/>
    <w:rsid w:val="00816C5C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7507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E3653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B5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rvoje.elez@fer.hr" TargetMode="External"/><Relationship Id="rId18" Type="http://schemas.openxmlformats.org/officeDocument/2006/relationships/hyperlink" Target="mailto:petar.susac@fer.h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kantica.herokuapp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mailto:hana.novak@fer.h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luka.jengic@fer.hr" TargetMode="External"/><Relationship Id="rId20" Type="http://schemas.openxmlformats.org/officeDocument/2006/relationships/hyperlink" Target="https://www.bosch-sensortec.com/media/boschsensortec/downloads/datasheets/bst-bme280-ds002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nikola.gudan@fer.h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e-radionica.com/hr/pumpa-tiha-5v-200-400l-m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elena.gavran@fer.hr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4B5C0B4A4546AFBF46BF74E4A346" ma:contentTypeVersion="2" ma:contentTypeDescription="Create a new document." ma:contentTypeScope="" ma:versionID="0c3fc078ad15526a5ce2b14b420c67cb">
  <xsd:schema xmlns:xsd="http://www.w3.org/2001/XMLSchema" xmlns:xs="http://www.w3.org/2001/XMLSchema" xmlns:p="http://schemas.microsoft.com/office/2006/metadata/properties" xmlns:ns2="882e4a14-3298-4390-9332-1e2eefae5cc9" targetNamespace="http://schemas.microsoft.com/office/2006/metadata/properties" ma:root="true" ma:fieldsID="f9518c8b86ee1077903bb8b509becfc6" ns2:_="">
    <xsd:import namespace="882e4a14-3298-4390-9332-1e2eefae5c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4a14-3298-4390-9332-1e2eefae5c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2984-059C-48BC-B312-01CE51248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733D64-9E29-4E15-90D2-9AE80E49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e4a14-3298-4390-9332-1e2eefae5c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60FD56-5009-405F-A868-E7D5DF8AA4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A0A20B-9A8A-489C-BBDC-AFC9C2A9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36</TotalTime>
  <Pages>18</Pages>
  <Words>3296</Words>
  <Characters>18788</Characters>
  <Application>Microsoft Office Word</Application>
  <DocSecurity>0</DocSecurity>
  <Lines>156</Lines>
  <Paragraphs>44</Paragraphs>
  <ScaleCrop>false</ScaleCrop>
  <Company>&lt;Company Name&gt;</Company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cp:lastModifiedBy>Jelena Gavran</cp:lastModifiedBy>
  <cp:revision>211</cp:revision>
  <cp:lastPrinted>2007-10-08T18:07:00Z</cp:lastPrinted>
  <dcterms:created xsi:type="dcterms:W3CDTF">2017-12-15T00:51:00Z</dcterms:created>
  <dcterms:modified xsi:type="dcterms:W3CDTF">2022-01-20T08:35:00Z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0x01010009B44B5C0B4A4546AFBF46BF74E4A346</vt:lpwstr>
  </property>
</Properties>
</file>